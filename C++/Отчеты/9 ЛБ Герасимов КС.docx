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4440" w14:textId="77777777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 xml:space="preserve">МИНИСТЕРСТВО НАУКИ И ВЫСШЕГО ОБРАЗОВАНИЯ </w:t>
      </w:r>
    </w:p>
    <w:p w14:paraId="7282229D" w14:textId="77777777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РОССИЙСКОЙ ФЕДЕРАЦИИ</w:t>
      </w:r>
    </w:p>
    <w:p w14:paraId="0576D94D" w14:textId="77777777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B7B009E" w14:textId="77777777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высшего образования</w:t>
      </w:r>
    </w:p>
    <w:p w14:paraId="78D3763A" w14:textId="77777777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«ТЮМЕНСКИЙ ГОСУДАРСТВЕННЫЙ УНИВЕРСИТЕТ»</w:t>
      </w:r>
    </w:p>
    <w:p w14:paraId="636B7E30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2DD4DFAA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5A9549A2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2C36B3A1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4995F0EB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18484183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270605C6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2D1845D6" w14:textId="7D799D2E" w:rsidR="00984A4F" w:rsidRDefault="00984A4F" w:rsidP="00874872">
      <w:pPr>
        <w:jc w:val="center"/>
        <w:rPr>
          <w:sz w:val="23"/>
          <w:szCs w:val="23"/>
          <w:shd w:val="clear" w:color="auto" w:fill="FAF9F8"/>
        </w:rPr>
      </w:pPr>
      <w:r>
        <w:rPr>
          <w:sz w:val="23"/>
          <w:szCs w:val="23"/>
          <w:shd w:val="clear" w:color="auto" w:fill="FAF9F8"/>
        </w:rPr>
        <w:t>Практическое</w:t>
      </w:r>
      <w:r w:rsidRPr="00242E36">
        <w:rPr>
          <w:sz w:val="23"/>
          <w:szCs w:val="23"/>
          <w:shd w:val="clear" w:color="auto" w:fill="FAF9F8"/>
        </w:rPr>
        <w:t xml:space="preserve"> </w:t>
      </w:r>
      <w:r>
        <w:rPr>
          <w:sz w:val="23"/>
          <w:szCs w:val="23"/>
          <w:shd w:val="clear" w:color="auto" w:fill="FAF9F8"/>
        </w:rPr>
        <w:t>занятие №</w:t>
      </w:r>
      <w:r w:rsidR="00EA1BAB">
        <w:rPr>
          <w:sz w:val="23"/>
          <w:szCs w:val="23"/>
          <w:shd w:val="clear" w:color="auto" w:fill="FAF9F8"/>
        </w:rPr>
        <w:t>9</w:t>
      </w:r>
      <w:r>
        <w:rPr>
          <w:sz w:val="23"/>
          <w:szCs w:val="23"/>
          <w:shd w:val="clear" w:color="auto" w:fill="FAF9F8"/>
        </w:rPr>
        <w:t>.</w:t>
      </w:r>
    </w:p>
    <w:p w14:paraId="173BF278" w14:textId="70A2DBF8" w:rsidR="00874872" w:rsidRPr="00984A4F" w:rsidRDefault="00984A4F" w:rsidP="00874872">
      <w:pPr>
        <w:jc w:val="center"/>
        <w:rPr>
          <w:b/>
          <w:bCs/>
          <w:sz w:val="28"/>
          <w:szCs w:val="28"/>
        </w:rPr>
      </w:pPr>
      <w:r w:rsidRPr="00984A4F">
        <w:rPr>
          <w:b/>
          <w:bCs/>
          <w:sz w:val="23"/>
          <w:szCs w:val="23"/>
          <w:shd w:val="clear" w:color="auto" w:fill="FAF9F8"/>
        </w:rPr>
        <w:t xml:space="preserve"> </w:t>
      </w:r>
      <w:r w:rsidR="00EA1BAB">
        <w:rPr>
          <w:b/>
          <w:bCs/>
          <w:sz w:val="23"/>
          <w:szCs w:val="23"/>
          <w:shd w:val="clear" w:color="auto" w:fill="FAF9F8"/>
        </w:rPr>
        <w:t>СТРОКИ И ФАЙЛЫ</w:t>
      </w:r>
      <w:r w:rsidR="00874872" w:rsidRPr="00984A4F">
        <w:rPr>
          <w:b/>
          <w:bCs/>
          <w:sz w:val="28"/>
          <w:szCs w:val="28"/>
        </w:rPr>
        <w:t xml:space="preserve"> </w:t>
      </w:r>
    </w:p>
    <w:p w14:paraId="71D1A342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127107A0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153E474A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1141A446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1E47C25C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41F80E5A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644B5EBF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3A7EAD3D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28C8CD8F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3A82BCF8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44983DA6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1F81F50E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57A2D534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1CDA11CC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74E973C8" w14:textId="77777777" w:rsidR="00874872" w:rsidRPr="00F55A63" w:rsidRDefault="00874872" w:rsidP="00874872">
      <w:pPr>
        <w:tabs>
          <w:tab w:val="left" w:pos="8145"/>
        </w:tabs>
        <w:jc w:val="right"/>
        <w:rPr>
          <w:sz w:val="28"/>
          <w:szCs w:val="28"/>
        </w:rPr>
      </w:pPr>
      <w:r w:rsidRPr="00F55A63">
        <w:rPr>
          <w:b/>
          <w:sz w:val="28"/>
          <w:szCs w:val="28"/>
        </w:rPr>
        <w:t>Выполнил</w:t>
      </w:r>
      <w:r w:rsidRPr="00F55A63">
        <w:rPr>
          <w:sz w:val="28"/>
          <w:szCs w:val="28"/>
        </w:rPr>
        <w:t xml:space="preserve"> студент:</w:t>
      </w:r>
    </w:p>
    <w:p w14:paraId="3B0BB418" w14:textId="77777777" w:rsidR="00874872" w:rsidRPr="00A401DC" w:rsidRDefault="00A401DC" w:rsidP="00A401DC">
      <w:pPr>
        <w:jc w:val="right"/>
        <w:rPr>
          <w:sz w:val="28"/>
          <w:szCs w:val="28"/>
        </w:rPr>
      </w:pPr>
      <w:r>
        <w:rPr>
          <w:sz w:val="28"/>
          <w:szCs w:val="28"/>
        </w:rPr>
        <w:t>Герасимов Константин Сергеевич</w:t>
      </w:r>
    </w:p>
    <w:p w14:paraId="4B08E10C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2EAE6B84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745F7ED7" w14:textId="77777777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Тюмень-202</w:t>
      </w:r>
      <w:r w:rsidR="00984A4F">
        <w:rPr>
          <w:sz w:val="28"/>
          <w:szCs w:val="28"/>
        </w:rPr>
        <w:t>3</w:t>
      </w:r>
    </w:p>
    <w:p w14:paraId="0E9200C9" w14:textId="77777777" w:rsidR="00874872" w:rsidRPr="00F55A63" w:rsidRDefault="00874872" w:rsidP="00874872">
      <w:pPr>
        <w:rPr>
          <w:b/>
          <w:sz w:val="28"/>
          <w:szCs w:val="28"/>
        </w:rPr>
      </w:pPr>
      <w:r w:rsidRPr="00F55A63">
        <w:rPr>
          <w:b/>
          <w:sz w:val="28"/>
          <w:szCs w:val="28"/>
        </w:rPr>
        <w:br w:type="page"/>
      </w:r>
    </w:p>
    <w:p w14:paraId="1234CA1B" w14:textId="77777777" w:rsidR="00874872" w:rsidRPr="00F55A63" w:rsidRDefault="00874872" w:rsidP="0087487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в аудитории</w:t>
      </w:r>
    </w:p>
    <w:p w14:paraId="0E3A324C" w14:textId="77777777" w:rsidR="00874872" w:rsidRPr="00F55A63" w:rsidRDefault="00874872" w:rsidP="00874872">
      <w:pPr>
        <w:rPr>
          <w:sz w:val="28"/>
          <w:szCs w:val="28"/>
        </w:rPr>
      </w:pPr>
    </w:p>
    <w:p w14:paraId="69A841D5" w14:textId="77777777" w:rsidR="00874872" w:rsidRPr="00F55A63" w:rsidRDefault="00874872" w:rsidP="008748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F55A6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Решение задачи 5.1</w:t>
      </w:r>
    </w:p>
    <w:p w14:paraId="76F2795E" w14:textId="3D8FEB24" w:rsidR="00874872" w:rsidRDefault="00874872" w:rsidP="00874872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</w:t>
      </w:r>
      <w:r w:rsidRPr="005A69E2">
        <w:rPr>
          <w:b/>
          <w:i/>
          <w:sz w:val="28"/>
          <w:szCs w:val="28"/>
        </w:rPr>
        <w:t>.1 Постановка задачи</w:t>
      </w:r>
    </w:p>
    <w:p w14:paraId="4F27080E" w14:textId="639508E2" w:rsidR="00874872" w:rsidRPr="00EA1BAB" w:rsidRDefault="00EA1BAB" w:rsidP="00EA1BAB">
      <w:pPr>
        <w:rPr>
          <w:snapToGrid/>
          <w:szCs w:val="24"/>
        </w:rPr>
      </w:pPr>
      <w:r w:rsidRPr="00EA1BAB">
        <w:rPr>
          <w:snapToGrid/>
          <w:szCs w:val="24"/>
          <w:shd w:val="clear" w:color="auto" w:fill="FAF9F8"/>
        </w:rPr>
        <w:t>Поиск информации — важная часть современной жизни. Создайте программу, которая реализует маленький компонент поисковой системы.</w:t>
      </w:r>
      <w:r w:rsidRPr="00EA1BAB">
        <w:rPr>
          <w:snapToGrid/>
          <w:szCs w:val="24"/>
          <w:shd w:val="clear" w:color="auto" w:fill="FAF9F8"/>
        </w:rPr>
        <w:t xml:space="preserve"> </w:t>
      </w:r>
      <w:r w:rsidRPr="00EA1BAB">
        <w:rPr>
          <w:snapToGrid/>
          <w:szCs w:val="24"/>
          <w:shd w:val="clear" w:color="auto" w:fill="FAF9F8"/>
        </w:rPr>
        <w:t>Формат ввода</w:t>
      </w:r>
      <w:r w:rsidRPr="00EA1BAB">
        <w:rPr>
          <w:snapToGrid/>
          <w:szCs w:val="24"/>
          <w:shd w:val="clear" w:color="auto" w:fill="FAF9F8"/>
        </w:rPr>
        <w:t>: в</w:t>
      </w:r>
      <w:r w:rsidRPr="00EA1BAB">
        <w:rPr>
          <w:snapToGrid/>
          <w:szCs w:val="24"/>
          <w:shd w:val="clear" w:color="auto" w:fill="FAF9F8"/>
        </w:rPr>
        <w:t xml:space="preserve"> файле</w:t>
      </w:r>
      <w:r w:rsidRPr="00EA1BAB">
        <w:rPr>
          <w:snapToGrid/>
          <w:szCs w:val="24"/>
          <w:shd w:val="clear" w:color="auto" w:fill="FAF9F8"/>
        </w:rPr>
        <w:t xml:space="preserve"> </w:t>
      </w:r>
      <w:r w:rsidRPr="00EA1BAB">
        <w:rPr>
          <w:snapToGrid/>
          <w:szCs w:val="24"/>
          <w:shd w:val="clear" w:color="auto" w:fill="FAF9F8"/>
        </w:rPr>
        <w:t>input.txt</w:t>
      </w:r>
      <w:r w:rsidRPr="00EA1BAB">
        <w:rPr>
          <w:snapToGrid/>
          <w:szCs w:val="24"/>
          <w:shd w:val="clear" w:color="auto" w:fill="FAF9F8"/>
        </w:rPr>
        <w:t xml:space="preserve"> </w:t>
      </w:r>
      <w:r w:rsidRPr="00EA1BAB">
        <w:rPr>
          <w:snapToGrid/>
          <w:szCs w:val="24"/>
          <w:shd w:val="clear" w:color="auto" w:fill="FAF9F8"/>
        </w:rPr>
        <w:t>содержатся</w:t>
      </w:r>
      <w:r w:rsidRPr="00EA1BAB">
        <w:rPr>
          <w:snapToGrid/>
          <w:szCs w:val="24"/>
          <w:shd w:val="clear" w:color="auto" w:fill="FAF9F8"/>
        </w:rPr>
        <w:t xml:space="preserve"> </w:t>
      </w:r>
      <w:r w:rsidRPr="00EA1BAB">
        <w:rPr>
          <w:snapToGrid/>
          <w:szCs w:val="24"/>
          <w:shd w:val="clear" w:color="auto" w:fill="FAF9F8"/>
        </w:rPr>
        <w:t>заголовки страниц</w:t>
      </w:r>
      <w:r w:rsidRPr="00EA1BAB">
        <w:rPr>
          <w:snapToGrid/>
          <w:szCs w:val="24"/>
          <w:shd w:val="clear" w:color="auto" w:fill="FAF9F8"/>
        </w:rPr>
        <w:t xml:space="preserve"> </w:t>
      </w:r>
      <w:r w:rsidRPr="00EA1BAB">
        <w:rPr>
          <w:snapToGrid/>
          <w:szCs w:val="24"/>
          <w:shd w:val="clear" w:color="auto" w:fill="FAF9F8"/>
        </w:rPr>
        <w:t>на английском языке. В последней строке записан поисковый запрос.</w:t>
      </w:r>
      <w:r w:rsidRPr="00EA1BAB">
        <w:rPr>
          <w:snapToGrid/>
          <w:szCs w:val="24"/>
          <w:shd w:val="clear" w:color="auto" w:fill="FAF9F8"/>
        </w:rPr>
        <w:t xml:space="preserve"> </w:t>
      </w:r>
      <w:r w:rsidRPr="00EA1BAB">
        <w:rPr>
          <w:snapToGrid/>
          <w:szCs w:val="24"/>
          <w:shd w:val="clear" w:color="auto" w:fill="FAF9F8"/>
        </w:rPr>
        <w:t>Формат вывода</w:t>
      </w:r>
      <w:r w:rsidRPr="00EA1BAB">
        <w:rPr>
          <w:snapToGrid/>
          <w:szCs w:val="24"/>
          <w:shd w:val="clear" w:color="auto" w:fill="FAF9F8"/>
        </w:rPr>
        <w:t xml:space="preserve">: сохранить в </w:t>
      </w:r>
      <w:r w:rsidRPr="00EA1BAB">
        <w:rPr>
          <w:snapToGrid/>
          <w:szCs w:val="24"/>
          <w:shd w:val="clear" w:color="auto" w:fill="FAF9F8"/>
        </w:rPr>
        <w:t>файл output.txt</w:t>
      </w:r>
      <w:r w:rsidRPr="00EA1BAB">
        <w:rPr>
          <w:snapToGrid/>
          <w:szCs w:val="24"/>
          <w:shd w:val="clear" w:color="auto" w:fill="FAF9F8"/>
        </w:rPr>
        <w:t xml:space="preserve"> </w:t>
      </w:r>
      <w:r w:rsidRPr="00EA1BAB">
        <w:rPr>
          <w:snapToGrid/>
          <w:szCs w:val="24"/>
          <w:shd w:val="clear" w:color="auto" w:fill="FAF9F8"/>
        </w:rPr>
        <w:t>все</w:t>
      </w:r>
      <w:r w:rsidRPr="00EA1BAB">
        <w:rPr>
          <w:snapToGrid/>
          <w:szCs w:val="24"/>
          <w:shd w:val="clear" w:color="auto" w:fill="FAF9F8"/>
        </w:rPr>
        <w:t xml:space="preserve"> </w:t>
      </w:r>
      <w:r w:rsidRPr="00EA1BAB">
        <w:rPr>
          <w:snapToGrid/>
          <w:szCs w:val="24"/>
          <w:shd w:val="clear" w:color="auto" w:fill="FAF9F8"/>
        </w:rPr>
        <w:t>заголовки</w:t>
      </w:r>
      <w:r w:rsidRPr="00EA1BAB">
        <w:rPr>
          <w:snapToGrid/>
          <w:szCs w:val="24"/>
          <w:shd w:val="clear" w:color="auto" w:fill="FAF9F8"/>
        </w:rPr>
        <w:t xml:space="preserve"> </w:t>
      </w:r>
      <w:r w:rsidRPr="00EA1BAB">
        <w:rPr>
          <w:snapToGrid/>
          <w:szCs w:val="24"/>
          <w:shd w:val="clear" w:color="auto" w:fill="FAF9F8"/>
        </w:rPr>
        <w:t>страниц,</w:t>
      </w:r>
      <w:r w:rsidRPr="00EA1BAB">
        <w:rPr>
          <w:snapToGrid/>
          <w:szCs w:val="24"/>
          <w:shd w:val="clear" w:color="auto" w:fill="FAF9F8"/>
        </w:rPr>
        <w:t xml:space="preserve"> </w:t>
      </w:r>
      <w:r w:rsidRPr="00EA1BAB">
        <w:rPr>
          <w:snapToGrid/>
          <w:szCs w:val="24"/>
          <w:shd w:val="clear" w:color="auto" w:fill="FAF9F8"/>
        </w:rPr>
        <w:t>в</w:t>
      </w:r>
      <w:r w:rsidRPr="00EA1BAB">
        <w:rPr>
          <w:snapToGrid/>
          <w:szCs w:val="24"/>
          <w:shd w:val="clear" w:color="auto" w:fill="FAF9F8"/>
        </w:rPr>
        <w:t xml:space="preserve"> </w:t>
      </w:r>
      <w:r w:rsidRPr="00EA1BAB">
        <w:rPr>
          <w:snapToGrid/>
          <w:szCs w:val="24"/>
          <w:shd w:val="clear" w:color="auto" w:fill="FAF9F8"/>
        </w:rPr>
        <w:t>которых</w:t>
      </w:r>
      <w:r w:rsidRPr="00EA1BAB">
        <w:rPr>
          <w:snapToGrid/>
          <w:szCs w:val="24"/>
          <w:shd w:val="clear" w:color="auto" w:fill="FAF9F8"/>
        </w:rPr>
        <w:t xml:space="preserve"> </w:t>
      </w:r>
      <w:r w:rsidRPr="00EA1BAB">
        <w:rPr>
          <w:snapToGrid/>
          <w:szCs w:val="24"/>
          <w:shd w:val="clear" w:color="auto" w:fill="FAF9F8"/>
        </w:rPr>
        <w:t>присутствует поисковый запрос (регистр не имеет значения).</w:t>
      </w:r>
      <w:r w:rsidRPr="00EA1BAB">
        <w:rPr>
          <w:snapToGrid/>
          <w:szCs w:val="24"/>
          <w:shd w:val="clear" w:color="auto" w:fill="FAF9F8"/>
        </w:rPr>
        <w:t xml:space="preserve"> </w:t>
      </w:r>
      <w:r w:rsidRPr="00EA1BAB">
        <w:rPr>
          <w:snapToGrid/>
          <w:szCs w:val="24"/>
          <w:shd w:val="clear" w:color="auto" w:fill="FAF9F8"/>
        </w:rPr>
        <w:t>Порядок заголовков должен сохраниться.</w:t>
      </w:r>
    </w:p>
    <w:p w14:paraId="276CD322" w14:textId="6782A03D" w:rsidR="00874872" w:rsidRDefault="00874872" w:rsidP="00874872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</w:t>
      </w:r>
      <w:r w:rsidRPr="005A69E2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2</w:t>
      </w:r>
      <w:r w:rsidRPr="005A69E2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Текст программы на языке </w:t>
      </w:r>
      <w:r w:rsidR="00242E36">
        <w:rPr>
          <w:b/>
          <w:i/>
          <w:sz w:val="28"/>
          <w:szCs w:val="28"/>
          <w:lang w:val="en-US"/>
        </w:rPr>
        <w:t>C</w:t>
      </w:r>
      <w:r w:rsidR="00242E36" w:rsidRPr="00242E36">
        <w:rPr>
          <w:b/>
          <w:i/>
          <w:sz w:val="28"/>
          <w:szCs w:val="28"/>
        </w:rPr>
        <w:t>++</w:t>
      </w:r>
    </w:p>
    <w:p w14:paraId="5467B741" w14:textId="77777777" w:rsidR="00EA1BAB" w:rsidRPr="00EA1BAB" w:rsidRDefault="00EA1BAB" w:rsidP="00EA1BAB">
      <w:pPr>
        <w:rPr>
          <w:rFonts w:ascii="Consolas" w:hAnsi="Consolas" w:cs="Consolas"/>
          <w:lang w:val="en-US"/>
        </w:rPr>
      </w:pPr>
      <w:r w:rsidRPr="00EA1BAB">
        <w:rPr>
          <w:rFonts w:ascii="Consolas" w:hAnsi="Consolas" w:cs="Consolas"/>
          <w:lang w:val="en-US"/>
        </w:rPr>
        <w:t>#include &lt;iostream&gt;</w:t>
      </w:r>
      <w:r w:rsidRPr="00EA1BAB">
        <w:rPr>
          <w:rFonts w:ascii="Consolas" w:hAnsi="Consolas" w:cs="Consolas"/>
          <w:lang w:val="en-US"/>
        </w:rPr>
        <w:br/>
        <w:t>#include &lt;</w:t>
      </w:r>
      <w:proofErr w:type="spellStart"/>
      <w:r w:rsidRPr="00EA1BAB">
        <w:rPr>
          <w:rFonts w:ascii="Consolas" w:hAnsi="Consolas" w:cs="Consolas"/>
          <w:lang w:val="en-US"/>
        </w:rPr>
        <w:t>fstream</w:t>
      </w:r>
      <w:proofErr w:type="spellEnd"/>
      <w:r w:rsidRPr="00EA1BAB">
        <w:rPr>
          <w:rFonts w:ascii="Consolas" w:hAnsi="Consolas" w:cs="Consolas"/>
          <w:lang w:val="en-US"/>
        </w:rPr>
        <w:t>&gt;</w:t>
      </w:r>
      <w:r w:rsidRPr="00EA1BAB">
        <w:rPr>
          <w:rFonts w:ascii="Consolas" w:hAnsi="Consolas" w:cs="Consolas"/>
          <w:lang w:val="en-US"/>
        </w:rPr>
        <w:br/>
        <w:t>#include &lt;vector&gt;</w:t>
      </w:r>
      <w:r w:rsidRPr="00EA1BAB">
        <w:rPr>
          <w:rFonts w:ascii="Consolas" w:hAnsi="Consolas" w:cs="Consolas"/>
          <w:lang w:val="en-US"/>
        </w:rPr>
        <w:br/>
        <w:t>#include &lt;algorithm&gt;</w:t>
      </w:r>
      <w:r w:rsidRPr="00EA1BAB">
        <w:rPr>
          <w:rFonts w:ascii="Consolas" w:hAnsi="Consolas" w:cs="Consolas"/>
          <w:lang w:val="en-US"/>
        </w:rPr>
        <w:br/>
        <w:t>#include &lt;string&gt;</w:t>
      </w:r>
      <w:r w:rsidRPr="00EA1BAB">
        <w:rPr>
          <w:rFonts w:ascii="Consolas" w:hAnsi="Consolas" w:cs="Consolas"/>
          <w:lang w:val="en-US"/>
        </w:rPr>
        <w:br/>
      </w:r>
      <w:r w:rsidRPr="00EA1BAB">
        <w:rPr>
          <w:rFonts w:ascii="Consolas" w:hAnsi="Consolas" w:cs="Consolas"/>
          <w:lang w:val="en-US"/>
        </w:rPr>
        <w:br/>
        <w:t>using namespace std;</w:t>
      </w:r>
      <w:r w:rsidRPr="00EA1BAB">
        <w:rPr>
          <w:rFonts w:ascii="Consolas" w:hAnsi="Consolas" w:cs="Consolas"/>
          <w:lang w:val="en-US"/>
        </w:rPr>
        <w:br/>
      </w:r>
      <w:r w:rsidRPr="00EA1BAB">
        <w:rPr>
          <w:rFonts w:ascii="Consolas" w:hAnsi="Consolas" w:cs="Consolas"/>
          <w:lang w:val="en-US"/>
        </w:rPr>
        <w:br/>
        <w:t xml:space="preserve">int </w:t>
      </w:r>
      <w:proofErr w:type="gramStart"/>
      <w:r w:rsidRPr="00EA1BAB">
        <w:rPr>
          <w:rFonts w:ascii="Consolas" w:hAnsi="Consolas" w:cs="Consolas"/>
          <w:lang w:val="en-US"/>
        </w:rPr>
        <w:t>main(</w:t>
      </w:r>
      <w:proofErr w:type="gramEnd"/>
      <w:r w:rsidRPr="00EA1BAB">
        <w:rPr>
          <w:rFonts w:ascii="Consolas" w:hAnsi="Consolas" w:cs="Consolas"/>
          <w:lang w:val="en-US"/>
        </w:rPr>
        <w:t>) {</w:t>
      </w:r>
      <w:r w:rsidRPr="00EA1BAB">
        <w:rPr>
          <w:rFonts w:ascii="Consolas" w:hAnsi="Consolas" w:cs="Consolas"/>
          <w:lang w:val="en-US"/>
        </w:rPr>
        <w:br/>
        <w:t xml:space="preserve">    </w:t>
      </w:r>
      <w:proofErr w:type="spellStart"/>
      <w:r w:rsidRPr="00EA1BAB">
        <w:rPr>
          <w:rFonts w:ascii="Consolas" w:hAnsi="Consolas" w:cs="Consolas"/>
          <w:lang w:val="en-US"/>
        </w:rPr>
        <w:t>ifstream</w:t>
      </w:r>
      <w:proofErr w:type="spellEnd"/>
      <w:r w:rsidRPr="00EA1BAB">
        <w:rPr>
          <w:rFonts w:ascii="Consolas" w:hAnsi="Consolas" w:cs="Consolas"/>
          <w:lang w:val="en-US"/>
        </w:rPr>
        <w:t xml:space="preserve"> </w:t>
      </w:r>
      <w:proofErr w:type="spellStart"/>
      <w:r w:rsidRPr="00EA1BAB">
        <w:rPr>
          <w:rFonts w:ascii="Consolas" w:hAnsi="Consolas" w:cs="Consolas"/>
          <w:lang w:val="en-US"/>
        </w:rPr>
        <w:t>input_file</w:t>
      </w:r>
      <w:proofErr w:type="spellEnd"/>
      <w:r w:rsidRPr="00EA1BAB">
        <w:rPr>
          <w:rFonts w:ascii="Consolas" w:hAnsi="Consolas" w:cs="Consolas"/>
          <w:lang w:val="en-US"/>
        </w:rPr>
        <w:t>("input.txt");</w:t>
      </w:r>
      <w:r w:rsidRPr="00EA1BAB">
        <w:rPr>
          <w:rFonts w:ascii="Consolas" w:hAnsi="Consolas" w:cs="Consolas"/>
          <w:lang w:val="en-US"/>
        </w:rPr>
        <w:br/>
        <w:t xml:space="preserve">    if (!</w:t>
      </w:r>
      <w:proofErr w:type="spellStart"/>
      <w:r w:rsidRPr="00EA1BAB">
        <w:rPr>
          <w:rFonts w:ascii="Consolas" w:hAnsi="Consolas" w:cs="Consolas"/>
          <w:lang w:val="en-US"/>
        </w:rPr>
        <w:t>input_file.is_open</w:t>
      </w:r>
      <w:proofErr w:type="spellEnd"/>
      <w:r w:rsidRPr="00EA1BAB">
        <w:rPr>
          <w:rFonts w:ascii="Consolas" w:hAnsi="Consolas" w:cs="Consolas"/>
          <w:lang w:val="en-US"/>
        </w:rPr>
        <w:t>()) {</w:t>
      </w:r>
      <w:r w:rsidRPr="00EA1BAB">
        <w:rPr>
          <w:rFonts w:ascii="Consolas" w:hAnsi="Consolas" w:cs="Consolas"/>
          <w:lang w:val="en-US"/>
        </w:rPr>
        <w:br/>
        <w:t xml:space="preserve">        </w:t>
      </w:r>
      <w:proofErr w:type="spellStart"/>
      <w:r w:rsidRPr="00EA1BAB">
        <w:rPr>
          <w:rFonts w:ascii="Consolas" w:hAnsi="Consolas" w:cs="Consolas"/>
          <w:lang w:val="en-US"/>
        </w:rPr>
        <w:t>cerr</w:t>
      </w:r>
      <w:proofErr w:type="spellEnd"/>
      <w:r w:rsidRPr="00EA1BAB">
        <w:rPr>
          <w:rFonts w:ascii="Consolas" w:hAnsi="Consolas" w:cs="Consolas"/>
          <w:lang w:val="en-US"/>
        </w:rPr>
        <w:t xml:space="preserve"> &lt;&lt; "Failed to open input file!" &lt;&lt; std::</w:t>
      </w:r>
      <w:proofErr w:type="spellStart"/>
      <w:r w:rsidRPr="00EA1BAB">
        <w:rPr>
          <w:rFonts w:ascii="Consolas" w:hAnsi="Consolas" w:cs="Consolas"/>
          <w:lang w:val="en-US"/>
        </w:rPr>
        <w:t>endl</w:t>
      </w:r>
      <w:proofErr w:type="spellEnd"/>
      <w:r w:rsidRPr="00EA1BAB">
        <w:rPr>
          <w:rFonts w:ascii="Consolas" w:hAnsi="Consolas" w:cs="Consolas"/>
          <w:lang w:val="en-US"/>
        </w:rPr>
        <w:t>;</w:t>
      </w:r>
      <w:r w:rsidRPr="00EA1BAB">
        <w:rPr>
          <w:rFonts w:ascii="Consolas" w:hAnsi="Consolas" w:cs="Consolas"/>
          <w:lang w:val="en-US"/>
        </w:rPr>
        <w:br/>
        <w:t xml:space="preserve">        return 1;</w:t>
      </w:r>
      <w:r w:rsidRPr="00EA1BAB">
        <w:rPr>
          <w:rFonts w:ascii="Consolas" w:hAnsi="Consolas" w:cs="Consolas"/>
          <w:lang w:val="en-US"/>
        </w:rPr>
        <w:br/>
        <w:t xml:space="preserve">    }</w:t>
      </w:r>
      <w:r w:rsidRPr="00EA1BAB">
        <w:rPr>
          <w:rFonts w:ascii="Consolas" w:hAnsi="Consolas" w:cs="Consolas"/>
          <w:lang w:val="en-US"/>
        </w:rPr>
        <w:br/>
        <w:t xml:space="preserve">    vector&lt;string&gt; lines;</w:t>
      </w:r>
      <w:r w:rsidRPr="00EA1BAB">
        <w:rPr>
          <w:rFonts w:ascii="Consolas" w:hAnsi="Consolas" w:cs="Consolas"/>
          <w:lang w:val="en-US"/>
        </w:rPr>
        <w:br/>
        <w:t xml:space="preserve">    string line;</w:t>
      </w:r>
      <w:r w:rsidRPr="00EA1BAB">
        <w:rPr>
          <w:rFonts w:ascii="Consolas" w:hAnsi="Consolas" w:cs="Consolas"/>
          <w:lang w:val="en-US"/>
        </w:rPr>
        <w:br/>
        <w:t xml:space="preserve">    while (</w:t>
      </w:r>
      <w:proofErr w:type="spellStart"/>
      <w:r w:rsidRPr="00EA1BAB">
        <w:rPr>
          <w:rFonts w:ascii="Consolas" w:hAnsi="Consolas" w:cs="Consolas"/>
          <w:lang w:val="en-US"/>
        </w:rPr>
        <w:t>getline</w:t>
      </w:r>
      <w:proofErr w:type="spellEnd"/>
      <w:r w:rsidRPr="00EA1BAB">
        <w:rPr>
          <w:rFonts w:ascii="Consolas" w:hAnsi="Consolas" w:cs="Consolas"/>
          <w:lang w:val="en-US"/>
        </w:rPr>
        <w:t>(</w:t>
      </w:r>
      <w:proofErr w:type="spellStart"/>
      <w:r w:rsidRPr="00EA1BAB">
        <w:rPr>
          <w:rFonts w:ascii="Consolas" w:hAnsi="Consolas" w:cs="Consolas"/>
          <w:lang w:val="en-US"/>
        </w:rPr>
        <w:t>input_file</w:t>
      </w:r>
      <w:proofErr w:type="spellEnd"/>
      <w:r w:rsidRPr="00EA1BAB">
        <w:rPr>
          <w:rFonts w:ascii="Consolas" w:hAnsi="Consolas" w:cs="Consolas"/>
          <w:lang w:val="en-US"/>
        </w:rPr>
        <w:t>, line)) {</w:t>
      </w:r>
      <w:r w:rsidRPr="00EA1BAB">
        <w:rPr>
          <w:rFonts w:ascii="Consolas" w:hAnsi="Consolas" w:cs="Consolas"/>
          <w:lang w:val="en-US"/>
        </w:rPr>
        <w:br/>
        <w:t xml:space="preserve">        </w:t>
      </w:r>
      <w:proofErr w:type="spellStart"/>
      <w:r w:rsidRPr="00EA1BAB">
        <w:rPr>
          <w:rFonts w:ascii="Consolas" w:hAnsi="Consolas" w:cs="Consolas"/>
          <w:lang w:val="en-US"/>
        </w:rPr>
        <w:t>lines.push_back</w:t>
      </w:r>
      <w:proofErr w:type="spellEnd"/>
      <w:r w:rsidRPr="00EA1BAB">
        <w:rPr>
          <w:rFonts w:ascii="Consolas" w:hAnsi="Consolas" w:cs="Consolas"/>
          <w:lang w:val="en-US"/>
        </w:rPr>
        <w:t>(line);</w:t>
      </w:r>
      <w:r w:rsidRPr="00EA1BAB">
        <w:rPr>
          <w:rFonts w:ascii="Consolas" w:hAnsi="Consolas" w:cs="Consolas"/>
          <w:lang w:val="en-US"/>
        </w:rPr>
        <w:br/>
        <w:t xml:space="preserve">    }</w:t>
      </w:r>
      <w:r w:rsidRPr="00EA1BAB">
        <w:rPr>
          <w:rFonts w:ascii="Consolas" w:hAnsi="Consolas" w:cs="Consolas"/>
          <w:lang w:val="en-US"/>
        </w:rPr>
        <w:br/>
        <w:t xml:space="preserve">    string </w:t>
      </w:r>
      <w:proofErr w:type="spellStart"/>
      <w:r w:rsidRPr="00EA1BAB">
        <w:rPr>
          <w:rFonts w:ascii="Consolas" w:hAnsi="Consolas" w:cs="Consolas"/>
          <w:lang w:val="en-US"/>
        </w:rPr>
        <w:t>search_query</w:t>
      </w:r>
      <w:proofErr w:type="spellEnd"/>
      <w:r w:rsidRPr="00EA1BAB">
        <w:rPr>
          <w:rFonts w:ascii="Consolas" w:hAnsi="Consolas" w:cs="Consolas"/>
          <w:lang w:val="en-US"/>
        </w:rPr>
        <w:t xml:space="preserve"> = </w:t>
      </w:r>
      <w:proofErr w:type="spellStart"/>
      <w:r w:rsidRPr="00EA1BAB">
        <w:rPr>
          <w:rFonts w:ascii="Consolas" w:hAnsi="Consolas" w:cs="Consolas"/>
          <w:lang w:val="en-US"/>
        </w:rPr>
        <w:t>lines.back</w:t>
      </w:r>
      <w:proofErr w:type="spellEnd"/>
      <w:r w:rsidRPr="00EA1BAB">
        <w:rPr>
          <w:rFonts w:ascii="Consolas" w:hAnsi="Consolas" w:cs="Consolas"/>
          <w:lang w:val="en-US"/>
        </w:rPr>
        <w:t>();</w:t>
      </w:r>
      <w:r w:rsidRPr="00EA1BAB">
        <w:rPr>
          <w:rFonts w:ascii="Consolas" w:hAnsi="Consolas" w:cs="Consolas"/>
          <w:lang w:val="en-US"/>
        </w:rPr>
        <w:br/>
        <w:t xml:space="preserve">    transform(</w:t>
      </w:r>
      <w:proofErr w:type="spellStart"/>
      <w:r w:rsidRPr="00EA1BAB">
        <w:rPr>
          <w:rFonts w:ascii="Consolas" w:hAnsi="Consolas" w:cs="Consolas"/>
          <w:lang w:val="en-US"/>
        </w:rPr>
        <w:t>search_query.begin</w:t>
      </w:r>
      <w:proofErr w:type="spellEnd"/>
      <w:r w:rsidRPr="00EA1BAB">
        <w:rPr>
          <w:rFonts w:ascii="Consolas" w:hAnsi="Consolas" w:cs="Consolas"/>
          <w:lang w:val="en-US"/>
        </w:rPr>
        <w:t xml:space="preserve">(), </w:t>
      </w:r>
      <w:proofErr w:type="spellStart"/>
      <w:r w:rsidRPr="00EA1BAB">
        <w:rPr>
          <w:rFonts w:ascii="Consolas" w:hAnsi="Consolas" w:cs="Consolas"/>
          <w:lang w:val="en-US"/>
        </w:rPr>
        <w:t>search_query.end</w:t>
      </w:r>
      <w:proofErr w:type="spellEnd"/>
      <w:r w:rsidRPr="00EA1BAB">
        <w:rPr>
          <w:rFonts w:ascii="Consolas" w:hAnsi="Consolas" w:cs="Consolas"/>
          <w:lang w:val="en-US"/>
        </w:rPr>
        <w:t xml:space="preserve">(), </w:t>
      </w:r>
      <w:proofErr w:type="spellStart"/>
      <w:r w:rsidRPr="00EA1BAB">
        <w:rPr>
          <w:rFonts w:ascii="Consolas" w:hAnsi="Consolas" w:cs="Consolas"/>
          <w:lang w:val="en-US"/>
        </w:rPr>
        <w:t>search_query.begin</w:t>
      </w:r>
      <w:proofErr w:type="spellEnd"/>
      <w:r w:rsidRPr="00EA1BAB">
        <w:rPr>
          <w:rFonts w:ascii="Consolas" w:hAnsi="Consolas" w:cs="Consolas"/>
          <w:lang w:val="en-US"/>
        </w:rPr>
        <w:t>(), ::</w:t>
      </w:r>
      <w:proofErr w:type="spellStart"/>
      <w:r w:rsidRPr="00EA1BAB">
        <w:rPr>
          <w:rFonts w:ascii="Consolas" w:hAnsi="Consolas" w:cs="Consolas"/>
          <w:lang w:val="en-US"/>
        </w:rPr>
        <w:t>tolower</w:t>
      </w:r>
      <w:proofErr w:type="spellEnd"/>
      <w:r w:rsidRPr="00EA1BAB">
        <w:rPr>
          <w:rFonts w:ascii="Consolas" w:hAnsi="Consolas" w:cs="Consolas"/>
          <w:lang w:val="en-US"/>
        </w:rPr>
        <w:t>);</w:t>
      </w:r>
      <w:r w:rsidRPr="00EA1BAB">
        <w:rPr>
          <w:rFonts w:ascii="Consolas" w:hAnsi="Consolas" w:cs="Consolas"/>
          <w:lang w:val="en-US"/>
        </w:rPr>
        <w:br/>
        <w:t xml:space="preserve">    </w:t>
      </w:r>
      <w:proofErr w:type="spellStart"/>
      <w:r w:rsidRPr="00EA1BAB">
        <w:rPr>
          <w:rFonts w:ascii="Consolas" w:hAnsi="Consolas" w:cs="Consolas"/>
          <w:lang w:val="en-US"/>
        </w:rPr>
        <w:t>ofstream</w:t>
      </w:r>
      <w:proofErr w:type="spellEnd"/>
      <w:r w:rsidRPr="00EA1BAB">
        <w:rPr>
          <w:rFonts w:ascii="Consolas" w:hAnsi="Consolas" w:cs="Consolas"/>
          <w:lang w:val="en-US"/>
        </w:rPr>
        <w:t xml:space="preserve"> </w:t>
      </w:r>
      <w:proofErr w:type="spellStart"/>
      <w:r w:rsidRPr="00EA1BAB">
        <w:rPr>
          <w:rFonts w:ascii="Consolas" w:hAnsi="Consolas" w:cs="Consolas"/>
          <w:lang w:val="en-US"/>
        </w:rPr>
        <w:t>output_file</w:t>
      </w:r>
      <w:proofErr w:type="spellEnd"/>
      <w:r w:rsidRPr="00EA1BAB">
        <w:rPr>
          <w:rFonts w:ascii="Consolas" w:hAnsi="Consolas" w:cs="Consolas"/>
          <w:lang w:val="en-US"/>
        </w:rPr>
        <w:t>("output.txt");</w:t>
      </w:r>
      <w:r w:rsidRPr="00EA1BAB">
        <w:rPr>
          <w:rFonts w:ascii="Consolas" w:hAnsi="Consolas" w:cs="Consolas"/>
          <w:lang w:val="en-US"/>
        </w:rPr>
        <w:br/>
        <w:t xml:space="preserve">    if (!</w:t>
      </w:r>
      <w:proofErr w:type="spellStart"/>
      <w:r w:rsidRPr="00EA1BAB">
        <w:rPr>
          <w:rFonts w:ascii="Consolas" w:hAnsi="Consolas" w:cs="Consolas"/>
          <w:lang w:val="en-US"/>
        </w:rPr>
        <w:t>output_file.is_open</w:t>
      </w:r>
      <w:proofErr w:type="spellEnd"/>
      <w:r w:rsidRPr="00EA1BAB">
        <w:rPr>
          <w:rFonts w:ascii="Consolas" w:hAnsi="Consolas" w:cs="Consolas"/>
          <w:lang w:val="en-US"/>
        </w:rPr>
        <w:t>()) {</w:t>
      </w:r>
      <w:r w:rsidRPr="00EA1BAB">
        <w:rPr>
          <w:rFonts w:ascii="Consolas" w:hAnsi="Consolas" w:cs="Consolas"/>
          <w:lang w:val="en-US"/>
        </w:rPr>
        <w:br/>
        <w:t xml:space="preserve">        </w:t>
      </w:r>
      <w:proofErr w:type="spellStart"/>
      <w:r w:rsidRPr="00EA1BAB">
        <w:rPr>
          <w:rFonts w:ascii="Consolas" w:hAnsi="Consolas" w:cs="Consolas"/>
          <w:lang w:val="en-US"/>
        </w:rPr>
        <w:t>cerr</w:t>
      </w:r>
      <w:proofErr w:type="spellEnd"/>
      <w:r w:rsidRPr="00EA1BAB">
        <w:rPr>
          <w:rFonts w:ascii="Consolas" w:hAnsi="Consolas" w:cs="Consolas"/>
          <w:lang w:val="en-US"/>
        </w:rPr>
        <w:t xml:space="preserve"> &lt;&lt; "Failed to open output file!" &lt;&lt; </w:t>
      </w:r>
      <w:proofErr w:type="spellStart"/>
      <w:r w:rsidRPr="00EA1BAB">
        <w:rPr>
          <w:rFonts w:ascii="Consolas" w:hAnsi="Consolas" w:cs="Consolas"/>
          <w:lang w:val="en-US"/>
        </w:rPr>
        <w:t>endl</w:t>
      </w:r>
      <w:proofErr w:type="spellEnd"/>
      <w:r w:rsidRPr="00EA1BAB">
        <w:rPr>
          <w:rFonts w:ascii="Consolas" w:hAnsi="Consolas" w:cs="Consolas"/>
          <w:lang w:val="en-US"/>
        </w:rPr>
        <w:t>;</w:t>
      </w:r>
      <w:r w:rsidRPr="00EA1BAB">
        <w:rPr>
          <w:rFonts w:ascii="Consolas" w:hAnsi="Consolas" w:cs="Consolas"/>
          <w:lang w:val="en-US"/>
        </w:rPr>
        <w:br/>
        <w:t xml:space="preserve">        return 1;</w:t>
      </w:r>
      <w:r w:rsidRPr="00EA1BAB">
        <w:rPr>
          <w:rFonts w:ascii="Consolas" w:hAnsi="Consolas" w:cs="Consolas"/>
          <w:lang w:val="en-US"/>
        </w:rPr>
        <w:br/>
        <w:t xml:space="preserve">    }</w:t>
      </w:r>
      <w:r w:rsidRPr="00EA1BAB">
        <w:rPr>
          <w:rFonts w:ascii="Consolas" w:hAnsi="Consolas" w:cs="Consolas"/>
          <w:lang w:val="en-US"/>
        </w:rPr>
        <w:br/>
        <w:t xml:space="preserve">    for (</w:t>
      </w:r>
      <w:proofErr w:type="spellStart"/>
      <w:r w:rsidRPr="00EA1BAB">
        <w:rPr>
          <w:rFonts w:ascii="Consolas" w:hAnsi="Consolas" w:cs="Consolas"/>
          <w:lang w:val="en-US"/>
        </w:rPr>
        <w:t>size_t</w:t>
      </w:r>
      <w:proofErr w:type="spellEnd"/>
      <w:r w:rsidRPr="00EA1BAB">
        <w:rPr>
          <w:rFonts w:ascii="Consolas" w:hAnsi="Consolas" w:cs="Consolas"/>
          <w:lang w:val="en-US"/>
        </w:rPr>
        <w:t xml:space="preserve"> </w:t>
      </w:r>
      <w:proofErr w:type="spellStart"/>
      <w:r w:rsidRPr="00EA1BAB">
        <w:rPr>
          <w:rFonts w:ascii="Consolas" w:hAnsi="Consolas" w:cs="Consolas"/>
          <w:lang w:val="en-US"/>
        </w:rPr>
        <w:t>i</w:t>
      </w:r>
      <w:proofErr w:type="spellEnd"/>
      <w:r w:rsidRPr="00EA1BAB">
        <w:rPr>
          <w:rFonts w:ascii="Consolas" w:hAnsi="Consolas" w:cs="Consolas"/>
          <w:lang w:val="en-US"/>
        </w:rPr>
        <w:t xml:space="preserve"> = 0; </w:t>
      </w:r>
      <w:proofErr w:type="spellStart"/>
      <w:r w:rsidRPr="00EA1BAB">
        <w:rPr>
          <w:rFonts w:ascii="Consolas" w:hAnsi="Consolas" w:cs="Consolas"/>
          <w:lang w:val="en-US"/>
        </w:rPr>
        <w:t>i</w:t>
      </w:r>
      <w:proofErr w:type="spellEnd"/>
      <w:r w:rsidRPr="00EA1BAB">
        <w:rPr>
          <w:rFonts w:ascii="Consolas" w:hAnsi="Consolas" w:cs="Consolas"/>
          <w:lang w:val="en-US"/>
        </w:rPr>
        <w:t xml:space="preserve"> &lt; </w:t>
      </w:r>
      <w:proofErr w:type="spellStart"/>
      <w:r w:rsidRPr="00EA1BAB">
        <w:rPr>
          <w:rFonts w:ascii="Consolas" w:hAnsi="Consolas" w:cs="Consolas"/>
          <w:lang w:val="en-US"/>
        </w:rPr>
        <w:t>lines.size</w:t>
      </w:r>
      <w:proofErr w:type="spellEnd"/>
      <w:r w:rsidRPr="00EA1BAB">
        <w:rPr>
          <w:rFonts w:ascii="Consolas" w:hAnsi="Consolas" w:cs="Consolas"/>
          <w:lang w:val="en-US"/>
        </w:rPr>
        <w:t xml:space="preserve">() - 1; </w:t>
      </w:r>
      <w:proofErr w:type="spellStart"/>
      <w:r w:rsidRPr="00EA1BAB">
        <w:rPr>
          <w:rFonts w:ascii="Consolas" w:hAnsi="Consolas" w:cs="Consolas"/>
          <w:lang w:val="en-US"/>
        </w:rPr>
        <w:t>i</w:t>
      </w:r>
      <w:proofErr w:type="spellEnd"/>
      <w:r w:rsidRPr="00EA1BAB">
        <w:rPr>
          <w:rFonts w:ascii="Consolas" w:hAnsi="Consolas" w:cs="Consolas"/>
          <w:lang w:val="en-US"/>
        </w:rPr>
        <w:t>++) {</w:t>
      </w:r>
      <w:r w:rsidRPr="00EA1BAB">
        <w:rPr>
          <w:rFonts w:ascii="Consolas" w:hAnsi="Consolas" w:cs="Consolas"/>
          <w:lang w:val="en-US"/>
        </w:rPr>
        <w:br/>
        <w:t xml:space="preserve">        string title = lines[</w:t>
      </w:r>
      <w:proofErr w:type="spellStart"/>
      <w:r w:rsidRPr="00EA1BAB">
        <w:rPr>
          <w:rFonts w:ascii="Consolas" w:hAnsi="Consolas" w:cs="Consolas"/>
          <w:lang w:val="en-US"/>
        </w:rPr>
        <w:t>i</w:t>
      </w:r>
      <w:proofErr w:type="spellEnd"/>
      <w:r w:rsidRPr="00EA1BAB">
        <w:rPr>
          <w:rFonts w:ascii="Consolas" w:hAnsi="Consolas" w:cs="Consolas"/>
          <w:lang w:val="en-US"/>
        </w:rPr>
        <w:t>];</w:t>
      </w:r>
      <w:r w:rsidRPr="00EA1BAB">
        <w:rPr>
          <w:rFonts w:ascii="Consolas" w:hAnsi="Consolas" w:cs="Consolas"/>
          <w:lang w:val="en-US"/>
        </w:rPr>
        <w:br/>
        <w:t xml:space="preserve">        transform(</w:t>
      </w:r>
      <w:proofErr w:type="spellStart"/>
      <w:r w:rsidRPr="00EA1BAB">
        <w:rPr>
          <w:rFonts w:ascii="Consolas" w:hAnsi="Consolas" w:cs="Consolas"/>
          <w:lang w:val="en-US"/>
        </w:rPr>
        <w:t>title.begin</w:t>
      </w:r>
      <w:proofErr w:type="spellEnd"/>
      <w:r w:rsidRPr="00EA1BAB">
        <w:rPr>
          <w:rFonts w:ascii="Consolas" w:hAnsi="Consolas" w:cs="Consolas"/>
          <w:lang w:val="en-US"/>
        </w:rPr>
        <w:t xml:space="preserve">(), </w:t>
      </w:r>
      <w:proofErr w:type="spellStart"/>
      <w:r w:rsidRPr="00EA1BAB">
        <w:rPr>
          <w:rFonts w:ascii="Consolas" w:hAnsi="Consolas" w:cs="Consolas"/>
          <w:lang w:val="en-US"/>
        </w:rPr>
        <w:t>title.end</w:t>
      </w:r>
      <w:proofErr w:type="spellEnd"/>
      <w:r w:rsidRPr="00EA1BAB">
        <w:rPr>
          <w:rFonts w:ascii="Consolas" w:hAnsi="Consolas" w:cs="Consolas"/>
          <w:lang w:val="en-US"/>
        </w:rPr>
        <w:t xml:space="preserve">(), </w:t>
      </w:r>
      <w:proofErr w:type="spellStart"/>
      <w:r w:rsidRPr="00EA1BAB">
        <w:rPr>
          <w:rFonts w:ascii="Consolas" w:hAnsi="Consolas" w:cs="Consolas"/>
          <w:lang w:val="en-US"/>
        </w:rPr>
        <w:t>title.begin</w:t>
      </w:r>
      <w:proofErr w:type="spellEnd"/>
      <w:r w:rsidRPr="00EA1BAB">
        <w:rPr>
          <w:rFonts w:ascii="Consolas" w:hAnsi="Consolas" w:cs="Consolas"/>
          <w:lang w:val="en-US"/>
        </w:rPr>
        <w:t>(), ::</w:t>
      </w:r>
      <w:proofErr w:type="spellStart"/>
      <w:r w:rsidRPr="00EA1BAB">
        <w:rPr>
          <w:rFonts w:ascii="Consolas" w:hAnsi="Consolas" w:cs="Consolas"/>
          <w:lang w:val="en-US"/>
        </w:rPr>
        <w:t>tolower</w:t>
      </w:r>
      <w:proofErr w:type="spellEnd"/>
      <w:r w:rsidRPr="00EA1BAB">
        <w:rPr>
          <w:rFonts w:ascii="Consolas" w:hAnsi="Consolas" w:cs="Consolas"/>
          <w:lang w:val="en-US"/>
        </w:rPr>
        <w:t>);</w:t>
      </w:r>
      <w:r w:rsidRPr="00EA1BAB">
        <w:rPr>
          <w:rFonts w:ascii="Consolas" w:hAnsi="Consolas" w:cs="Consolas"/>
          <w:lang w:val="en-US"/>
        </w:rPr>
        <w:br/>
        <w:t xml:space="preserve">        if (</w:t>
      </w:r>
      <w:proofErr w:type="spellStart"/>
      <w:r w:rsidRPr="00EA1BAB">
        <w:rPr>
          <w:rFonts w:ascii="Consolas" w:hAnsi="Consolas" w:cs="Consolas"/>
          <w:lang w:val="en-US"/>
        </w:rPr>
        <w:t>title.find</w:t>
      </w:r>
      <w:proofErr w:type="spellEnd"/>
      <w:r w:rsidRPr="00EA1BAB">
        <w:rPr>
          <w:rFonts w:ascii="Consolas" w:hAnsi="Consolas" w:cs="Consolas"/>
          <w:lang w:val="en-US"/>
        </w:rPr>
        <w:t>(</w:t>
      </w:r>
      <w:proofErr w:type="spellStart"/>
      <w:r w:rsidRPr="00EA1BAB">
        <w:rPr>
          <w:rFonts w:ascii="Consolas" w:hAnsi="Consolas" w:cs="Consolas"/>
          <w:lang w:val="en-US"/>
        </w:rPr>
        <w:t>search_query</w:t>
      </w:r>
      <w:proofErr w:type="spellEnd"/>
      <w:r w:rsidRPr="00EA1BAB">
        <w:rPr>
          <w:rFonts w:ascii="Consolas" w:hAnsi="Consolas" w:cs="Consolas"/>
          <w:lang w:val="en-US"/>
        </w:rPr>
        <w:t>) != string::</w:t>
      </w:r>
      <w:proofErr w:type="spellStart"/>
      <w:r w:rsidRPr="00EA1BAB">
        <w:rPr>
          <w:rFonts w:ascii="Consolas" w:hAnsi="Consolas" w:cs="Consolas"/>
          <w:lang w:val="en-US"/>
        </w:rPr>
        <w:t>npos</w:t>
      </w:r>
      <w:proofErr w:type="spellEnd"/>
      <w:r w:rsidRPr="00EA1BAB">
        <w:rPr>
          <w:rFonts w:ascii="Consolas" w:hAnsi="Consolas" w:cs="Consolas"/>
          <w:lang w:val="en-US"/>
        </w:rPr>
        <w:t>) {</w:t>
      </w:r>
      <w:r w:rsidRPr="00EA1BAB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EA1BAB">
        <w:rPr>
          <w:rFonts w:ascii="Consolas" w:hAnsi="Consolas" w:cs="Consolas"/>
          <w:lang w:val="en-US"/>
        </w:rPr>
        <w:t>output_file</w:t>
      </w:r>
      <w:proofErr w:type="spellEnd"/>
      <w:r w:rsidRPr="00EA1BAB">
        <w:rPr>
          <w:rFonts w:ascii="Consolas" w:hAnsi="Consolas" w:cs="Consolas"/>
          <w:lang w:val="en-US"/>
        </w:rPr>
        <w:t xml:space="preserve"> &lt;&lt; lines[</w:t>
      </w:r>
      <w:proofErr w:type="spellStart"/>
      <w:r w:rsidRPr="00EA1BAB">
        <w:rPr>
          <w:rFonts w:ascii="Consolas" w:hAnsi="Consolas" w:cs="Consolas"/>
          <w:lang w:val="en-US"/>
        </w:rPr>
        <w:t>i</w:t>
      </w:r>
      <w:proofErr w:type="spellEnd"/>
      <w:r w:rsidRPr="00EA1BAB">
        <w:rPr>
          <w:rFonts w:ascii="Consolas" w:hAnsi="Consolas" w:cs="Consolas"/>
          <w:lang w:val="en-US"/>
        </w:rPr>
        <w:t xml:space="preserve">] &lt;&lt; </w:t>
      </w:r>
      <w:proofErr w:type="spellStart"/>
      <w:r w:rsidRPr="00EA1BAB">
        <w:rPr>
          <w:rFonts w:ascii="Consolas" w:hAnsi="Consolas" w:cs="Consolas"/>
          <w:lang w:val="en-US"/>
        </w:rPr>
        <w:t>endl</w:t>
      </w:r>
      <w:proofErr w:type="spellEnd"/>
      <w:r w:rsidRPr="00EA1BAB">
        <w:rPr>
          <w:rFonts w:ascii="Consolas" w:hAnsi="Consolas" w:cs="Consolas"/>
          <w:lang w:val="en-US"/>
        </w:rPr>
        <w:t>;</w:t>
      </w:r>
      <w:r w:rsidRPr="00EA1BAB">
        <w:rPr>
          <w:rFonts w:ascii="Consolas" w:hAnsi="Consolas" w:cs="Consolas"/>
          <w:lang w:val="en-US"/>
        </w:rPr>
        <w:br/>
        <w:t xml:space="preserve">        }</w:t>
      </w:r>
      <w:r w:rsidRPr="00EA1BAB">
        <w:rPr>
          <w:rFonts w:ascii="Consolas" w:hAnsi="Consolas" w:cs="Consolas"/>
          <w:lang w:val="en-US"/>
        </w:rPr>
        <w:br/>
        <w:t xml:space="preserve">    }</w:t>
      </w:r>
      <w:r w:rsidRPr="00EA1BAB">
        <w:rPr>
          <w:rFonts w:ascii="Consolas" w:hAnsi="Consolas" w:cs="Consolas"/>
          <w:lang w:val="en-US"/>
        </w:rPr>
        <w:br/>
        <w:t xml:space="preserve">    </w:t>
      </w:r>
      <w:proofErr w:type="spellStart"/>
      <w:r w:rsidRPr="00EA1BAB">
        <w:rPr>
          <w:rFonts w:ascii="Consolas" w:hAnsi="Consolas" w:cs="Consolas"/>
          <w:lang w:val="en-US"/>
        </w:rPr>
        <w:t>input_file.close</w:t>
      </w:r>
      <w:proofErr w:type="spellEnd"/>
      <w:r w:rsidRPr="00EA1BAB">
        <w:rPr>
          <w:rFonts w:ascii="Consolas" w:hAnsi="Consolas" w:cs="Consolas"/>
          <w:lang w:val="en-US"/>
        </w:rPr>
        <w:t>();</w:t>
      </w:r>
      <w:r w:rsidRPr="00EA1BAB">
        <w:rPr>
          <w:rFonts w:ascii="Consolas" w:hAnsi="Consolas" w:cs="Consolas"/>
          <w:lang w:val="en-US"/>
        </w:rPr>
        <w:br/>
        <w:t xml:space="preserve">    </w:t>
      </w:r>
      <w:proofErr w:type="spellStart"/>
      <w:r w:rsidRPr="00EA1BAB">
        <w:rPr>
          <w:rFonts w:ascii="Consolas" w:hAnsi="Consolas" w:cs="Consolas"/>
          <w:lang w:val="en-US"/>
        </w:rPr>
        <w:t>output_file.close</w:t>
      </w:r>
      <w:proofErr w:type="spellEnd"/>
      <w:r w:rsidRPr="00EA1BAB">
        <w:rPr>
          <w:rFonts w:ascii="Consolas" w:hAnsi="Consolas" w:cs="Consolas"/>
          <w:lang w:val="en-US"/>
        </w:rPr>
        <w:t>();</w:t>
      </w:r>
      <w:r w:rsidRPr="00EA1BAB">
        <w:rPr>
          <w:rFonts w:ascii="Consolas" w:hAnsi="Consolas" w:cs="Consolas"/>
          <w:lang w:val="en-US"/>
        </w:rPr>
        <w:br/>
        <w:t xml:space="preserve">    return 0;</w:t>
      </w:r>
      <w:r w:rsidRPr="00EA1BAB">
        <w:rPr>
          <w:rFonts w:ascii="Consolas" w:hAnsi="Consolas" w:cs="Consolas"/>
          <w:lang w:val="en-US"/>
        </w:rPr>
        <w:br/>
        <w:t>}</w:t>
      </w:r>
    </w:p>
    <w:p w14:paraId="194A31B5" w14:textId="77777777" w:rsidR="00EA1BAB" w:rsidRPr="00EA1BAB" w:rsidRDefault="00EA1BAB" w:rsidP="00874872">
      <w:pPr>
        <w:ind w:firstLine="708"/>
        <w:rPr>
          <w:b/>
          <w:i/>
          <w:sz w:val="28"/>
          <w:szCs w:val="28"/>
          <w:lang w:val="en-US"/>
        </w:rPr>
      </w:pPr>
    </w:p>
    <w:p w14:paraId="14EC9539" w14:textId="11529BA9" w:rsidR="00874872" w:rsidRPr="00EA1BAB" w:rsidRDefault="00874872" w:rsidP="00874872">
      <w:pPr>
        <w:tabs>
          <w:tab w:val="decimal" w:pos="720"/>
          <w:tab w:val="left" w:pos="4260"/>
        </w:tabs>
        <w:rPr>
          <w:sz w:val="28"/>
          <w:szCs w:val="28"/>
          <w:lang w:val="en-US"/>
        </w:rPr>
      </w:pPr>
    </w:p>
    <w:p w14:paraId="292A635C" w14:textId="77777777" w:rsidR="00EA1BAB" w:rsidRPr="00EA1BAB" w:rsidRDefault="00EA1BAB" w:rsidP="00874872">
      <w:pPr>
        <w:tabs>
          <w:tab w:val="decimal" w:pos="720"/>
          <w:tab w:val="left" w:pos="4260"/>
        </w:tabs>
        <w:rPr>
          <w:sz w:val="28"/>
          <w:szCs w:val="28"/>
          <w:lang w:val="en-US"/>
        </w:rPr>
      </w:pPr>
    </w:p>
    <w:p w14:paraId="53256553" w14:textId="5A328667" w:rsidR="00874872" w:rsidRDefault="00874872" w:rsidP="00874872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1</w:t>
      </w:r>
      <w:r w:rsidRPr="00EA33D8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3</w:t>
      </w:r>
      <w:r w:rsidRPr="00EA33D8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>Результат тестирования программы</w:t>
      </w:r>
      <w:r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на языке </w:t>
      </w:r>
      <w:r w:rsidR="00242E36">
        <w:rPr>
          <w:b/>
          <w:i/>
          <w:sz w:val="28"/>
          <w:szCs w:val="28"/>
          <w:lang w:val="en-US"/>
        </w:rPr>
        <w:t>C</w:t>
      </w:r>
      <w:r w:rsidR="00242E36" w:rsidRPr="00242E36">
        <w:rPr>
          <w:b/>
          <w:i/>
          <w:sz w:val="28"/>
          <w:szCs w:val="28"/>
        </w:rPr>
        <w:t>++</w:t>
      </w:r>
    </w:p>
    <w:p w14:paraId="5F5B1048" w14:textId="77777777" w:rsidR="00EA1BAB" w:rsidRPr="00242E36" w:rsidRDefault="00EA1BAB" w:rsidP="00874872">
      <w:pPr>
        <w:ind w:firstLine="708"/>
        <w:rPr>
          <w:b/>
          <w:i/>
          <w:sz w:val="28"/>
          <w:szCs w:val="28"/>
        </w:rPr>
      </w:pPr>
    </w:p>
    <w:p w14:paraId="5CAD1524" w14:textId="077488B5" w:rsidR="00874872" w:rsidRDefault="00EA1BAB" w:rsidP="00874872">
      <w:pPr>
        <w:tabs>
          <w:tab w:val="decimal" w:pos="720"/>
          <w:tab w:val="left" w:pos="4260"/>
        </w:tabs>
        <w:rPr>
          <w:sz w:val="28"/>
          <w:szCs w:val="28"/>
        </w:rPr>
      </w:pPr>
      <w:r>
        <w:rPr>
          <w:noProof/>
          <w:snapToGrid/>
          <w:sz w:val="28"/>
          <w:szCs w:val="28"/>
        </w:rPr>
        <w:drawing>
          <wp:inline distT="0" distB="0" distL="0" distR="0" wp14:anchorId="386EAB79" wp14:editId="24CC6D10">
            <wp:extent cx="3454400" cy="26289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  <w:sz w:val="28"/>
          <w:szCs w:val="28"/>
        </w:rPr>
        <w:drawing>
          <wp:inline distT="0" distB="0" distL="0" distR="0" wp14:anchorId="1CAD4A5E" wp14:editId="1DDC152F">
            <wp:extent cx="3759200" cy="11811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E6CF" w14:textId="77777777" w:rsidR="00874872" w:rsidRDefault="00874872" w:rsidP="00874872">
      <w:pPr>
        <w:tabs>
          <w:tab w:val="decimal" w:pos="720"/>
          <w:tab w:val="left" w:pos="4260"/>
        </w:tabs>
        <w:rPr>
          <w:sz w:val="28"/>
          <w:szCs w:val="28"/>
        </w:rPr>
      </w:pPr>
    </w:p>
    <w:p w14:paraId="1007E97B" w14:textId="6A178718" w:rsidR="00874872" w:rsidRPr="00F55A63" w:rsidRDefault="00874872" w:rsidP="00874872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F55A6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Решение задачи 5.</w:t>
      </w:r>
      <w:r w:rsidR="003C0879">
        <w:rPr>
          <w:b/>
          <w:sz w:val="28"/>
          <w:szCs w:val="28"/>
        </w:rPr>
        <w:t>2</w:t>
      </w:r>
    </w:p>
    <w:p w14:paraId="1A94C597" w14:textId="68D308C4" w:rsidR="00874872" w:rsidRDefault="00874872" w:rsidP="00874872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Pr="005A69E2">
        <w:rPr>
          <w:b/>
          <w:i/>
          <w:sz w:val="28"/>
          <w:szCs w:val="28"/>
        </w:rPr>
        <w:t>.1 Постановка задачи</w:t>
      </w:r>
    </w:p>
    <w:p w14:paraId="6F9E5C09" w14:textId="52D6BBC3" w:rsidR="00EA1BAB" w:rsidRDefault="00EA1BAB" w:rsidP="00EA1BAB">
      <w:pPr>
        <w:shd w:val="clear" w:color="auto" w:fill="FAF9F8"/>
        <w:rPr>
          <w:rFonts w:ascii="Arial" w:hAnsi="Arial" w:cs="Arial"/>
          <w:snapToGrid/>
          <w:color w:val="000000" w:themeColor="text1"/>
          <w:sz w:val="20"/>
        </w:rPr>
      </w:pPr>
      <w:r w:rsidRPr="00EA1BAB">
        <w:rPr>
          <w:snapToGrid/>
          <w:color w:val="000000" w:themeColor="text1"/>
          <w:sz w:val="20"/>
        </w:rPr>
        <w:t>Напишите</w:t>
      </w:r>
      <w:r>
        <w:rPr>
          <w:snapToGrid/>
          <w:color w:val="000000" w:themeColor="text1"/>
          <w:sz w:val="20"/>
        </w:rPr>
        <w:t xml:space="preserve"> </w:t>
      </w:r>
      <w:r w:rsidRPr="00EA1BAB">
        <w:rPr>
          <w:snapToGrid/>
          <w:color w:val="000000" w:themeColor="text1"/>
          <w:sz w:val="20"/>
        </w:rPr>
        <w:t xml:space="preserve">программу, которая для заданного файла </w:t>
      </w:r>
      <w:r>
        <w:rPr>
          <w:snapToGrid/>
          <w:color w:val="000000" w:themeColor="text1"/>
          <w:sz w:val="20"/>
        </w:rPr>
        <w:t>в</w:t>
      </w:r>
      <w:r w:rsidRPr="00EA1BAB">
        <w:rPr>
          <w:snapToGrid/>
          <w:color w:val="000000" w:themeColor="text1"/>
          <w:sz w:val="20"/>
        </w:rPr>
        <w:t>ычисляет следующие параметры:</w:t>
      </w:r>
    </w:p>
    <w:p w14:paraId="7BF09456" w14:textId="251D49A1" w:rsidR="00EA1BAB" w:rsidRDefault="00EA1BAB" w:rsidP="00EA1BAB">
      <w:pPr>
        <w:shd w:val="clear" w:color="auto" w:fill="FAF9F8"/>
        <w:rPr>
          <w:rFonts w:ascii="Arial" w:hAnsi="Arial" w:cs="Arial"/>
          <w:snapToGrid/>
          <w:color w:val="000000" w:themeColor="text1"/>
          <w:sz w:val="20"/>
        </w:rPr>
      </w:pPr>
      <w:r w:rsidRPr="00EA1BAB">
        <w:rPr>
          <w:snapToGrid/>
          <w:color w:val="000000" w:themeColor="text1"/>
          <w:sz w:val="20"/>
        </w:rPr>
        <w:t>количество всех чисел;</w:t>
      </w:r>
    </w:p>
    <w:p w14:paraId="2896A89C" w14:textId="77777777" w:rsidR="00EA1BAB" w:rsidRDefault="00EA1BAB" w:rsidP="00EA1BAB">
      <w:pPr>
        <w:shd w:val="clear" w:color="auto" w:fill="FAF9F8"/>
        <w:rPr>
          <w:rFonts w:ascii="Arial" w:hAnsi="Arial" w:cs="Arial"/>
          <w:snapToGrid/>
          <w:color w:val="000000" w:themeColor="text1"/>
          <w:sz w:val="20"/>
        </w:rPr>
      </w:pPr>
      <w:r w:rsidRPr="00EA1BAB">
        <w:rPr>
          <w:snapToGrid/>
          <w:color w:val="000000" w:themeColor="text1"/>
          <w:sz w:val="20"/>
        </w:rPr>
        <w:t>количество положительных чисел;</w:t>
      </w:r>
    </w:p>
    <w:p w14:paraId="03D90613" w14:textId="7485ADA0" w:rsidR="00EA1BAB" w:rsidRPr="00EA1BAB" w:rsidRDefault="00EA1BAB" w:rsidP="00EA1BAB">
      <w:pPr>
        <w:shd w:val="clear" w:color="auto" w:fill="FAF9F8"/>
        <w:rPr>
          <w:rFonts w:ascii="Roboto" w:hAnsi="Roboto"/>
          <w:snapToGrid/>
          <w:color w:val="000000" w:themeColor="text1"/>
          <w:sz w:val="27"/>
          <w:szCs w:val="27"/>
        </w:rPr>
      </w:pPr>
      <w:r w:rsidRPr="00EA1BAB">
        <w:rPr>
          <w:snapToGrid/>
          <w:color w:val="000000" w:themeColor="text1"/>
          <w:sz w:val="20"/>
        </w:rPr>
        <w:t>минимальное число;</w:t>
      </w:r>
    </w:p>
    <w:p w14:paraId="457EA689" w14:textId="77777777" w:rsidR="00EA1BAB" w:rsidRDefault="00EA1BAB" w:rsidP="00EA1BAB">
      <w:pPr>
        <w:shd w:val="clear" w:color="auto" w:fill="FAF9F8"/>
        <w:rPr>
          <w:rFonts w:ascii="Arial" w:hAnsi="Arial" w:cs="Arial"/>
          <w:snapToGrid/>
          <w:color w:val="000000" w:themeColor="text1"/>
          <w:sz w:val="20"/>
        </w:rPr>
      </w:pPr>
      <w:r w:rsidRPr="00EA1BAB">
        <w:rPr>
          <w:snapToGrid/>
          <w:color w:val="000000" w:themeColor="text1"/>
          <w:sz w:val="20"/>
        </w:rPr>
        <w:t>максимальное число;</w:t>
      </w:r>
    </w:p>
    <w:p w14:paraId="081780D2" w14:textId="77777777" w:rsidR="00EA1BAB" w:rsidRDefault="00EA1BAB" w:rsidP="00EA1BAB">
      <w:pPr>
        <w:shd w:val="clear" w:color="auto" w:fill="FAF9F8"/>
        <w:rPr>
          <w:rFonts w:ascii="Arial" w:hAnsi="Arial" w:cs="Arial"/>
          <w:snapToGrid/>
          <w:color w:val="000000" w:themeColor="text1"/>
          <w:sz w:val="20"/>
        </w:rPr>
      </w:pPr>
      <w:r w:rsidRPr="00EA1BAB">
        <w:rPr>
          <w:snapToGrid/>
          <w:color w:val="000000" w:themeColor="text1"/>
          <w:sz w:val="20"/>
        </w:rPr>
        <w:t>сумма всех чисел;</w:t>
      </w:r>
    </w:p>
    <w:p w14:paraId="3E76D9C3" w14:textId="77777777" w:rsidR="00EA1BAB" w:rsidRDefault="00EA1BAB" w:rsidP="00EA1BAB">
      <w:pPr>
        <w:shd w:val="clear" w:color="auto" w:fill="FAF9F8"/>
        <w:rPr>
          <w:snapToGrid/>
          <w:color w:val="000000" w:themeColor="text1"/>
          <w:sz w:val="20"/>
        </w:rPr>
      </w:pPr>
      <w:r w:rsidRPr="00EA1BAB">
        <w:rPr>
          <w:snapToGrid/>
          <w:color w:val="000000" w:themeColor="text1"/>
          <w:sz w:val="20"/>
        </w:rPr>
        <w:t>среднее арифметическое всех чисел с точностью до двух знаков после запятой.</w:t>
      </w:r>
    </w:p>
    <w:p w14:paraId="52C0CEF4" w14:textId="0BE0A79A" w:rsidR="00EA1BAB" w:rsidRDefault="00EA1BAB" w:rsidP="00EA1BAB">
      <w:pPr>
        <w:shd w:val="clear" w:color="auto" w:fill="FAF9F8"/>
        <w:rPr>
          <w:snapToGrid/>
          <w:color w:val="000000" w:themeColor="text1"/>
          <w:sz w:val="20"/>
        </w:rPr>
      </w:pPr>
      <w:r w:rsidRPr="00EA1BAB">
        <w:rPr>
          <w:snapToGrid/>
          <w:color w:val="000000" w:themeColor="text1"/>
          <w:sz w:val="20"/>
        </w:rPr>
        <w:t>Формат ввода</w:t>
      </w:r>
      <w:r>
        <w:rPr>
          <w:snapToGrid/>
          <w:color w:val="000000" w:themeColor="text1"/>
          <w:sz w:val="20"/>
        </w:rPr>
        <w:t>: п</w:t>
      </w:r>
      <w:r w:rsidRPr="00EA1BAB">
        <w:rPr>
          <w:snapToGrid/>
          <w:color w:val="000000" w:themeColor="text1"/>
          <w:sz w:val="20"/>
        </w:rPr>
        <w:t>ользователь вводит имя файла.</w:t>
      </w:r>
      <w:r>
        <w:rPr>
          <w:snapToGrid/>
          <w:color w:val="000000" w:themeColor="text1"/>
          <w:sz w:val="20"/>
        </w:rPr>
        <w:t xml:space="preserve"> </w:t>
      </w:r>
      <w:r w:rsidRPr="00EA1BAB">
        <w:rPr>
          <w:snapToGrid/>
          <w:color w:val="000000" w:themeColor="text1"/>
          <w:sz w:val="20"/>
        </w:rPr>
        <w:t>Файл содержит</w:t>
      </w:r>
      <w:r w:rsidRPr="00EA1BAB">
        <w:rPr>
          <w:snapToGrid/>
          <w:color w:val="000000" w:themeColor="text1"/>
          <w:sz w:val="20"/>
        </w:rPr>
        <w:t xml:space="preserve"> произвольное количество чисел, разделённы</w:t>
      </w:r>
      <w:r w:rsidR="003C0879">
        <w:rPr>
          <w:snapToGrid/>
          <w:color w:val="000000" w:themeColor="text1"/>
          <w:sz w:val="20"/>
        </w:rPr>
        <w:t>х</w:t>
      </w:r>
      <w:r w:rsidRPr="00EA1BAB">
        <w:rPr>
          <w:snapToGrid/>
          <w:color w:val="000000" w:themeColor="text1"/>
          <w:sz w:val="20"/>
        </w:rPr>
        <w:t xml:space="preserve"> пробелами и символами перевода строки.</w:t>
      </w:r>
    </w:p>
    <w:p w14:paraId="586CE448" w14:textId="448A824E" w:rsidR="00874872" w:rsidRPr="003C0879" w:rsidRDefault="00EA1BAB" w:rsidP="003C0879">
      <w:pPr>
        <w:shd w:val="clear" w:color="auto" w:fill="FAF9F8"/>
        <w:rPr>
          <w:snapToGrid/>
          <w:color w:val="000000" w:themeColor="text1"/>
          <w:sz w:val="20"/>
        </w:rPr>
      </w:pPr>
      <w:r w:rsidRPr="00EA1BAB">
        <w:rPr>
          <w:snapToGrid/>
          <w:color w:val="000000" w:themeColor="text1"/>
          <w:sz w:val="20"/>
        </w:rPr>
        <w:t>Формат вывода</w:t>
      </w:r>
      <w:r>
        <w:rPr>
          <w:snapToGrid/>
          <w:color w:val="000000" w:themeColor="text1"/>
          <w:sz w:val="20"/>
        </w:rPr>
        <w:t>: в</w:t>
      </w:r>
      <w:r w:rsidRPr="00EA1BAB">
        <w:rPr>
          <w:snapToGrid/>
          <w:color w:val="000000" w:themeColor="text1"/>
          <w:sz w:val="20"/>
        </w:rPr>
        <w:t>ыведите статистику в указанном порядке</w:t>
      </w:r>
    </w:p>
    <w:p w14:paraId="647E815C" w14:textId="77777777" w:rsidR="00874872" w:rsidRPr="00242E36" w:rsidRDefault="00874872" w:rsidP="00874872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Pr="005A69E2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2</w:t>
      </w:r>
      <w:r w:rsidRPr="005A69E2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Текст программы на языке </w:t>
      </w:r>
      <w:r w:rsidR="00242E36">
        <w:rPr>
          <w:b/>
          <w:i/>
          <w:sz w:val="28"/>
          <w:szCs w:val="28"/>
          <w:lang w:val="en-US"/>
        </w:rPr>
        <w:t>C</w:t>
      </w:r>
      <w:r w:rsidR="00242E36" w:rsidRPr="00242E36">
        <w:rPr>
          <w:b/>
          <w:i/>
          <w:sz w:val="28"/>
          <w:szCs w:val="28"/>
        </w:rPr>
        <w:t>++</w:t>
      </w:r>
    </w:p>
    <w:p w14:paraId="64359324" w14:textId="7CC143A6" w:rsidR="00874872" w:rsidRPr="003C0879" w:rsidRDefault="003C0879" w:rsidP="003C0879">
      <w:pPr>
        <w:rPr>
          <w:rFonts w:ascii="Consolas" w:hAnsi="Consolas" w:cs="Consolas"/>
          <w:lang w:val="en-US"/>
        </w:rPr>
      </w:pPr>
      <w:r w:rsidRPr="003C0879">
        <w:rPr>
          <w:rFonts w:ascii="Consolas" w:hAnsi="Consolas" w:cs="Consolas"/>
          <w:lang w:val="en-US"/>
        </w:rPr>
        <w:t>#include &lt;iostream&gt;</w:t>
      </w:r>
      <w:r w:rsidRPr="003C0879">
        <w:rPr>
          <w:rFonts w:ascii="Consolas" w:hAnsi="Consolas" w:cs="Consolas"/>
          <w:lang w:val="en-US"/>
        </w:rPr>
        <w:br/>
        <w:t>#include &lt;</w:t>
      </w:r>
      <w:proofErr w:type="spellStart"/>
      <w:r w:rsidRPr="003C0879">
        <w:rPr>
          <w:rFonts w:ascii="Consolas" w:hAnsi="Consolas" w:cs="Consolas"/>
          <w:lang w:val="en-US"/>
        </w:rPr>
        <w:t>fstream</w:t>
      </w:r>
      <w:proofErr w:type="spellEnd"/>
      <w:r w:rsidRPr="003C0879">
        <w:rPr>
          <w:rFonts w:ascii="Consolas" w:hAnsi="Consolas" w:cs="Consolas"/>
          <w:lang w:val="en-US"/>
        </w:rPr>
        <w:t>&gt;</w:t>
      </w:r>
      <w:r w:rsidRPr="003C0879">
        <w:rPr>
          <w:rFonts w:ascii="Consolas" w:hAnsi="Consolas" w:cs="Consolas"/>
          <w:lang w:val="en-US"/>
        </w:rPr>
        <w:br/>
        <w:t>#include &lt;string&gt;</w:t>
      </w:r>
      <w:r w:rsidRPr="003C0879">
        <w:rPr>
          <w:rFonts w:ascii="Consolas" w:hAnsi="Consolas" w:cs="Consolas"/>
          <w:lang w:val="en-US"/>
        </w:rPr>
        <w:br/>
      </w:r>
      <w:r w:rsidRPr="003C0879">
        <w:rPr>
          <w:rFonts w:ascii="Consolas" w:hAnsi="Consolas" w:cs="Consolas"/>
          <w:lang w:val="en-US"/>
        </w:rPr>
        <w:br/>
        <w:t xml:space="preserve">int </w:t>
      </w:r>
      <w:proofErr w:type="gramStart"/>
      <w:r w:rsidRPr="003C0879">
        <w:rPr>
          <w:rFonts w:ascii="Consolas" w:hAnsi="Consolas" w:cs="Consolas"/>
          <w:lang w:val="en-US"/>
        </w:rPr>
        <w:t>main(</w:t>
      </w:r>
      <w:proofErr w:type="gramEnd"/>
      <w:r w:rsidRPr="003C0879">
        <w:rPr>
          <w:rFonts w:ascii="Consolas" w:hAnsi="Consolas" w:cs="Consolas"/>
          <w:lang w:val="en-US"/>
        </w:rPr>
        <w:t>) {</w:t>
      </w:r>
      <w:r w:rsidRPr="003C0879">
        <w:rPr>
          <w:rFonts w:ascii="Consolas" w:hAnsi="Consolas" w:cs="Consolas"/>
          <w:lang w:val="en-US"/>
        </w:rPr>
        <w:br/>
        <w:t xml:space="preserve">    std::string filename;</w:t>
      </w:r>
      <w:r w:rsidRPr="003C0879">
        <w:rPr>
          <w:rFonts w:ascii="Consolas" w:hAnsi="Consolas" w:cs="Consolas"/>
          <w:lang w:val="en-US"/>
        </w:rPr>
        <w:br/>
        <w:t xml:space="preserve">    std::</w:t>
      </w:r>
      <w:proofErr w:type="spellStart"/>
      <w:r w:rsidRPr="003C0879">
        <w:rPr>
          <w:rFonts w:ascii="Consolas" w:hAnsi="Consolas" w:cs="Consolas"/>
          <w:lang w:val="en-US"/>
        </w:rPr>
        <w:t>cout</w:t>
      </w:r>
      <w:proofErr w:type="spellEnd"/>
      <w:r w:rsidRPr="003C0879">
        <w:rPr>
          <w:rFonts w:ascii="Consolas" w:hAnsi="Consolas" w:cs="Consolas"/>
          <w:lang w:val="en-US"/>
        </w:rPr>
        <w:t xml:space="preserve"> &lt;&lt; "Enter the file name: ";</w:t>
      </w:r>
      <w:r w:rsidRPr="003C0879">
        <w:rPr>
          <w:rFonts w:ascii="Consolas" w:hAnsi="Consolas" w:cs="Consolas"/>
          <w:lang w:val="en-US"/>
        </w:rPr>
        <w:br/>
        <w:t xml:space="preserve">    std::</w:t>
      </w:r>
      <w:proofErr w:type="spellStart"/>
      <w:r w:rsidRPr="003C0879">
        <w:rPr>
          <w:rFonts w:ascii="Consolas" w:hAnsi="Consolas" w:cs="Consolas"/>
          <w:lang w:val="en-US"/>
        </w:rPr>
        <w:t>cin</w:t>
      </w:r>
      <w:proofErr w:type="spellEnd"/>
      <w:r w:rsidRPr="003C0879">
        <w:rPr>
          <w:rFonts w:ascii="Consolas" w:hAnsi="Consolas" w:cs="Consolas"/>
          <w:lang w:val="en-US"/>
        </w:rPr>
        <w:t xml:space="preserve"> &gt;&gt; filename;</w:t>
      </w:r>
      <w:r w:rsidRPr="003C0879">
        <w:rPr>
          <w:rFonts w:ascii="Consolas" w:hAnsi="Consolas" w:cs="Consolas"/>
          <w:lang w:val="en-US"/>
        </w:rPr>
        <w:br/>
      </w:r>
      <w:r w:rsidRPr="003C0879">
        <w:rPr>
          <w:rFonts w:ascii="Consolas" w:hAnsi="Consolas" w:cs="Consolas"/>
          <w:lang w:val="en-US"/>
        </w:rPr>
        <w:br/>
        <w:t xml:space="preserve">    std::</w:t>
      </w:r>
      <w:proofErr w:type="spellStart"/>
      <w:r w:rsidRPr="003C0879">
        <w:rPr>
          <w:rFonts w:ascii="Consolas" w:hAnsi="Consolas" w:cs="Consolas"/>
          <w:lang w:val="en-US"/>
        </w:rPr>
        <w:t>ifstream</w:t>
      </w:r>
      <w:proofErr w:type="spellEnd"/>
      <w:r w:rsidRPr="003C0879">
        <w:rPr>
          <w:rFonts w:ascii="Consolas" w:hAnsi="Consolas" w:cs="Consolas"/>
          <w:lang w:val="en-US"/>
        </w:rPr>
        <w:t xml:space="preserve"> input(filename);</w:t>
      </w:r>
      <w:r w:rsidRPr="003C0879">
        <w:rPr>
          <w:rFonts w:ascii="Consolas" w:hAnsi="Consolas" w:cs="Consolas"/>
          <w:lang w:val="en-US"/>
        </w:rPr>
        <w:br/>
      </w:r>
      <w:r w:rsidRPr="003C0879">
        <w:rPr>
          <w:rFonts w:ascii="Consolas" w:hAnsi="Consolas" w:cs="Consolas"/>
          <w:lang w:val="en-US"/>
        </w:rPr>
        <w:br/>
        <w:t xml:space="preserve">    if (!</w:t>
      </w:r>
      <w:proofErr w:type="spellStart"/>
      <w:r w:rsidRPr="003C0879">
        <w:rPr>
          <w:rFonts w:ascii="Consolas" w:hAnsi="Consolas" w:cs="Consolas"/>
          <w:lang w:val="en-US"/>
        </w:rPr>
        <w:t>input.is_open</w:t>
      </w:r>
      <w:proofErr w:type="spellEnd"/>
      <w:r w:rsidRPr="003C0879">
        <w:rPr>
          <w:rFonts w:ascii="Consolas" w:hAnsi="Consolas" w:cs="Consolas"/>
          <w:lang w:val="en-US"/>
        </w:rPr>
        <w:t>()) {</w:t>
      </w:r>
      <w:r w:rsidRPr="003C0879">
        <w:rPr>
          <w:rFonts w:ascii="Consolas" w:hAnsi="Consolas" w:cs="Consolas"/>
          <w:lang w:val="en-US"/>
        </w:rPr>
        <w:br/>
        <w:t xml:space="preserve">        std::</w:t>
      </w:r>
      <w:proofErr w:type="spellStart"/>
      <w:r w:rsidRPr="003C0879">
        <w:rPr>
          <w:rFonts w:ascii="Consolas" w:hAnsi="Consolas" w:cs="Consolas"/>
          <w:lang w:val="en-US"/>
        </w:rPr>
        <w:t>cerr</w:t>
      </w:r>
      <w:proofErr w:type="spellEnd"/>
      <w:r w:rsidRPr="003C0879">
        <w:rPr>
          <w:rFonts w:ascii="Consolas" w:hAnsi="Consolas" w:cs="Consolas"/>
          <w:lang w:val="en-US"/>
        </w:rPr>
        <w:t xml:space="preserve"> &lt;&lt; "File opening error!" &lt;&lt; std::</w:t>
      </w:r>
      <w:proofErr w:type="spellStart"/>
      <w:r w:rsidRPr="003C0879">
        <w:rPr>
          <w:rFonts w:ascii="Consolas" w:hAnsi="Consolas" w:cs="Consolas"/>
          <w:lang w:val="en-US"/>
        </w:rPr>
        <w:t>endl</w:t>
      </w:r>
      <w:proofErr w:type="spellEnd"/>
      <w:r w:rsidRPr="003C0879">
        <w:rPr>
          <w:rFonts w:ascii="Consolas" w:hAnsi="Consolas" w:cs="Consolas"/>
          <w:lang w:val="en-US"/>
        </w:rPr>
        <w:t>;</w:t>
      </w:r>
      <w:r w:rsidRPr="003C0879">
        <w:rPr>
          <w:rFonts w:ascii="Consolas" w:hAnsi="Consolas" w:cs="Consolas"/>
          <w:lang w:val="en-US"/>
        </w:rPr>
        <w:br/>
        <w:t xml:space="preserve">        return 1;</w:t>
      </w:r>
      <w:r w:rsidRPr="003C0879">
        <w:rPr>
          <w:rFonts w:ascii="Consolas" w:hAnsi="Consolas" w:cs="Consolas"/>
          <w:lang w:val="en-US"/>
        </w:rPr>
        <w:br/>
        <w:t xml:space="preserve">    }</w:t>
      </w:r>
      <w:r w:rsidRPr="003C0879">
        <w:rPr>
          <w:rFonts w:ascii="Consolas" w:hAnsi="Consolas" w:cs="Consolas"/>
          <w:lang w:val="en-US"/>
        </w:rPr>
        <w:br/>
      </w:r>
      <w:r w:rsidRPr="003C0879">
        <w:rPr>
          <w:rFonts w:ascii="Consolas" w:hAnsi="Consolas" w:cs="Consolas"/>
          <w:lang w:val="en-US"/>
        </w:rPr>
        <w:br/>
      </w:r>
      <w:r w:rsidRPr="003C0879">
        <w:rPr>
          <w:rFonts w:ascii="Consolas" w:hAnsi="Consolas" w:cs="Consolas"/>
          <w:lang w:val="en-US"/>
        </w:rPr>
        <w:lastRenderedPageBreak/>
        <w:t xml:space="preserve">    int count = 0;</w:t>
      </w:r>
      <w:r w:rsidRPr="003C0879">
        <w:rPr>
          <w:rFonts w:ascii="Consolas" w:hAnsi="Consolas" w:cs="Consolas"/>
          <w:lang w:val="en-US"/>
        </w:rPr>
        <w:br/>
        <w:t xml:space="preserve">    int </w:t>
      </w:r>
      <w:proofErr w:type="spellStart"/>
      <w:r w:rsidRPr="003C0879">
        <w:rPr>
          <w:rFonts w:ascii="Consolas" w:hAnsi="Consolas" w:cs="Consolas"/>
          <w:lang w:val="en-US"/>
        </w:rPr>
        <w:t>positive_count</w:t>
      </w:r>
      <w:proofErr w:type="spellEnd"/>
      <w:r w:rsidRPr="003C0879">
        <w:rPr>
          <w:rFonts w:ascii="Consolas" w:hAnsi="Consolas" w:cs="Consolas"/>
          <w:lang w:val="en-US"/>
        </w:rPr>
        <w:t xml:space="preserve"> = 0;</w:t>
      </w:r>
      <w:r w:rsidRPr="003C0879">
        <w:rPr>
          <w:rFonts w:ascii="Consolas" w:hAnsi="Consolas" w:cs="Consolas"/>
          <w:lang w:val="en-US"/>
        </w:rPr>
        <w:br/>
        <w:t xml:space="preserve">    int </w:t>
      </w:r>
      <w:proofErr w:type="spellStart"/>
      <w:r w:rsidRPr="003C0879">
        <w:rPr>
          <w:rFonts w:ascii="Consolas" w:hAnsi="Consolas" w:cs="Consolas"/>
          <w:lang w:val="en-US"/>
        </w:rPr>
        <w:t>min_number</w:t>
      </w:r>
      <w:proofErr w:type="spellEnd"/>
      <w:r w:rsidRPr="003C0879">
        <w:rPr>
          <w:rFonts w:ascii="Consolas" w:hAnsi="Consolas" w:cs="Consolas"/>
          <w:lang w:val="en-US"/>
        </w:rPr>
        <w:t xml:space="preserve"> = INT_MAX;</w:t>
      </w:r>
      <w:r w:rsidRPr="003C0879">
        <w:rPr>
          <w:rFonts w:ascii="Consolas" w:hAnsi="Consolas" w:cs="Consolas"/>
          <w:lang w:val="en-US"/>
        </w:rPr>
        <w:br/>
        <w:t xml:space="preserve">    int </w:t>
      </w:r>
      <w:proofErr w:type="spellStart"/>
      <w:r w:rsidRPr="003C0879">
        <w:rPr>
          <w:rFonts w:ascii="Consolas" w:hAnsi="Consolas" w:cs="Consolas"/>
          <w:lang w:val="en-US"/>
        </w:rPr>
        <w:t>max_number</w:t>
      </w:r>
      <w:proofErr w:type="spellEnd"/>
      <w:r w:rsidRPr="003C0879">
        <w:rPr>
          <w:rFonts w:ascii="Consolas" w:hAnsi="Consolas" w:cs="Consolas"/>
          <w:lang w:val="en-US"/>
        </w:rPr>
        <w:t xml:space="preserve"> = INT_MIN;</w:t>
      </w:r>
      <w:r w:rsidRPr="003C0879">
        <w:rPr>
          <w:rFonts w:ascii="Consolas" w:hAnsi="Consolas" w:cs="Consolas"/>
          <w:lang w:val="en-US"/>
        </w:rPr>
        <w:br/>
        <w:t xml:space="preserve">    int sum = 0;</w:t>
      </w:r>
      <w:r w:rsidRPr="003C0879">
        <w:rPr>
          <w:rFonts w:ascii="Consolas" w:hAnsi="Consolas" w:cs="Consolas"/>
          <w:lang w:val="en-US"/>
        </w:rPr>
        <w:br/>
        <w:t xml:space="preserve">    double average = 0.0;</w:t>
      </w:r>
      <w:r w:rsidRPr="003C0879">
        <w:rPr>
          <w:rFonts w:ascii="Consolas" w:hAnsi="Consolas" w:cs="Consolas"/>
          <w:lang w:val="en-US"/>
        </w:rPr>
        <w:br/>
      </w:r>
      <w:r w:rsidRPr="003C0879">
        <w:rPr>
          <w:rFonts w:ascii="Consolas" w:hAnsi="Consolas" w:cs="Consolas"/>
          <w:lang w:val="en-US"/>
        </w:rPr>
        <w:br/>
        <w:t xml:space="preserve">    int number;</w:t>
      </w:r>
      <w:r w:rsidRPr="003C0879">
        <w:rPr>
          <w:rFonts w:ascii="Consolas" w:hAnsi="Consolas" w:cs="Consolas"/>
          <w:lang w:val="en-US"/>
        </w:rPr>
        <w:br/>
        <w:t xml:space="preserve">    while (input &gt;&gt; number) {</w:t>
      </w:r>
      <w:r w:rsidRPr="003C0879">
        <w:rPr>
          <w:rFonts w:ascii="Consolas" w:hAnsi="Consolas" w:cs="Consolas"/>
          <w:lang w:val="en-US"/>
        </w:rPr>
        <w:br/>
        <w:t xml:space="preserve">        ++count;</w:t>
      </w:r>
      <w:r w:rsidRPr="003C0879">
        <w:rPr>
          <w:rFonts w:ascii="Consolas" w:hAnsi="Consolas" w:cs="Consolas"/>
          <w:lang w:val="en-US"/>
        </w:rPr>
        <w:br/>
        <w:t xml:space="preserve">        if (number &gt; 0) {</w:t>
      </w:r>
      <w:r w:rsidRPr="003C0879">
        <w:rPr>
          <w:rFonts w:ascii="Consolas" w:hAnsi="Consolas" w:cs="Consolas"/>
          <w:lang w:val="en-US"/>
        </w:rPr>
        <w:br/>
        <w:t xml:space="preserve">            ++</w:t>
      </w:r>
      <w:proofErr w:type="spellStart"/>
      <w:r w:rsidRPr="003C0879">
        <w:rPr>
          <w:rFonts w:ascii="Consolas" w:hAnsi="Consolas" w:cs="Consolas"/>
          <w:lang w:val="en-US"/>
        </w:rPr>
        <w:t>positive_count</w:t>
      </w:r>
      <w:proofErr w:type="spellEnd"/>
      <w:r w:rsidRPr="003C0879">
        <w:rPr>
          <w:rFonts w:ascii="Consolas" w:hAnsi="Consolas" w:cs="Consolas"/>
          <w:lang w:val="en-US"/>
        </w:rPr>
        <w:t>;</w:t>
      </w:r>
      <w:r w:rsidRPr="003C0879">
        <w:rPr>
          <w:rFonts w:ascii="Consolas" w:hAnsi="Consolas" w:cs="Consolas"/>
          <w:lang w:val="en-US"/>
        </w:rPr>
        <w:br/>
        <w:t xml:space="preserve">        }</w:t>
      </w:r>
      <w:r w:rsidRPr="003C0879">
        <w:rPr>
          <w:rFonts w:ascii="Consolas" w:hAnsi="Consolas" w:cs="Consolas"/>
          <w:lang w:val="en-US"/>
        </w:rPr>
        <w:br/>
        <w:t xml:space="preserve">        if (number &lt; </w:t>
      </w:r>
      <w:proofErr w:type="spellStart"/>
      <w:r w:rsidRPr="003C0879">
        <w:rPr>
          <w:rFonts w:ascii="Consolas" w:hAnsi="Consolas" w:cs="Consolas"/>
          <w:lang w:val="en-US"/>
        </w:rPr>
        <w:t>min_number</w:t>
      </w:r>
      <w:proofErr w:type="spellEnd"/>
      <w:r w:rsidRPr="003C0879">
        <w:rPr>
          <w:rFonts w:ascii="Consolas" w:hAnsi="Consolas" w:cs="Consolas"/>
          <w:lang w:val="en-US"/>
        </w:rPr>
        <w:t>) {</w:t>
      </w:r>
      <w:r w:rsidRPr="003C0879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3C0879">
        <w:rPr>
          <w:rFonts w:ascii="Consolas" w:hAnsi="Consolas" w:cs="Consolas"/>
          <w:lang w:val="en-US"/>
        </w:rPr>
        <w:t>min_number</w:t>
      </w:r>
      <w:proofErr w:type="spellEnd"/>
      <w:r w:rsidRPr="003C0879">
        <w:rPr>
          <w:rFonts w:ascii="Consolas" w:hAnsi="Consolas" w:cs="Consolas"/>
          <w:lang w:val="en-US"/>
        </w:rPr>
        <w:t xml:space="preserve"> = number;</w:t>
      </w:r>
      <w:r w:rsidRPr="003C0879">
        <w:rPr>
          <w:rFonts w:ascii="Consolas" w:hAnsi="Consolas" w:cs="Consolas"/>
          <w:lang w:val="en-US"/>
        </w:rPr>
        <w:br/>
        <w:t xml:space="preserve">        }</w:t>
      </w:r>
      <w:r w:rsidRPr="003C0879">
        <w:rPr>
          <w:rFonts w:ascii="Consolas" w:hAnsi="Consolas" w:cs="Consolas"/>
          <w:lang w:val="en-US"/>
        </w:rPr>
        <w:br/>
        <w:t xml:space="preserve">        if (number &gt; </w:t>
      </w:r>
      <w:proofErr w:type="spellStart"/>
      <w:r w:rsidRPr="003C0879">
        <w:rPr>
          <w:rFonts w:ascii="Consolas" w:hAnsi="Consolas" w:cs="Consolas"/>
          <w:lang w:val="en-US"/>
        </w:rPr>
        <w:t>max_number</w:t>
      </w:r>
      <w:proofErr w:type="spellEnd"/>
      <w:r w:rsidRPr="003C0879">
        <w:rPr>
          <w:rFonts w:ascii="Consolas" w:hAnsi="Consolas" w:cs="Consolas"/>
          <w:lang w:val="en-US"/>
        </w:rPr>
        <w:t>) {</w:t>
      </w:r>
      <w:r w:rsidRPr="003C0879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3C0879">
        <w:rPr>
          <w:rFonts w:ascii="Consolas" w:hAnsi="Consolas" w:cs="Consolas"/>
          <w:lang w:val="en-US"/>
        </w:rPr>
        <w:t>max_number</w:t>
      </w:r>
      <w:proofErr w:type="spellEnd"/>
      <w:r w:rsidRPr="003C0879">
        <w:rPr>
          <w:rFonts w:ascii="Consolas" w:hAnsi="Consolas" w:cs="Consolas"/>
          <w:lang w:val="en-US"/>
        </w:rPr>
        <w:t xml:space="preserve"> = number;</w:t>
      </w:r>
      <w:r w:rsidRPr="003C0879">
        <w:rPr>
          <w:rFonts w:ascii="Consolas" w:hAnsi="Consolas" w:cs="Consolas"/>
          <w:lang w:val="en-US"/>
        </w:rPr>
        <w:br/>
        <w:t xml:space="preserve">        }</w:t>
      </w:r>
      <w:r w:rsidRPr="003C0879">
        <w:rPr>
          <w:rFonts w:ascii="Consolas" w:hAnsi="Consolas" w:cs="Consolas"/>
          <w:lang w:val="en-US"/>
        </w:rPr>
        <w:br/>
        <w:t xml:space="preserve">        sum += number;</w:t>
      </w:r>
      <w:r w:rsidRPr="003C0879">
        <w:rPr>
          <w:rFonts w:ascii="Consolas" w:hAnsi="Consolas" w:cs="Consolas"/>
          <w:lang w:val="en-US"/>
        </w:rPr>
        <w:br/>
        <w:t xml:space="preserve">    }</w:t>
      </w:r>
      <w:r w:rsidRPr="003C0879">
        <w:rPr>
          <w:rFonts w:ascii="Consolas" w:hAnsi="Consolas" w:cs="Consolas"/>
          <w:lang w:val="en-US"/>
        </w:rPr>
        <w:br/>
      </w:r>
      <w:r w:rsidRPr="003C0879">
        <w:rPr>
          <w:rFonts w:ascii="Consolas" w:hAnsi="Consolas" w:cs="Consolas"/>
          <w:lang w:val="en-US"/>
        </w:rPr>
        <w:br/>
        <w:t xml:space="preserve">    </w:t>
      </w:r>
      <w:proofErr w:type="spellStart"/>
      <w:r w:rsidRPr="003C0879">
        <w:rPr>
          <w:rFonts w:ascii="Consolas" w:hAnsi="Consolas" w:cs="Consolas"/>
          <w:lang w:val="en-US"/>
        </w:rPr>
        <w:t>input.close</w:t>
      </w:r>
      <w:proofErr w:type="spellEnd"/>
      <w:r w:rsidRPr="003C0879">
        <w:rPr>
          <w:rFonts w:ascii="Consolas" w:hAnsi="Consolas" w:cs="Consolas"/>
          <w:lang w:val="en-US"/>
        </w:rPr>
        <w:t>();</w:t>
      </w:r>
      <w:r w:rsidRPr="003C0879">
        <w:rPr>
          <w:rFonts w:ascii="Consolas" w:hAnsi="Consolas" w:cs="Consolas"/>
          <w:lang w:val="en-US"/>
        </w:rPr>
        <w:br/>
      </w:r>
      <w:r w:rsidRPr="003C0879">
        <w:rPr>
          <w:rFonts w:ascii="Consolas" w:hAnsi="Consolas" w:cs="Consolas"/>
          <w:lang w:val="en-US"/>
        </w:rPr>
        <w:br/>
        <w:t xml:space="preserve">    if (count &gt; 0) {</w:t>
      </w:r>
      <w:r w:rsidRPr="003C0879">
        <w:rPr>
          <w:rFonts w:ascii="Consolas" w:hAnsi="Consolas" w:cs="Consolas"/>
          <w:lang w:val="en-US"/>
        </w:rPr>
        <w:br/>
        <w:t xml:space="preserve">        average = </w:t>
      </w:r>
      <w:proofErr w:type="spellStart"/>
      <w:r w:rsidRPr="003C0879">
        <w:rPr>
          <w:rFonts w:ascii="Consolas" w:hAnsi="Consolas" w:cs="Consolas"/>
          <w:lang w:val="en-US"/>
        </w:rPr>
        <w:t>static_cast</w:t>
      </w:r>
      <w:proofErr w:type="spellEnd"/>
      <w:r w:rsidRPr="003C0879">
        <w:rPr>
          <w:rFonts w:ascii="Consolas" w:hAnsi="Consolas" w:cs="Consolas"/>
          <w:lang w:val="en-US"/>
        </w:rPr>
        <w:t>&lt;double&gt;(sum) / count;</w:t>
      </w:r>
      <w:r w:rsidRPr="003C0879">
        <w:rPr>
          <w:rFonts w:ascii="Consolas" w:hAnsi="Consolas" w:cs="Consolas"/>
          <w:lang w:val="en-US"/>
        </w:rPr>
        <w:br/>
        <w:t xml:space="preserve">    }</w:t>
      </w:r>
      <w:r w:rsidRPr="003C0879">
        <w:rPr>
          <w:rFonts w:ascii="Consolas" w:hAnsi="Consolas" w:cs="Consolas"/>
          <w:lang w:val="en-US"/>
        </w:rPr>
        <w:br/>
      </w:r>
      <w:r w:rsidRPr="003C0879">
        <w:rPr>
          <w:rFonts w:ascii="Consolas" w:hAnsi="Consolas" w:cs="Consolas"/>
          <w:lang w:val="en-US"/>
        </w:rPr>
        <w:br/>
        <w:t xml:space="preserve">    std::</w:t>
      </w:r>
      <w:proofErr w:type="spellStart"/>
      <w:r w:rsidRPr="003C0879">
        <w:rPr>
          <w:rFonts w:ascii="Consolas" w:hAnsi="Consolas" w:cs="Consolas"/>
          <w:lang w:val="en-US"/>
        </w:rPr>
        <w:t>cout</w:t>
      </w:r>
      <w:proofErr w:type="spellEnd"/>
      <w:r w:rsidRPr="003C0879">
        <w:rPr>
          <w:rFonts w:ascii="Consolas" w:hAnsi="Consolas" w:cs="Consolas"/>
          <w:lang w:val="en-US"/>
        </w:rPr>
        <w:t xml:space="preserve"> &lt;&lt; count &lt;&lt; std::</w:t>
      </w:r>
      <w:proofErr w:type="spellStart"/>
      <w:r w:rsidRPr="003C0879">
        <w:rPr>
          <w:rFonts w:ascii="Consolas" w:hAnsi="Consolas" w:cs="Consolas"/>
          <w:lang w:val="en-US"/>
        </w:rPr>
        <w:t>endl</w:t>
      </w:r>
      <w:proofErr w:type="spellEnd"/>
      <w:r w:rsidRPr="003C0879">
        <w:rPr>
          <w:rFonts w:ascii="Consolas" w:hAnsi="Consolas" w:cs="Consolas"/>
          <w:lang w:val="en-US"/>
        </w:rPr>
        <w:t>;</w:t>
      </w:r>
      <w:r w:rsidRPr="003C0879">
        <w:rPr>
          <w:rFonts w:ascii="Consolas" w:hAnsi="Consolas" w:cs="Consolas"/>
          <w:lang w:val="en-US"/>
        </w:rPr>
        <w:br/>
        <w:t xml:space="preserve">    std::</w:t>
      </w:r>
      <w:proofErr w:type="spellStart"/>
      <w:r w:rsidRPr="003C0879">
        <w:rPr>
          <w:rFonts w:ascii="Consolas" w:hAnsi="Consolas" w:cs="Consolas"/>
          <w:lang w:val="en-US"/>
        </w:rPr>
        <w:t>cout</w:t>
      </w:r>
      <w:proofErr w:type="spellEnd"/>
      <w:r w:rsidRPr="003C0879">
        <w:rPr>
          <w:rFonts w:ascii="Consolas" w:hAnsi="Consolas" w:cs="Consolas"/>
          <w:lang w:val="en-US"/>
        </w:rPr>
        <w:t xml:space="preserve"> &lt;&lt; </w:t>
      </w:r>
      <w:proofErr w:type="spellStart"/>
      <w:r w:rsidRPr="003C0879">
        <w:rPr>
          <w:rFonts w:ascii="Consolas" w:hAnsi="Consolas" w:cs="Consolas"/>
          <w:lang w:val="en-US"/>
        </w:rPr>
        <w:t>positive_count</w:t>
      </w:r>
      <w:proofErr w:type="spellEnd"/>
      <w:r w:rsidRPr="003C0879">
        <w:rPr>
          <w:rFonts w:ascii="Consolas" w:hAnsi="Consolas" w:cs="Consolas"/>
          <w:lang w:val="en-US"/>
        </w:rPr>
        <w:t xml:space="preserve"> &lt;&lt; std::</w:t>
      </w:r>
      <w:proofErr w:type="spellStart"/>
      <w:r w:rsidRPr="003C0879">
        <w:rPr>
          <w:rFonts w:ascii="Consolas" w:hAnsi="Consolas" w:cs="Consolas"/>
          <w:lang w:val="en-US"/>
        </w:rPr>
        <w:t>endl</w:t>
      </w:r>
      <w:proofErr w:type="spellEnd"/>
      <w:r w:rsidRPr="003C0879">
        <w:rPr>
          <w:rFonts w:ascii="Consolas" w:hAnsi="Consolas" w:cs="Consolas"/>
          <w:lang w:val="en-US"/>
        </w:rPr>
        <w:t>;</w:t>
      </w:r>
      <w:r w:rsidRPr="003C0879">
        <w:rPr>
          <w:rFonts w:ascii="Consolas" w:hAnsi="Consolas" w:cs="Consolas"/>
          <w:lang w:val="en-US"/>
        </w:rPr>
        <w:br/>
        <w:t xml:space="preserve">    std::</w:t>
      </w:r>
      <w:proofErr w:type="spellStart"/>
      <w:r w:rsidRPr="003C0879">
        <w:rPr>
          <w:rFonts w:ascii="Consolas" w:hAnsi="Consolas" w:cs="Consolas"/>
          <w:lang w:val="en-US"/>
        </w:rPr>
        <w:t>cout</w:t>
      </w:r>
      <w:proofErr w:type="spellEnd"/>
      <w:r w:rsidRPr="003C0879">
        <w:rPr>
          <w:rFonts w:ascii="Consolas" w:hAnsi="Consolas" w:cs="Consolas"/>
          <w:lang w:val="en-US"/>
        </w:rPr>
        <w:t xml:space="preserve"> &lt;&lt; </w:t>
      </w:r>
      <w:proofErr w:type="spellStart"/>
      <w:r w:rsidRPr="003C0879">
        <w:rPr>
          <w:rFonts w:ascii="Consolas" w:hAnsi="Consolas" w:cs="Consolas"/>
          <w:lang w:val="en-US"/>
        </w:rPr>
        <w:t>min_number</w:t>
      </w:r>
      <w:proofErr w:type="spellEnd"/>
      <w:r w:rsidRPr="003C0879">
        <w:rPr>
          <w:rFonts w:ascii="Consolas" w:hAnsi="Consolas" w:cs="Consolas"/>
          <w:lang w:val="en-US"/>
        </w:rPr>
        <w:t xml:space="preserve"> &lt;&lt; std::</w:t>
      </w:r>
      <w:proofErr w:type="spellStart"/>
      <w:r w:rsidRPr="003C0879">
        <w:rPr>
          <w:rFonts w:ascii="Consolas" w:hAnsi="Consolas" w:cs="Consolas"/>
          <w:lang w:val="en-US"/>
        </w:rPr>
        <w:t>endl</w:t>
      </w:r>
      <w:proofErr w:type="spellEnd"/>
      <w:r w:rsidRPr="003C0879">
        <w:rPr>
          <w:rFonts w:ascii="Consolas" w:hAnsi="Consolas" w:cs="Consolas"/>
          <w:lang w:val="en-US"/>
        </w:rPr>
        <w:t>;</w:t>
      </w:r>
      <w:r w:rsidRPr="003C0879">
        <w:rPr>
          <w:rFonts w:ascii="Consolas" w:hAnsi="Consolas" w:cs="Consolas"/>
          <w:lang w:val="en-US"/>
        </w:rPr>
        <w:br/>
        <w:t xml:space="preserve">    std::</w:t>
      </w:r>
      <w:proofErr w:type="spellStart"/>
      <w:r w:rsidRPr="003C0879">
        <w:rPr>
          <w:rFonts w:ascii="Consolas" w:hAnsi="Consolas" w:cs="Consolas"/>
          <w:lang w:val="en-US"/>
        </w:rPr>
        <w:t>cout</w:t>
      </w:r>
      <w:proofErr w:type="spellEnd"/>
      <w:r w:rsidRPr="003C0879">
        <w:rPr>
          <w:rFonts w:ascii="Consolas" w:hAnsi="Consolas" w:cs="Consolas"/>
          <w:lang w:val="en-US"/>
        </w:rPr>
        <w:t xml:space="preserve"> &lt;&lt; </w:t>
      </w:r>
      <w:proofErr w:type="spellStart"/>
      <w:r w:rsidRPr="003C0879">
        <w:rPr>
          <w:rFonts w:ascii="Consolas" w:hAnsi="Consolas" w:cs="Consolas"/>
          <w:lang w:val="en-US"/>
        </w:rPr>
        <w:t>max_number</w:t>
      </w:r>
      <w:proofErr w:type="spellEnd"/>
      <w:r w:rsidRPr="003C0879">
        <w:rPr>
          <w:rFonts w:ascii="Consolas" w:hAnsi="Consolas" w:cs="Consolas"/>
          <w:lang w:val="en-US"/>
        </w:rPr>
        <w:t xml:space="preserve"> &lt;&lt; std::</w:t>
      </w:r>
      <w:proofErr w:type="spellStart"/>
      <w:r w:rsidRPr="003C0879">
        <w:rPr>
          <w:rFonts w:ascii="Consolas" w:hAnsi="Consolas" w:cs="Consolas"/>
          <w:lang w:val="en-US"/>
        </w:rPr>
        <w:t>endl</w:t>
      </w:r>
      <w:proofErr w:type="spellEnd"/>
      <w:r w:rsidRPr="003C0879">
        <w:rPr>
          <w:rFonts w:ascii="Consolas" w:hAnsi="Consolas" w:cs="Consolas"/>
          <w:lang w:val="en-US"/>
        </w:rPr>
        <w:t>;</w:t>
      </w:r>
      <w:r w:rsidRPr="003C0879">
        <w:rPr>
          <w:rFonts w:ascii="Consolas" w:hAnsi="Consolas" w:cs="Consolas"/>
          <w:lang w:val="en-US"/>
        </w:rPr>
        <w:br/>
        <w:t xml:space="preserve">    std::</w:t>
      </w:r>
      <w:proofErr w:type="spellStart"/>
      <w:r w:rsidRPr="003C0879">
        <w:rPr>
          <w:rFonts w:ascii="Consolas" w:hAnsi="Consolas" w:cs="Consolas"/>
          <w:lang w:val="en-US"/>
        </w:rPr>
        <w:t>cout</w:t>
      </w:r>
      <w:proofErr w:type="spellEnd"/>
      <w:r w:rsidRPr="003C0879">
        <w:rPr>
          <w:rFonts w:ascii="Consolas" w:hAnsi="Consolas" w:cs="Consolas"/>
          <w:lang w:val="en-US"/>
        </w:rPr>
        <w:t xml:space="preserve"> &lt;&lt; sum &lt;&lt; std::</w:t>
      </w:r>
      <w:proofErr w:type="spellStart"/>
      <w:r w:rsidRPr="003C0879">
        <w:rPr>
          <w:rFonts w:ascii="Consolas" w:hAnsi="Consolas" w:cs="Consolas"/>
          <w:lang w:val="en-US"/>
        </w:rPr>
        <w:t>endl</w:t>
      </w:r>
      <w:proofErr w:type="spellEnd"/>
      <w:r w:rsidRPr="003C0879">
        <w:rPr>
          <w:rFonts w:ascii="Consolas" w:hAnsi="Consolas" w:cs="Consolas"/>
          <w:lang w:val="en-US"/>
        </w:rPr>
        <w:t>;</w:t>
      </w:r>
      <w:r w:rsidRPr="003C0879">
        <w:rPr>
          <w:rFonts w:ascii="Consolas" w:hAnsi="Consolas" w:cs="Consolas"/>
          <w:lang w:val="en-US"/>
        </w:rPr>
        <w:br/>
        <w:t xml:space="preserve">    std::</w:t>
      </w:r>
      <w:proofErr w:type="spellStart"/>
      <w:r w:rsidRPr="003C0879">
        <w:rPr>
          <w:rFonts w:ascii="Consolas" w:hAnsi="Consolas" w:cs="Consolas"/>
          <w:lang w:val="en-US"/>
        </w:rPr>
        <w:t>cout.precision</w:t>
      </w:r>
      <w:proofErr w:type="spellEnd"/>
      <w:r w:rsidRPr="003C0879">
        <w:rPr>
          <w:rFonts w:ascii="Consolas" w:hAnsi="Consolas" w:cs="Consolas"/>
          <w:lang w:val="en-US"/>
        </w:rPr>
        <w:t>(2);</w:t>
      </w:r>
      <w:r w:rsidRPr="003C0879">
        <w:rPr>
          <w:rFonts w:ascii="Consolas" w:hAnsi="Consolas" w:cs="Consolas"/>
          <w:lang w:val="en-US"/>
        </w:rPr>
        <w:br/>
        <w:t xml:space="preserve">    std::</w:t>
      </w:r>
      <w:proofErr w:type="spellStart"/>
      <w:r w:rsidRPr="003C0879">
        <w:rPr>
          <w:rFonts w:ascii="Consolas" w:hAnsi="Consolas" w:cs="Consolas"/>
          <w:lang w:val="en-US"/>
        </w:rPr>
        <w:t>cout</w:t>
      </w:r>
      <w:proofErr w:type="spellEnd"/>
      <w:r w:rsidRPr="003C0879">
        <w:rPr>
          <w:rFonts w:ascii="Consolas" w:hAnsi="Consolas" w:cs="Consolas"/>
          <w:lang w:val="en-US"/>
        </w:rPr>
        <w:t xml:space="preserve"> &lt;&lt; std::fixed &lt;&lt; average &lt;&lt; std::</w:t>
      </w:r>
      <w:proofErr w:type="spellStart"/>
      <w:r w:rsidRPr="003C0879">
        <w:rPr>
          <w:rFonts w:ascii="Consolas" w:hAnsi="Consolas" w:cs="Consolas"/>
          <w:lang w:val="en-US"/>
        </w:rPr>
        <w:t>endl</w:t>
      </w:r>
      <w:proofErr w:type="spellEnd"/>
      <w:r w:rsidRPr="003C0879">
        <w:rPr>
          <w:rFonts w:ascii="Consolas" w:hAnsi="Consolas" w:cs="Consolas"/>
          <w:lang w:val="en-US"/>
        </w:rPr>
        <w:t>;</w:t>
      </w:r>
      <w:r w:rsidRPr="003C0879">
        <w:rPr>
          <w:rFonts w:ascii="Consolas" w:hAnsi="Consolas" w:cs="Consolas"/>
          <w:lang w:val="en-US"/>
        </w:rPr>
        <w:br/>
      </w:r>
      <w:r w:rsidRPr="003C0879">
        <w:rPr>
          <w:rFonts w:ascii="Consolas" w:hAnsi="Consolas" w:cs="Consolas"/>
          <w:lang w:val="en-US"/>
        </w:rPr>
        <w:br/>
        <w:t xml:space="preserve">    return 0;</w:t>
      </w:r>
      <w:r w:rsidRPr="003C0879">
        <w:rPr>
          <w:rFonts w:ascii="Consolas" w:hAnsi="Consolas" w:cs="Consolas"/>
          <w:lang w:val="en-US"/>
        </w:rPr>
        <w:br/>
        <w:t>}</w:t>
      </w:r>
    </w:p>
    <w:p w14:paraId="765ABB6B" w14:textId="77777777" w:rsidR="00874872" w:rsidRPr="00242E36" w:rsidRDefault="00874872" w:rsidP="00874872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Pr="00EA33D8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3</w:t>
      </w:r>
      <w:r w:rsidRPr="00EA33D8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>Результат тестирования программы</w:t>
      </w:r>
      <w:r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на языке </w:t>
      </w:r>
      <w:r w:rsidR="00242E36">
        <w:rPr>
          <w:b/>
          <w:i/>
          <w:sz w:val="28"/>
          <w:szCs w:val="28"/>
          <w:lang w:val="en-US"/>
        </w:rPr>
        <w:t>C</w:t>
      </w:r>
      <w:r w:rsidR="00242E36" w:rsidRPr="00242E36">
        <w:rPr>
          <w:b/>
          <w:i/>
          <w:sz w:val="28"/>
          <w:szCs w:val="28"/>
        </w:rPr>
        <w:t>++</w:t>
      </w:r>
    </w:p>
    <w:p w14:paraId="11D4F4EE" w14:textId="53BF769B" w:rsidR="00874872" w:rsidRPr="00D2153E" w:rsidRDefault="003C0879" w:rsidP="00874872">
      <w:pPr>
        <w:tabs>
          <w:tab w:val="decimal" w:pos="720"/>
          <w:tab w:val="left" w:pos="4260"/>
        </w:tabs>
        <w:rPr>
          <w:sz w:val="28"/>
          <w:szCs w:val="28"/>
        </w:rPr>
      </w:pPr>
      <w:r>
        <w:rPr>
          <w:noProof/>
          <w:snapToGrid/>
          <w:sz w:val="28"/>
          <w:szCs w:val="28"/>
        </w:rPr>
        <w:drawing>
          <wp:inline distT="0" distB="0" distL="0" distR="0" wp14:anchorId="733608C6" wp14:editId="1E60A5B1">
            <wp:extent cx="4521200" cy="22225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DB41" w14:textId="507AF3DD" w:rsidR="00C22E5B" w:rsidRDefault="003C0879" w:rsidP="003C0879">
      <w:pPr>
        <w:autoSpaceDE w:val="0"/>
        <w:autoSpaceDN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Домашняя работа</w:t>
      </w:r>
    </w:p>
    <w:p w14:paraId="17EA4B31" w14:textId="21ED1886" w:rsidR="00011658" w:rsidRDefault="00011658" w:rsidP="003C0879">
      <w:pPr>
        <w:autoSpaceDE w:val="0"/>
        <w:autoSpaceDN w:val="0"/>
        <w:rPr>
          <w:b/>
          <w:i/>
          <w:iCs/>
          <w:sz w:val="28"/>
          <w:szCs w:val="28"/>
        </w:rPr>
      </w:pPr>
      <w:r w:rsidRPr="00011658">
        <w:rPr>
          <w:b/>
          <w:i/>
          <w:iCs/>
          <w:sz w:val="28"/>
          <w:szCs w:val="28"/>
        </w:rPr>
        <w:t>Тестовое задание 1:</w:t>
      </w:r>
    </w:p>
    <w:p w14:paraId="390B12FA" w14:textId="7328057F" w:rsidR="00194B96" w:rsidRDefault="00194B96" w:rsidP="00194B96">
      <w:proofErr w:type="spellStart"/>
      <w:r w:rsidRPr="00194B96">
        <w:t>file</w:t>
      </w:r>
      <w:proofErr w:type="spellEnd"/>
      <w:r w:rsidRPr="00194B96">
        <w:t xml:space="preserve"> = </w:t>
      </w:r>
      <w:proofErr w:type="spellStart"/>
      <w:proofErr w:type="gramStart"/>
      <w:r w:rsidRPr="00194B96">
        <w:t>open</w:t>
      </w:r>
      <w:proofErr w:type="spellEnd"/>
      <w:r w:rsidRPr="00194B96">
        <w:t>(</w:t>
      </w:r>
      <w:proofErr w:type="gramEnd"/>
      <w:r w:rsidRPr="00194B96">
        <w:t>"/</w:t>
      </w:r>
      <w:proofErr w:type="spellStart"/>
      <w:r w:rsidRPr="00194B96">
        <w:t>path</w:t>
      </w:r>
      <w:proofErr w:type="spellEnd"/>
      <w:r w:rsidRPr="00194B96">
        <w:t>/</w:t>
      </w:r>
      <w:proofErr w:type="spellStart"/>
      <w:r w:rsidRPr="00194B96">
        <w:t>for</w:t>
      </w:r>
      <w:proofErr w:type="spellEnd"/>
      <w:r w:rsidRPr="00194B96">
        <w:t>/</w:t>
      </w:r>
      <w:proofErr w:type="spellStart"/>
      <w:r w:rsidRPr="00194B96">
        <w:t>your</w:t>
      </w:r>
      <w:proofErr w:type="spellEnd"/>
      <w:r w:rsidRPr="00194B96">
        <w:t xml:space="preserve">/file.txt", "r") – что означает второй параметр функции </w:t>
      </w:r>
      <w:proofErr w:type="spellStart"/>
      <w:r w:rsidRPr="00194B96">
        <w:t>open</w:t>
      </w:r>
      <w:proofErr w:type="spellEnd"/>
      <w:r w:rsidRPr="00194B96">
        <w:t>?</w:t>
      </w:r>
    </w:p>
    <w:p w14:paraId="6167D059" w14:textId="66B0BFDF" w:rsidR="00194B96" w:rsidRDefault="00194B96" w:rsidP="00194B96"/>
    <w:p w14:paraId="25BDAA2D" w14:textId="4D21BA35" w:rsidR="00194B96" w:rsidRPr="00194B96" w:rsidRDefault="00194B96" w:rsidP="00194B96">
      <w:pPr>
        <w:pStyle w:val="af8"/>
        <w:numPr>
          <w:ilvl w:val="0"/>
          <w:numId w:val="47"/>
        </w:numPr>
      </w:pPr>
      <w:r>
        <w:rPr>
          <w:lang w:val="ru-RU"/>
        </w:rPr>
        <w:t>Режим работы с файлом</w:t>
      </w:r>
    </w:p>
    <w:p w14:paraId="79ECB268" w14:textId="0CE3119E" w:rsidR="00194B96" w:rsidRPr="00194B96" w:rsidRDefault="00194B96" w:rsidP="00194B96">
      <w:pPr>
        <w:pStyle w:val="af8"/>
        <w:numPr>
          <w:ilvl w:val="0"/>
          <w:numId w:val="47"/>
        </w:numPr>
      </w:pPr>
      <w:r>
        <w:rPr>
          <w:lang w:val="ru-RU"/>
        </w:rPr>
        <w:t>Цвет файла</w:t>
      </w:r>
    </w:p>
    <w:p w14:paraId="7E279643" w14:textId="5E337D49" w:rsidR="00194B96" w:rsidRPr="00FE7B45" w:rsidRDefault="00194B96" w:rsidP="00194B96">
      <w:pPr>
        <w:pStyle w:val="af8"/>
        <w:numPr>
          <w:ilvl w:val="0"/>
          <w:numId w:val="47"/>
        </w:numPr>
      </w:pPr>
      <w:r>
        <w:rPr>
          <w:lang w:val="ru-RU"/>
        </w:rPr>
        <w:t>Режим печати в консоли</w:t>
      </w:r>
    </w:p>
    <w:p w14:paraId="785A4124" w14:textId="2209981B" w:rsidR="00FE7B45" w:rsidRPr="00FE7B45" w:rsidRDefault="00FE7B45" w:rsidP="00194B96">
      <w:pPr>
        <w:pStyle w:val="af8"/>
        <w:numPr>
          <w:ilvl w:val="0"/>
          <w:numId w:val="47"/>
        </w:numPr>
      </w:pPr>
      <w:r>
        <w:rPr>
          <w:lang w:val="ru-RU"/>
        </w:rPr>
        <w:t>Лишний параметр – ошибка</w:t>
      </w:r>
    </w:p>
    <w:p w14:paraId="72F8BFAC" w14:textId="7F348F01" w:rsidR="00FE7B45" w:rsidRDefault="00FE7B45" w:rsidP="00FE7B45">
      <w:pPr>
        <w:rPr>
          <w:b/>
          <w:bCs/>
          <w:i/>
          <w:iCs/>
        </w:rPr>
      </w:pPr>
      <w:r w:rsidRPr="00FE7B45">
        <w:rPr>
          <w:b/>
          <w:bCs/>
          <w:i/>
          <w:iCs/>
        </w:rPr>
        <w:t>Ответ:</w:t>
      </w:r>
      <w:r>
        <w:rPr>
          <w:b/>
          <w:bCs/>
          <w:i/>
          <w:iCs/>
        </w:rPr>
        <w:t xml:space="preserve"> 1)</w:t>
      </w:r>
    </w:p>
    <w:p w14:paraId="1E5F056A" w14:textId="3E5F6449" w:rsidR="00FE7B45" w:rsidRDefault="00FE7B45" w:rsidP="00FE7B45">
      <w:pPr>
        <w:rPr>
          <w:b/>
          <w:bCs/>
          <w:i/>
          <w:iCs/>
        </w:rPr>
      </w:pPr>
    </w:p>
    <w:p w14:paraId="6C9727DF" w14:textId="317EEA4A" w:rsidR="00FE7B45" w:rsidRDefault="00FE7B45" w:rsidP="00FE7B45">
      <w:pPr>
        <w:rPr>
          <w:b/>
          <w:bCs/>
          <w:i/>
          <w:iCs/>
          <w:sz w:val="28"/>
          <w:szCs w:val="21"/>
        </w:rPr>
      </w:pPr>
      <w:r>
        <w:rPr>
          <w:b/>
          <w:bCs/>
          <w:i/>
          <w:iCs/>
          <w:sz w:val="28"/>
          <w:szCs w:val="21"/>
        </w:rPr>
        <w:t>Тестовое задание 2:</w:t>
      </w:r>
    </w:p>
    <w:p w14:paraId="5875C346" w14:textId="4C37B7AD" w:rsidR="00FE7B45" w:rsidRDefault="00FE7B45" w:rsidP="00FE7B45">
      <w:r>
        <w:t>Как правильно скопировать файл?</w:t>
      </w:r>
    </w:p>
    <w:p w14:paraId="108E45F6" w14:textId="77777777" w:rsidR="00FE7B45" w:rsidRDefault="00FE7B45" w:rsidP="00FE7B45"/>
    <w:p w14:paraId="7EB11052" w14:textId="090D2ED7" w:rsidR="00FE7B45" w:rsidRPr="00FE7B45" w:rsidRDefault="00FE7B45" w:rsidP="00FE7B45">
      <w:pPr>
        <w:pStyle w:val="af8"/>
        <w:numPr>
          <w:ilvl w:val="0"/>
          <w:numId w:val="49"/>
        </w:numPr>
        <w:rPr>
          <w:lang w:val="ru-RU"/>
        </w:rPr>
      </w:pPr>
      <w:proofErr w:type="spellStart"/>
      <w:proofErr w:type="gramStart"/>
      <w:r w:rsidRPr="00FE7B45">
        <w:t>shutil</w:t>
      </w:r>
      <w:proofErr w:type="spellEnd"/>
      <w:r w:rsidRPr="00FE7B45">
        <w:rPr>
          <w:lang w:val="ru-RU"/>
        </w:rPr>
        <w:t>.</w:t>
      </w:r>
      <w:r w:rsidRPr="00FE7B45">
        <w:t>copy</w:t>
      </w:r>
      <w:proofErr w:type="gramEnd"/>
      <w:r w:rsidRPr="00FE7B45">
        <w:rPr>
          <w:lang w:val="ru-RU"/>
        </w:rPr>
        <w:t>("</w:t>
      </w:r>
      <w:r w:rsidRPr="00FE7B45">
        <w:t>input</w:t>
      </w:r>
      <w:r w:rsidRPr="00FE7B45">
        <w:rPr>
          <w:lang w:val="ru-RU"/>
        </w:rPr>
        <w:t>.</w:t>
      </w:r>
      <w:r w:rsidRPr="00FE7B45">
        <w:t>txt</w:t>
      </w:r>
      <w:r w:rsidRPr="00FE7B45">
        <w:rPr>
          <w:lang w:val="ru-RU"/>
        </w:rPr>
        <w:t>", "</w:t>
      </w:r>
      <w:r w:rsidRPr="00FE7B45">
        <w:t>output</w:t>
      </w:r>
      <w:r w:rsidRPr="00FE7B45">
        <w:rPr>
          <w:lang w:val="ru-RU"/>
        </w:rPr>
        <w:t>.</w:t>
      </w:r>
      <w:r w:rsidRPr="00FE7B45">
        <w:t>txt</w:t>
      </w:r>
      <w:r w:rsidRPr="00FE7B45">
        <w:rPr>
          <w:lang w:val="ru-RU"/>
        </w:rPr>
        <w:t>")</w:t>
      </w:r>
    </w:p>
    <w:p w14:paraId="69B463DA" w14:textId="06ACEF6E" w:rsidR="00FE7B45" w:rsidRDefault="00FE7B45" w:rsidP="00FE7B45">
      <w:pPr>
        <w:pStyle w:val="af8"/>
        <w:numPr>
          <w:ilvl w:val="0"/>
          <w:numId w:val="49"/>
        </w:numPr>
      </w:pPr>
      <w:proofErr w:type="spellStart"/>
      <w:proofErr w:type="gramStart"/>
      <w:r w:rsidRPr="00FE7B45">
        <w:t>shutil.copytree</w:t>
      </w:r>
      <w:proofErr w:type="spellEnd"/>
      <w:proofErr w:type="gramEnd"/>
      <w:r w:rsidRPr="00FE7B45">
        <w:t>("test", "test/test2")</w:t>
      </w:r>
    </w:p>
    <w:p w14:paraId="3369FB9F" w14:textId="441A506A" w:rsidR="00FE7B45" w:rsidRDefault="00FE7B45" w:rsidP="00FE7B45">
      <w:pPr>
        <w:pStyle w:val="af8"/>
        <w:numPr>
          <w:ilvl w:val="0"/>
          <w:numId w:val="49"/>
        </w:numPr>
      </w:pPr>
      <w:r>
        <w:rPr>
          <w:lang w:val="ru-RU"/>
        </w:rPr>
        <w:t>i</w:t>
      </w:r>
      <w:r>
        <w:t>nput.txt = output.txt</w:t>
      </w:r>
    </w:p>
    <w:p w14:paraId="408BD411" w14:textId="524D22FD" w:rsidR="00FE7B45" w:rsidRPr="00FE7B45" w:rsidRDefault="00FE7B45" w:rsidP="00FE7B45">
      <w:pPr>
        <w:pStyle w:val="af8"/>
        <w:numPr>
          <w:ilvl w:val="0"/>
          <w:numId w:val="49"/>
        </w:numPr>
      </w:pPr>
      <w:r>
        <w:t>input.txt = copy.output.txt</w:t>
      </w:r>
    </w:p>
    <w:p w14:paraId="7E7980ED" w14:textId="160E1B26" w:rsidR="00FE7B45" w:rsidRPr="00FE7B45" w:rsidRDefault="00FE7B45" w:rsidP="00FE7B45">
      <w:pPr>
        <w:rPr>
          <w:b/>
          <w:bCs/>
          <w:i/>
          <w:iCs/>
        </w:rPr>
      </w:pPr>
      <w:r>
        <w:rPr>
          <w:b/>
          <w:bCs/>
          <w:i/>
          <w:iCs/>
        </w:rPr>
        <w:t>Ответ: 1)</w:t>
      </w:r>
    </w:p>
    <w:p w14:paraId="160E8152" w14:textId="4583DACA" w:rsidR="00194B96" w:rsidRPr="00FE7B45" w:rsidRDefault="00194B96" w:rsidP="00194B96">
      <w:pPr>
        <w:rPr>
          <w:lang w:val="en-US"/>
        </w:rPr>
      </w:pPr>
    </w:p>
    <w:p w14:paraId="1FD2A0C0" w14:textId="707FAB45" w:rsidR="00011658" w:rsidRDefault="008458B3" w:rsidP="00194B96">
      <w:pPr>
        <w:rPr>
          <w:b/>
          <w:bCs/>
          <w:i/>
          <w:iCs/>
          <w:sz w:val="28"/>
          <w:szCs w:val="21"/>
        </w:rPr>
      </w:pPr>
      <w:r>
        <w:rPr>
          <w:b/>
          <w:bCs/>
          <w:i/>
          <w:iCs/>
          <w:sz w:val="28"/>
          <w:szCs w:val="21"/>
        </w:rPr>
        <w:t>Практическое задание 3:</w:t>
      </w:r>
    </w:p>
    <w:p w14:paraId="6CDA60E9" w14:textId="0C163055" w:rsidR="008458B3" w:rsidRDefault="008458B3" w:rsidP="00194B96">
      <w:pPr>
        <w:rPr>
          <w:b/>
          <w:bCs/>
          <w:i/>
          <w:iCs/>
          <w:sz w:val="28"/>
          <w:szCs w:val="21"/>
          <w:lang w:val="en-US"/>
        </w:rPr>
      </w:pPr>
      <w:r>
        <w:rPr>
          <w:b/>
          <w:bCs/>
          <w:i/>
          <w:iCs/>
          <w:sz w:val="28"/>
          <w:szCs w:val="21"/>
        </w:rPr>
        <w:tab/>
        <w:t>3.1 Формулировка задачи</w:t>
      </w:r>
      <w:r w:rsidR="0057628B">
        <w:rPr>
          <w:b/>
          <w:bCs/>
          <w:i/>
          <w:iCs/>
          <w:sz w:val="28"/>
          <w:szCs w:val="21"/>
        </w:rPr>
        <w:t>:</w:t>
      </w:r>
    </w:p>
    <w:p w14:paraId="181BD597" w14:textId="1CF1B893" w:rsidR="008458B3" w:rsidRDefault="008458B3" w:rsidP="00194B96">
      <w:r w:rsidRPr="008458B3">
        <w:t>В созданный файл n</w:t>
      </w:r>
      <w:r w:rsidRPr="008458B3">
        <w:rPr>
          <w:lang w:val="en-US"/>
        </w:rPr>
        <w:t>ums</w:t>
      </w:r>
      <w:r w:rsidRPr="008458B3">
        <w:t>.</w:t>
      </w:r>
      <w:r w:rsidRPr="008458B3">
        <w:rPr>
          <w:lang w:val="en-US"/>
        </w:rPr>
        <w:t>txt</w:t>
      </w:r>
      <w:r w:rsidRPr="008458B3">
        <w:t xml:space="preserve"> записать n чисел.</w:t>
      </w:r>
    </w:p>
    <w:p w14:paraId="0042A2C4" w14:textId="2EB23A63" w:rsidR="008458B3" w:rsidRDefault="008458B3" w:rsidP="00194B96">
      <w:pPr>
        <w:rPr>
          <w:b/>
          <w:bCs/>
          <w:i/>
          <w:iCs/>
          <w:sz w:val="28"/>
          <w:szCs w:val="21"/>
        </w:rPr>
      </w:pPr>
      <w:r>
        <w:tab/>
      </w:r>
      <w:r w:rsidR="0057628B" w:rsidRPr="0057628B">
        <w:rPr>
          <w:b/>
          <w:bCs/>
          <w:i/>
          <w:iCs/>
          <w:sz w:val="28"/>
          <w:szCs w:val="21"/>
        </w:rPr>
        <w:t xml:space="preserve">3.2 Требования к вводу: </w:t>
      </w:r>
    </w:p>
    <w:p w14:paraId="0676BA77" w14:textId="66F32748" w:rsidR="0057628B" w:rsidRDefault="0057628B" w:rsidP="00194B96">
      <w:r>
        <w:t xml:space="preserve">Формат ввода: Числа вводить через </w:t>
      </w:r>
      <w:r>
        <w:rPr>
          <w:lang w:val="en-US"/>
        </w:rPr>
        <w:t>enter</w:t>
      </w:r>
      <w:r>
        <w:t xml:space="preserve">; формат вывода: числа в файле </w:t>
      </w:r>
      <w:proofErr w:type="spellStart"/>
      <w:r>
        <w:rPr>
          <w:lang w:val="en-US"/>
        </w:rPr>
        <w:t>nums</w:t>
      </w:r>
      <w:proofErr w:type="spellEnd"/>
      <w:r w:rsidRPr="0057628B">
        <w:t>.</w:t>
      </w:r>
      <w:r>
        <w:rPr>
          <w:lang w:val="en-US"/>
        </w:rPr>
        <w:t>txt</w:t>
      </w:r>
    </w:p>
    <w:p w14:paraId="1936E2DB" w14:textId="11232510" w:rsidR="0057628B" w:rsidRDefault="0057628B" w:rsidP="00194B96">
      <w:pPr>
        <w:rPr>
          <w:b/>
          <w:bCs/>
          <w:i/>
          <w:iCs/>
          <w:sz w:val="28"/>
          <w:szCs w:val="28"/>
        </w:rPr>
      </w:pPr>
      <w:r>
        <w:tab/>
      </w:r>
      <w:r w:rsidRPr="0057628B">
        <w:rPr>
          <w:b/>
          <w:bCs/>
          <w:i/>
          <w:iCs/>
          <w:sz w:val="28"/>
          <w:szCs w:val="28"/>
        </w:rPr>
        <w:t>3.3 Текст задачи на языке с++</w:t>
      </w:r>
    </w:p>
    <w:p w14:paraId="2C725CC1" w14:textId="43D63521" w:rsidR="0057628B" w:rsidRPr="0057628B" w:rsidRDefault="0057628B" w:rsidP="0057628B">
      <w:pPr>
        <w:rPr>
          <w:rFonts w:ascii="Consolas" w:hAnsi="Consolas" w:cs="Consolas"/>
          <w:lang w:val="en-US"/>
        </w:rPr>
      </w:pPr>
      <w:r w:rsidRPr="0057628B">
        <w:rPr>
          <w:rFonts w:ascii="Consolas" w:hAnsi="Consolas" w:cs="Consolas"/>
          <w:lang w:val="en-US"/>
        </w:rPr>
        <w:t>#include &lt;iostream&gt;</w:t>
      </w:r>
      <w:r w:rsidRPr="0057628B">
        <w:rPr>
          <w:rFonts w:ascii="Consolas" w:hAnsi="Consolas" w:cs="Consolas"/>
          <w:lang w:val="en-US"/>
        </w:rPr>
        <w:br/>
        <w:t>#include &lt;</w:t>
      </w:r>
      <w:proofErr w:type="spellStart"/>
      <w:r w:rsidRPr="0057628B">
        <w:rPr>
          <w:rFonts w:ascii="Consolas" w:hAnsi="Consolas" w:cs="Consolas"/>
          <w:lang w:val="en-US"/>
        </w:rPr>
        <w:t>fstream</w:t>
      </w:r>
      <w:proofErr w:type="spellEnd"/>
      <w:r w:rsidRPr="0057628B">
        <w:rPr>
          <w:rFonts w:ascii="Consolas" w:hAnsi="Consolas" w:cs="Consolas"/>
          <w:lang w:val="en-US"/>
        </w:rPr>
        <w:t>&gt;</w:t>
      </w:r>
      <w:r w:rsidRPr="0057628B">
        <w:rPr>
          <w:rFonts w:ascii="Consolas" w:hAnsi="Consolas" w:cs="Consolas"/>
          <w:lang w:val="en-US"/>
        </w:rPr>
        <w:br/>
        <w:t>using namespace std;</w:t>
      </w:r>
      <w:r w:rsidRPr="0057628B">
        <w:rPr>
          <w:rFonts w:ascii="Consolas" w:hAnsi="Consolas" w:cs="Consolas"/>
          <w:lang w:val="en-US"/>
        </w:rPr>
        <w:br/>
        <w:t>int main()</w:t>
      </w:r>
      <w:r w:rsidRPr="0057628B">
        <w:rPr>
          <w:rFonts w:ascii="Consolas" w:hAnsi="Consolas" w:cs="Consolas"/>
          <w:lang w:val="en-US"/>
        </w:rPr>
        <w:br/>
        <w:t>{</w:t>
      </w:r>
      <w:r w:rsidRPr="0057628B">
        <w:rPr>
          <w:rFonts w:ascii="Consolas" w:hAnsi="Consolas" w:cs="Consolas"/>
          <w:lang w:val="en-US"/>
        </w:rPr>
        <w:br/>
        <w:t xml:space="preserve">    int </w:t>
      </w:r>
      <w:proofErr w:type="spellStart"/>
      <w:r w:rsidRPr="0057628B">
        <w:rPr>
          <w:rFonts w:ascii="Consolas" w:hAnsi="Consolas" w:cs="Consolas"/>
          <w:lang w:val="en-US"/>
        </w:rPr>
        <w:t>i</w:t>
      </w:r>
      <w:proofErr w:type="spellEnd"/>
      <w:r w:rsidRPr="0057628B">
        <w:rPr>
          <w:rFonts w:ascii="Consolas" w:hAnsi="Consolas" w:cs="Consolas"/>
          <w:lang w:val="en-US"/>
        </w:rPr>
        <w:t>, n;</w:t>
      </w:r>
      <w:r w:rsidRPr="0057628B">
        <w:rPr>
          <w:rFonts w:ascii="Consolas" w:hAnsi="Consolas" w:cs="Consolas"/>
          <w:lang w:val="en-US"/>
        </w:rPr>
        <w:br/>
        <w:t xml:space="preserve">    double a;</w:t>
      </w:r>
      <w:r w:rsidRPr="0057628B">
        <w:rPr>
          <w:rFonts w:ascii="Consolas" w:hAnsi="Consolas" w:cs="Consolas"/>
          <w:lang w:val="en-US"/>
        </w:rPr>
        <w:br/>
        <w:t xml:space="preserve">    </w:t>
      </w:r>
      <w:proofErr w:type="spellStart"/>
      <w:r w:rsidRPr="0057628B">
        <w:rPr>
          <w:rFonts w:ascii="Consolas" w:hAnsi="Consolas" w:cs="Consolas"/>
          <w:lang w:val="en-US"/>
        </w:rPr>
        <w:t>ofstream</w:t>
      </w:r>
      <w:proofErr w:type="spellEnd"/>
      <w:r w:rsidRPr="0057628B">
        <w:rPr>
          <w:rFonts w:ascii="Consolas" w:hAnsi="Consolas" w:cs="Consolas"/>
          <w:lang w:val="en-US"/>
        </w:rPr>
        <w:t xml:space="preserve"> f;</w:t>
      </w:r>
      <w:r w:rsidRPr="0057628B">
        <w:rPr>
          <w:rFonts w:ascii="Consolas" w:hAnsi="Consolas" w:cs="Consolas"/>
          <w:lang w:val="en-US"/>
        </w:rPr>
        <w:br/>
        <w:t xml:space="preserve">    </w:t>
      </w:r>
      <w:proofErr w:type="spellStart"/>
      <w:r w:rsidRPr="0057628B">
        <w:rPr>
          <w:rFonts w:ascii="Consolas" w:hAnsi="Consolas" w:cs="Consolas"/>
          <w:lang w:val="en-US"/>
        </w:rPr>
        <w:t>f.open</w:t>
      </w:r>
      <w:proofErr w:type="spellEnd"/>
      <w:r w:rsidRPr="0057628B">
        <w:rPr>
          <w:rFonts w:ascii="Consolas" w:hAnsi="Consolas" w:cs="Consolas"/>
          <w:lang w:val="en-US"/>
        </w:rPr>
        <w:t xml:space="preserve">("nums.txt", </w:t>
      </w:r>
      <w:proofErr w:type="spellStart"/>
      <w:r w:rsidRPr="0057628B">
        <w:rPr>
          <w:rFonts w:ascii="Consolas" w:hAnsi="Consolas" w:cs="Consolas"/>
          <w:lang w:val="en-US"/>
        </w:rPr>
        <w:t>ios</w:t>
      </w:r>
      <w:proofErr w:type="spellEnd"/>
      <w:r w:rsidRPr="0057628B">
        <w:rPr>
          <w:rFonts w:ascii="Consolas" w:hAnsi="Consolas" w:cs="Consolas"/>
          <w:lang w:val="en-US"/>
        </w:rPr>
        <w:t>::out);</w:t>
      </w:r>
      <w:r w:rsidRPr="0057628B">
        <w:rPr>
          <w:rFonts w:ascii="Consolas" w:hAnsi="Consolas" w:cs="Consolas"/>
          <w:lang w:val="en-US"/>
        </w:rPr>
        <w:br/>
        <w:t xml:space="preserve">    </w:t>
      </w:r>
      <w:proofErr w:type="spellStart"/>
      <w:r w:rsidRPr="0057628B">
        <w:rPr>
          <w:rFonts w:ascii="Consolas" w:hAnsi="Consolas" w:cs="Consolas"/>
          <w:lang w:val="en-US"/>
        </w:rPr>
        <w:t>cout</w:t>
      </w:r>
      <w:proofErr w:type="spellEnd"/>
      <w:r w:rsidRPr="0057628B">
        <w:rPr>
          <w:rFonts w:ascii="Consolas" w:hAnsi="Consolas" w:cs="Consolas"/>
          <w:lang w:val="en-US"/>
        </w:rPr>
        <w:t xml:space="preserve">&lt;&lt;"n="; </w:t>
      </w:r>
      <w:proofErr w:type="spellStart"/>
      <w:r w:rsidRPr="0057628B">
        <w:rPr>
          <w:rFonts w:ascii="Consolas" w:hAnsi="Consolas" w:cs="Consolas"/>
          <w:lang w:val="en-US"/>
        </w:rPr>
        <w:t>cin</w:t>
      </w:r>
      <w:proofErr w:type="spellEnd"/>
      <w:r w:rsidRPr="0057628B">
        <w:rPr>
          <w:rFonts w:ascii="Consolas" w:hAnsi="Consolas" w:cs="Consolas"/>
          <w:lang w:val="en-US"/>
        </w:rPr>
        <w:t>&gt;&gt;n;</w:t>
      </w:r>
      <w:r w:rsidRPr="0057628B">
        <w:rPr>
          <w:rFonts w:ascii="Consolas" w:hAnsi="Consolas" w:cs="Consolas"/>
          <w:lang w:val="en-US"/>
        </w:rPr>
        <w:br/>
        <w:t xml:space="preserve">    for (</w:t>
      </w:r>
      <w:proofErr w:type="spellStart"/>
      <w:r w:rsidRPr="0057628B">
        <w:rPr>
          <w:rFonts w:ascii="Consolas" w:hAnsi="Consolas" w:cs="Consolas"/>
          <w:lang w:val="en-US"/>
        </w:rPr>
        <w:t>i</w:t>
      </w:r>
      <w:proofErr w:type="spellEnd"/>
      <w:r w:rsidRPr="0057628B">
        <w:rPr>
          <w:rFonts w:ascii="Consolas" w:hAnsi="Consolas" w:cs="Consolas"/>
          <w:lang w:val="en-US"/>
        </w:rPr>
        <w:t xml:space="preserve">=0; </w:t>
      </w:r>
      <w:proofErr w:type="spellStart"/>
      <w:r w:rsidRPr="0057628B">
        <w:rPr>
          <w:rFonts w:ascii="Consolas" w:hAnsi="Consolas" w:cs="Consolas"/>
          <w:lang w:val="en-US"/>
        </w:rPr>
        <w:t>i</w:t>
      </w:r>
      <w:proofErr w:type="spellEnd"/>
      <w:r w:rsidRPr="0057628B">
        <w:rPr>
          <w:rFonts w:ascii="Consolas" w:hAnsi="Consolas" w:cs="Consolas"/>
          <w:lang w:val="en-US"/>
        </w:rPr>
        <w:t xml:space="preserve">&lt;n; </w:t>
      </w:r>
      <w:proofErr w:type="spellStart"/>
      <w:r w:rsidRPr="0057628B">
        <w:rPr>
          <w:rFonts w:ascii="Consolas" w:hAnsi="Consolas" w:cs="Consolas"/>
          <w:lang w:val="en-US"/>
        </w:rPr>
        <w:t>i</w:t>
      </w:r>
      <w:proofErr w:type="spellEnd"/>
      <w:r w:rsidRPr="0057628B">
        <w:rPr>
          <w:rFonts w:ascii="Consolas" w:hAnsi="Consolas" w:cs="Consolas"/>
          <w:lang w:val="en-US"/>
        </w:rPr>
        <w:t>++)</w:t>
      </w:r>
      <w:r w:rsidRPr="0057628B">
        <w:rPr>
          <w:rFonts w:ascii="Consolas" w:hAnsi="Consolas" w:cs="Consolas"/>
          <w:lang w:val="en-US"/>
        </w:rPr>
        <w:br/>
        <w:t xml:space="preserve">    {</w:t>
      </w:r>
      <w:r w:rsidRPr="0057628B">
        <w:rPr>
          <w:rFonts w:ascii="Consolas" w:hAnsi="Consolas" w:cs="Consolas"/>
          <w:lang w:val="en-US"/>
        </w:rPr>
        <w:br/>
        <w:t xml:space="preserve">        </w:t>
      </w:r>
      <w:proofErr w:type="spellStart"/>
      <w:r w:rsidRPr="0057628B">
        <w:rPr>
          <w:rFonts w:ascii="Consolas" w:hAnsi="Consolas" w:cs="Consolas"/>
          <w:lang w:val="en-US"/>
        </w:rPr>
        <w:t>cout</w:t>
      </w:r>
      <w:proofErr w:type="spellEnd"/>
      <w:r w:rsidRPr="0057628B">
        <w:rPr>
          <w:rFonts w:ascii="Consolas" w:hAnsi="Consolas" w:cs="Consolas"/>
          <w:lang w:val="en-US"/>
        </w:rPr>
        <w:t>&lt;&lt;"a=";</w:t>
      </w:r>
      <w:r w:rsidRPr="0057628B">
        <w:rPr>
          <w:rFonts w:ascii="Consolas" w:hAnsi="Consolas" w:cs="Consolas"/>
          <w:lang w:val="en-US"/>
        </w:rPr>
        <w:br/>
        <w:t xml:space="preserve">        </w:t>
      </w:r>
      <w:proofErr w:type="spellStart"/>
      <w:r w:rsidRPr="0057628B">
        <w:rPr>
          <w:rFonts w:ascii="Consolas" w:hAnsi="Consolas" w:cs="Consolas"/>
          <w:lang w:val="en-US"/>
        </w:rPr>
        <w:t>cin</w:t>
      </w:r>
      <w:proofErr w:type="spellEnd"/>
      <w:r w:rsidRPr="0057628B">
        <w:rPr>
          <w:rFonts w:ascii="Consolas" w:hAnsi="Consolas" w:cs="Consolas"/>
          <w:lang w:val="en-US"/>
        </w:rPr>
        <w:t>&gt;&gt;a;</w:t>
      </w:r>
      <w:r w:rsidRPr="0057628B">
        <w:rPr>
          <w:rFonts w:ascii="Consolas" w:hAnsi="Consolas" w:cs="Consolas"/>
          <w:lang w:val="en-US"/>
        </w:rPr>
        <w:br/>
        <w:t xml:space="preserve">        f&lt;&lt;a&lt;&lt;"\t";</w:t>
      </w:r>
      <w:r w:rsidRPr="0057628B">
        <w:rPr>
          <w:rFonts w:ascii="Consolas" w:hAnsi="Consolas" w:cs="Consolas"/>
          <w:lang w:val="en-US"/>
        </w:rPr>
        <w:br/>
        <w:t xml:space="preserve">    }</w:t>
      </w:r>
      <w:r w:rsidRPr="0057628B">
        <w:rPr>
          <w:rFonts w:ascii="Consolas" w:hAnsi="Consolas" w:cs="Consolas"/>
          <w:lang w:val="en-US"/>
        </w:rPr>
        <w:br/>
        <w:t xml:space="preserve">    </w:t>
      </w:r>
      <w:proofErr w:type="spellStart"/>
      <w:r w:rsidRPr="0057628B">
        <w:rPr>
          <w:rFonts w:ascii="Consolas" w:hAnsi="Consolas" w:cs="Consolas"/>
          <w:lang w:val="en-US"/>
        </w:rPr>
        <w:t>f.close</w:t>
      </w:r>
      <w:proofErr w:type="spellEnd"/>
      <w:r w:rsidRPr="0057628B">
        <w:rPr>
          <w:rFonts w:ascii="Consolas" w:hAnsi="Consolas" w:cs="Consolas"/>
          <w:lang w:val="en-US"/>
        </w:rPr>
        <w:t>();</w:t>
      </w:r>
      <w:r w:rsidRPr="0057628B">
        <w:rPr>
          <w:rFonts w:ascii="Consolas" w:hAnsi="Consolas" w:cs="Consolas"/>
          <w:lang w:val="en-US"/>
        </w:rPr>
        <w:br/>
        <w:t xml:space="preserve">    return 0;</w:t>
      </w:r>
      <w:r w:rsidRPr="0057628B">
        <w:rPr>
          <w:rFonts w:ascii="Consolas" w:hAnsi="Consolas" w:cs="Consolas"/>
          <w:lang w:val="en-US"/>
        </w:rPr>
        <w:br/>
        <w:t>}</w:t>
      </w:r>
    </w:p>
    <w:p w14:paraId="0BC11A51" w14:textId="73535459" w:rsidR="0057628B" w:rsidRDefault="0057628B" w:rsidP="0057628B">
      <w:pPr>
        <w:ind w:firstLine="708"/>
        <w:rPr>
          <w:b/>
          <w:bCs/>
          <w:i/>
          <w:iCs/>
          <w:sz w:val="28"/>
          <w:szCs w:val="21"/>
        </w:rPr>
      </w:pPr>
      <w:r w:rsidRPr="0057628B">
        <w:rPr>
          <w:b/>
          <w:bCs/>
          <w:i/>
          <w:iCs/>
          <w:sz w:val="28"/>
          <w:szCs w:val="21"/>
        </w:rPr>
        <w:t>3.4</w:t>
      </w:r>
      <w:r>
        <w:rPr>
          <w:b/>
          <w:bCs/>
          <w:i/>
          <w:iCs/>
          <w:sz w:val="28"/>
          <w:szCs w:val="21"/>
        </w:rPr>
        <w:t xml:space="preserve"> Тестовые данные:</w:t>
      </w:r>
    </w:p>
    <w:p w14:paraId="5ED7C374" w14:textId="3F61362D" w:rsidR="0057628B" w:rsidRPr="0057628B" w:rsidRDefault="0057628B" w:rsidP="0057628B">
      <w:pPr>
        <w:rPr>
          <w:b/>
          <w:bCs/>
          <w:i/>
          <w:iCs/>
          <w:sz w:val="28"/>
          <w:szCs w:val="21"/>
        </w:rPr>
      </w:pPr>
      <w:r>
        <w:rPr>
          <w:b/>
          <w:bCs/>
          <w:i/>
          <w:iCs/>
          <w:noProof/>
          <w:snapToGrid/>
          <w:sz w:val="28"/>
          <w:szCs w:val="21"/>
        </w:rPr>
        <w:lastRenderedPageBreak/>
        <w:drawing>
          <wp:inline distT="0" distB="0" distL="0" distR="0" wp14:anchorId="0F684181" wp14:editId="4800FE0D">
            <wp:extent cx="5549900" cy="16637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snapToGrid/>
          <w:sz w:val="28"/>
          <w:szCs w:val="21"/>
        </w:rPr>
        <w:drawing>
          <wp:inline distT="0" distB="0" distL="0" distR="0" wp14:anchorId="6D643A05" wp14:editId="1FCE15A3">
            <wp:extent cx="3352800" cy="275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94B5" w14:textId="77777777" w:rsidR="0057628B" w:rsidRPr="0057628B" w:rsidRDefault="0057628B" w:rsidP="00194B96">
      <w:pPr>
        <w:rPr>
          <w:b/>
          <w:bCs/>
          <w:i/>
          <w:iCs/>
          <w:sz w:val="28"/>
          <w:szCs w:val="28"/>
          <w:lang w:val="en-US"/>
        </w:rPr>
      </w:pPr>
    </w:p>
    <w:p w14:paraId="20835566" w14:textId="051F2A3C" w:rsidR="00011658" w:rsidRPr="0057628B" w:rsidRDefault="00011658" w:rsidP="003C0879">
      <w:pPr>
        <w:autoSpaceDE w:val="0"/>
        <w:autoSpaceDN w:val="0"/>
        <w:rPr>
          <w:b/>
          <w:bCs/>
          <w:i/>
          <w:iCs/>
          <w:sz w:val="28"/>
          <w:szCs w:val="28"/>
          <w:lang w:val="en-US"/>
        </w:rPr>
      </w:pPr>
    </w:p>
    <w:sectPr w:rsidR="00011658" w:rsidRPr="0057628B" w:rsidSect="00674BAC">
      <w:footerReference w:type="even" r:id="rId16"/>
      <w:footerReference w:type="default" r:id="rId1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BD105" w14:textId="77777777" w:rsidR="005A6BB8" w:rsidRDefault="005A6BB8">
      <w:r>
        <w:separator/>
      </w:r>
    </w:p>
    <w:p w14:paraId="7B0EA586" w14:textId="77777777" w:rsidR="005A6BB8" w:rsidRDefault="005A6BB8"/>
    <w:p w14:paraId="7BF0F77E" w14:textId="77777777" w:rsidR="005A6BB8" w:rsidRDefault="005A6BB8" w:rsidP="001109F3"/>
  </w:endnote>
  <w:endnote w:type="continuationSeparator" w:id="0">
    <w:p w14:paraId="303B7A42" w14:textId="77777777" w:rsidR="005A6BB8" w:rsidRDefault="005A6BB8">
      <w:r>
        <w:continuationSeparator/>
      </w:r>
    </w:p>
    <w:p w14:paraId="74CE0BD7" w14:textId="77777777" w:rsidR="005A6BB8" w:rsidRDefault="005A6BB8"/>
    <w:p w14:paraId="1FA93D74" w14:textId="77777777" w:rsidR="005A6BB8" w:rsidRDefault="005A6BB8" w:rsidP="001109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CondensedC">
    <w:altName w:val="Courier New"/>
    <w:panose1 w:val="020B0604020202020204"/>
    <w:charset w:val="00"/>
    <w:family w:val="decorative"/>
    <w:notTrueType/>
    <w:pitch w:val="variable"/>
    <w:sig w:usb0="00000203" w:usb1="00000000" w:usb2="00000000" w:usb3="00000000" w:csb0="00000005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2B3D" w14:textId="77777777" w:rsidR="00D2153E" w:rsidRDefault="00D2153E" w:rsidP="00176C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23F949B" w14:textId="77777777" w:rsidR="00D2153E" w:rsidRDefault="00D2153E">
    <w:pPr>
      <w:pStyle w:val="a6"/>
    </w:pPr>
  </w:p>
  <w:p w14:paraId="1C34E929" w14:textId="77777777" w:rsidR="00D2153E" w:rsidRDefault="00D2153E"/>
  <w:p w14:paraId="34E17E1F" w14:textId="77777777" w:rsidR="00D2153E" w:rsidRDefault="00D2153E" w:rsidP="001109F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04260" w14:textId="77777777" w:rsidR="00D2153E" w:rsidRDefault="00D2153E" w:rsidP="00176C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35E50">
      <w:rPr>
        <w:rStyle w:val="a7"/>
        <w:noProof/>
      </w:rPr>
      <w:t>2</w:t>
    </w:r>
    <w:r>
      <w:rPr>
        <w:rStyle w:val="a7"/>
      </w:rPr>
      <w:fldChar w:fldCharType="end"/>
    </w:r>
  </w:p>
  <w:p w14:paraId="72CF087B" w14:textId="77777777" w:rsidR="00D2153E" w:rsidRDefault="00D2153E">
    <w:pPr>
      <w:pStyle w:val="a6"/>
    </w:pPr>
  </w:p>
  <w:p w14:paraId="0B854BF3" w14:textId="77777777" w:rsidR="00D2153E" w:rsidRDefault="00D2153E"/>
  <w:p w14:paraId="13BF6719" w14:textId="77777777" w:rsidR="00D2153E" w:rsidRDefault="00D2153E" w:rsidP="001109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2EE21" w14:textId="77777777" w:rsidR="005A6BB8" w:rsidRDefault="005A6BB8">
      <w:r>
        <w:separator/>
      </w:r>
    </w:p>
    <w:p w14:paraId="494634F0" w14:textId="77777777" w:rsidR="005A6BB8" w:rsidRDefault="005A6BB8"/>
    <w:p w14:paraId="2569C9EF" w14:textId="77777777" w:rsidR="005A6BB8" w:rsidRDefault="005A6BB8" w:rsidP="001109F3"/>
  </w:footnote>
  <w:footnote w:type="continuationSeparator" w:id="0">
    <w:p w14:paraId="227041DE" w14:textId="77777777" w:rsidR="005A6BB8" w:rsidRDefault="005A6BB8">
      <w:r>
        <w:continuationSeparator/>
      </w:r>
    </w:p>
    <w:p w14:paraId="479BA54F" w14:textId="77777777" w:rsidR="005A6BB8" w:rsidRDefault="005A6BB8"/>
    <w:p w14:paraId="3921A25D" w14:textId="77777777" w:rsidR="005A6BB8" w:rsidRDefault="005A6BB8" w:rsidP="001109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FAF168"/>
    <w:lvl w:ilvl="0">
      <w:start w:val="1"/>
      <w:numFmt w:val="bullet"/>
      <w:pStyle w:val="a"/>
      <w:lvlText w:val=""/>
      <w:lvlJc w:val="left"/>
      <w:pPr>
        <w:tabs>
          <w:tab w:val="num" w:pos="2552"/>
        </w:tabs>
        <w:ind w:left="2552" w:hanging="360"/>
      </w:pPr>
      <w:rPr>
        <w:rFonts w:ascii="Symbol" w:hAnsi="Symbol" w:hint="default"/>
      </w:rPr>
    </w:lvl>
  </w:abstractNum>
  <w:abstractNum w:abstractNumId="1" w15:restartNumberingAfterBreak="0">
    <w:nsid w:val="017350D6"/>
    <w:multiLevelType w:val="hybridMultilevel"/>
    <w:tmpl w:val="D326D0A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036140B2"/>
    <w:multiLevelType w:val="multilevel"/>
    <w:tmpl w:val="2A1CD202"/>
    <w:styleLink w:val="StyleBulleted"/>
    <w:lvl w:ilvl="0">
      <w:start w:val="1"/>
      <w:numFmt w:val="bullet"/>
      <w:lvlText w:val=""/>
      <w:lvlJc w:val="left"/>
      <w:pPr>
        <w:tabs>
          <w:tab w:val="num" w:pos="851"/>
        </w:tabs>
        <w:ind w:left="851" w:firstLine="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F6DE8"/>
    <w:multiLevelType w:val="multilevel"/>
    <w:tmpl w:val="374CA59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D63F6"/>
    <w:multiLevelType w:val="hybridMultilevel"/>
    <w:tmpl w:val="376A2580"/>
    <w:lvl w:ilvl="0" w:tplc="097C245A">
      <w:start w:val="8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F6094"/>
    <w:multiLevelType w:val="multilevel"/>
    <w:tmpl w:val="A3CE9C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3F6AAF"/>
    <w:multiLevelType w:val="hybridMultilevel"/>
    <w:tmpl w:val="5F967B38"/>
    <w:lvl w:ilvl="0" w:tplc="3A6E1D4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F600840"/>
    <w:multiLevelType w:val="multilevel"/>
    <w:tmpl w:val="602A850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5C77D2"/>
    <w:multiLevelType w:val="hybridMultilevel"/>
    <w:tmpl w:val="EB34B954"/>
    <w:lvl w:ilvl="0" w:tplc="041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9" w15:restartNumberingAfterBreak="0">
    <w:nsid w:val="153C420D"/>
    <w:multiLevelType w:val="hybridMultilevel"/>
    <w:tmpl w:val="545E24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F926D84"/>
    <w:multiLevelType w:val="hybridMultilevel"/>
    <w:tmpl w:val="5F0CBC5A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22CA6942"/>
    <w:multiLevelType w:val="multilevel"/>
    <w:tmpl w:val="96E68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FA3EDE"/>
    <w:multiLevelType w:val="multilevel"/>
    <w:tmpl w:val="127221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C3377E"/>
    <w:multiLevelType w:val="multilevel"/>
    <w:tmpl w:val="97C2519C"/>
    <w:styleLink w:val="StyleOutlinenumbered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283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2BC429C1"/>
    <w:multiLevelType w:val="multilevel"/>
    <w:tmpl w:val="0B46E1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FF364F"/>
    <w:multiLevelType w:val="multilevel"/>
    <w:tmpl w:val="7BB0A7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B06A6C"/>
    <w:multiLevelType w:val="multilevel"/>
    <w:tmpl w:val="97C2519C"/>
    <w:numStyleLink w:val="StyleOutlinenumbered"/>
  </w:abstractNum>
  <w:abstractNum w:abstractNumId="17" w15:restartNumberingAfterBreak="0">
    <w:nsid w:val="33BF60D3"/>
    <w:multiLevelType w:val="multilevel"/>
    <w:tmpl w:val="76BC75A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8" w15:restartNumberingAfterBreak="0">
    <w:nsid w:val="35A07C89"/>
    <w:multiLevelType w:val="hybridMultilevel"/>
    <w:tmpl w:val="C758FAC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9" w15:restartNumberingAfterBreak="0">
    <w:nsid w:val="35C32D47"/>
    <w:multiLevelType w:val="multilevel"/>
    <w:tmpl w:val="2C9CD12A"/>
    <w:styleLink w:val="StyleBulletedItalic"/>
    <w:lvl w:ilvl="0"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hint="default"/>
        <w:i/>
        <w:i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B2B15"/>
    <w:multiLevelType w:val="multilevel"/>
    <w:tmpl w:val="2488D6D8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283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374E628A"/>
    <w:multiLevelType w:val="multilevel"/>
    <w:tmpl w:val="09708F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3D411C"/>
    <w:multiLevelType w:val="hybridMultilevel"/>
    <w:tmpl w:val="0E86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CA618F"/>
    <w:multiLevelType w:val="multilevel"/>
    <w:tmpl w:val="FD1CBD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952140"/>
    <w:multiLevelType w:val="multilevel"/>
    <w:tmpl w:val="A61E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47078A"/>
    <w:multiLevelType w:val="hybridMultilevel"/>
    <w:tmpl w:val="BE16CD00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6" w15:restartNumberingAfterBreak="0">
    <w:nsid w:val="42E16DE2"/>
    <w:multiLevelType w:val="hybridMultilevel"/>
    <w:tmpl w:val="A17C8E4E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7" w15:restartNumberingAfterBreak="0">
    <w:nsid w:val="44FE03CC"/>
    <w:multiLevelType w:val="hybridMultilevel"/>
    <w:tmpl w:val="9D623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83A52"/>
    <w:multiLevelType w:val="hybridMultilevel"/>
    <w:tmpl w:val="6A5CC49E"/>
    <w:lvl w:ilvl="0" w:tplc="D9D096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E436A4"/>
    <w:multiLevelType w:val="multilevel"/>
    <w:tmpl w:val="97C2519C"/>
    <w:numStyleLink w:val="StyleOutlinenumbered"/>
  </w:abstractNum>
  <w:abstractNum w:abstractNumId="30" w15:restartNumberingAfterBreak="0">
    <w:nsid w:val="52874D54"/>
    <w:multiLevelType w:val="multilevel"/>
    <w:tmpl w:val="A7DE96F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3E3248"/>
    <w:multiLevelType w:val="multilevel"/>
    <w:tmpl w:val="22DA8974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1"/>
      <w:numFmt w:val="decimal"/>
      <w:lvlText w:val="%2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2" w15:restartNumberingAfterBreak="0">
    <w:nsid w:val="542A2477"/>
    <w:multiLevelType w:val="multilevel"/>
    <w:tmpl w:val="89DE872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12" w:hanging="2160"/>
      </w:pPr>
      <w:rPr>
        <w:rFonts w:hint="default"/>
      </w:rPr>
    </w:lvl>
  </w:abstractNum>
  <w:abstractNum w:abstractNumId="33" w15:restartNumberingAfterBreak="0">
    <w:nsid w:val="543668DB"/>
    <w:multiLevelType w:val="multilevel"/>
    <w:tmpl w:val="E0A4AD2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D04695"/>
    <w:multiLevelType w:val="multilevel"/>
    <w:tmpl w:val="FA0413D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D4529C"/>
    <w:multiLevelType w:val="multilevel"/>
    <w:tmpl w:val="BE22966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2629DA"/>
    <w:multiLevelType w:val="multilevel"/>
    <w:tmpl w:val="93C69D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9209EB"/>
    <w:multiLevelType w:val="multilevel"/>
    <w:tmpl w:val="7D546C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496E70"/>
    <w:multiLevelType w:val="multilevel"/>
    <w:tmpl w:val="3BC08FF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486BBD"/>
    <w:multiLevelType w:val="multilevel"/>
    <w:tmpl w:val="EB1876F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1A322B"/>
    <w:multiLevelType w:val="hybridMultilevel"/>
    <w:tmpl w:val="93547CD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6ED12164"/>
    <w:multiLevelType w:val="hybridMultilevel"/>
    <w:tmpl w:val="4C060A28"/>
    <w:lvl w:ilvl="0" w:tplc="9E54A3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346D70"/>
    <w:multiLevelType w:val="multilevel"/>
    <w:tmpl w:val="58D420B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4" w15:restartNumberingAfterBreak="0">
    <w:nsid w:val="78FF1B8A"/>
    <w:multiLevelType w:val="multilevel"/>
    <w:tmpl w:val="97C2519C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283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5" w15:restartNumberingAfterBreak="0">
    <w:nsid w:val="7A83568B"/>
    <w:multiLevelType w:val="hybridMultilevel"/>
    <w:tmpl w:val="3F4CDB6C"/>
    <w:lvl w:ilvl="0" w:tplc="17103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31B98"/>
    <w:multiLevelType w:val="hybridMultilevel"/>
    <w:tmpl w:val="AEE62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A53613"/>
    <w:multiLevelType w:val="multilevel"/>
    <w:tmpl w:val="8FB48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5B09CC"/>
    <w:multiLevelType w:val="multilevel"/>
    <w:tmpl w:val="026C268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445474">
    <w:abstractNumId w:val="2"/>
  </w:num>
  <w:num w:numId="2" w16cid:durableId="1457525753">
    <w:abstractNumId w:val="19"/>
  </w:num>
  <w:num w:numId="3" w16cid:durableId="2126338863">
    <w:abstractNumId w:val="13"/>
  </w:num>
  <w:num w:numId="4" w16cid:durableId="63766914">
    <w:abstractNumId w:val="16"/>
  </w:num>
  <w:num w:numId="5" w16cid:durableId="411320410">
    <w:abstractNumId w:val="0"/>
  </w:num>
  <w:num w:numId="6" w16cid:durableId="1399283273">
    <w:abstractNumId w:val="9"/>
  </w:num>
  <w:num w:numId="7" w16cid:durableId="82265151">
    <w:abstractNumId w:val="22"/>
  </w:num>
  <w:num w:numId="8" w16cid:durableId="630718532">
    <w:abstractNumId w:val="32"/>
  </w:num>
  <w:num w:numId="9" w16cid:durableId="2083142152">
    <w:abstractNumId w:val="6"/>
  </w:num>
  <w:num w:numId="10" w16cid:durableId="1508323436">
    <w:abstractNumId w:val="31"/>
  </w:num>
  <w:num w:numId="11" w16cid:durableId="1808282279">
    <w:abstractNumId w:val="43"/>
  </w:num>
  <w:num w:numId="12" w16cid:durableId="1627543107">
    <w:abstractNumId w:val="4"/>
  </w:num>
  <w:num w:numId="13" w16cid:durableId="277640929">
    <w:abstractNumId w:val="17"/>
  </w:num>
  <w:num w:numId="14" w16cid:durableId="1861695600">
    <w:abstractNumId w:val="20"/>
  </w:num>
  <w:num w:numId="15" w16cid:durableId="1463036459">
    <w:abstractNumId w:val="29"/>
    <w:lvlOverride w:ilvl="0">
      <w:lvl w:ilvl="0">
        <w:start w:val="1"/>
        <w:numFmt w:val="decimal"/>
        <w:lvlText w:val="%1."/>
        <w:lvlJc w:val="left"/>
        <w:pPr>
          <w:tabs>
            <w:tab w:val="num" w:pos="2976"/>
          </w:tabs>
          <w:ind w:left="3259" w:hanging="283"/>
        </w:pPr>
        <w:rPr>
          <w:rFonts w:hint="default"/>
          <w:sz w:val="24"/>
        </w:rPr>
      </w:lvl>
    </w:lvlOverride>
  </w:num>
  <w:num w:numId="16" w16cid:durableId="518739838">
    <w:abstractNumId w:val="40"/>
  </w:num>
  <w:num w:numId="17" w16cid:durableId="1661886783">
    <w:abstractNumId w:val="8"/>
  </w:num>
  <w:num w:numId="18" w16cid:durableId="2079594003">
    <w:abstractNumId w:val="27"/>
  </w:num>
  <w:num w:numId="19" w16cid:durableId="64228937">
    <w:abstractNumId w:val="42"/>
  </w:num>
  <w:num w:numId="20" w16cid:durableId="1119835732">
    <w:abstractNumId w:val="44"/>
  </w:num>
  <w:num w:numId="21" w16cid:durableId="224534341">
    <w:abstractNumId w:val="24"/>
  </w:num>
  <w:num w:numId="22" w16cid:durableId="17783445">
    <w:abstractNumId w:val="47"/>
  </w:num>
  <w:num w:numId="23" w16cid:durableId="684794947">
    <w:abstractNumId w:val="11"/>
  </w:num>
  <w:num w:numId="24" w16cid:durableId="1111781414">
    <w:abstractNumId w:val="14"/>
  </w:num>
  <w:num w:numId="25" w16cid:durableId="2057502974">
    <w:abstractNumId w:val="23"/>
  </w:num>
  <w:num w:numId="26" w16cid:durableId="231164357">
    <w:abstractNumId w:val="12"/>
  </w:num>
  <w:num w:numId="27" w16cid:durableId="2013338252">
    <w:abstractNumId w:val="15"/>
  </w:num>
  <w:num w:numId="28" w16cid:durableId="662122435">
    <w:abstractNumId w:val="5"/>
  </w:num>
  <w:num w:numId="29" w16cid:durableId="920991581">
    <w:abstractNumId w:val="37"/>
  </w:num>
  <w:num w:numId="30" w16cid:durableId="1543593128">
    <w:abstractNumId w:val="36"/>
  </w:num>
  <w:num w:numId="31" w16cid:durableId="935361135">
    <w:abstractNumId w:val="21"/>
  </w:num>
  <w:num w:numId="32" w16cid:durableId="960384459">
    <w:abstractNumId w:val="34"/>
  </w:num>
  <w:num w:numId="33" w16cid:durableId="1637103967">
    <w:abstractNumId w:val="3"/>
  </w:num>
  <w:num w:numId="34" w16cid:durableId="908807024">
    <w:abstractNumId w:val="38"/>
  </w:num>
  <w:num w:numId="35" w16cid:durableId="661589940">
    <w:abstractNumId w:val="39"/>
  </w:num>
  <w:num w:numId="36" w16cid:durableId="1673293136">
    <w:abstractNumId w:val="7"/>
  </w:num>
  <w:num w:numId="37" w16cid:durableId="1074937828">
    <w:abstractNumId w:val="35"/>
  </w:num>
  <w:num w:numId="38" w16cid:durableId="481629034">
    <w:abstractNumId w:val="30"/>
  </w:num>
  <w:num w:numId="39" w16cid:durableId="2129467708">
    <w:abstractNumId w:val="33"/>
  </w:num>
  <w:num w:numId="40" w16cid:durableId="127289485">
    <w:abstractNumId w:val="48"/>
  </w:num>
  <w:num w:numId="41" w16cid:durableId="200024130">
    <w:abstractNumId w:val="18"/>
  </w:num>
  <w:num w:numId="42" w16cid:durableId="1184630189">
    <w:abstractNumId w:val="26"/>
  </w:num>
  <w:num w:numId="43" w16cid:durableId="582564849">
    <w:abstractNumId w:val="25"/>
  </w:num>
  <w:num w:numId="44" w16cid:durableId="443383528">
    <w:abstractNumId w:val="10"/>
  </w:num>
  <w:num w:numId="45" w16cid:durableId="587929606">
    <w:abstractNumId w:val="46"/>
  </w:num>
  <w:num w:numId="46" w16cid:durableId="287009343">
    <w:abstractNumId w:val="1"/>
  </w:num>
  <w:num w:numId="47" w16cid:durableId="1325166070">
    <w:abstractNumId w:val="41"/>
  </w:num>
  <w:num w:numId="48" w16cid:durableId="493109342">
    <w:abstractNumId w:val="45"/>
  </w:num>
  <w:num w:numId="49" w16cid:durableId="1747263432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670"/>
    <w:rsid w:val="00004300"/>
    <w:rsid w:val="000057F7"/>
    <w:rsid w:val="00005BF2"/>
    <w:rsid w:val="0000628B"/>
    <w:rsid w:val="00006DCC"/>
    <w:rsid w:val="000077A3"/>
    <w:rsid w:val="00010DDC"/>
    <w:rsid w:val="00011658"/>
    <w:rsid w:val="00012478"/>
    <w:rsid w:val="00013432"/>
    <w:rsid w:val="00013491"/>
    <w:rsid w:val="0001409B"/>
    <w:rsid w:val="00014AF0"/>
    <w:rsid w:val="0002490B"/>
    <w:rsid w:val="00024D5D"/>
    <w:rsid w:val="000250E0"/>
    <w:rsid w:val="000304B7"/>
    <w:rsid w:val="00030D1E"/>
    <w:rsid w:val="00034DAC"/>
    <w:rsid w:val="00035E50"/>
    <w:rsid w:val="000420E0"/>
    <w:rsid w:val="00046CCC"/>
    <w:rsid w:val="000507AE"/>
    <w:rsid w:val="000509CF"/>
    <w:rsid w:val="000515D6"/>
    <w:rsid w:val="00053225"/>
    <w:rsid w:val="00060139"/>
    <w:rsid w:val="0006128C"/>
    <w:rsid w:val="00062057"/>
    <w:rsid w:val="00064251"/>
    <w:rsid w:val="00064D81"/>
    <w:rsid w:val="0006677A"/>
    <w:rsid w:val="00081823"/>
    <w:rsid w:val="000823DB"/>
    <w:rsid w:val="000A0F6B"/>
    <w:rsid w:val="000A1AEC"/>
    <w:rsid w:val="000A20AE"/>
    <w:rsid w:val="000A51E7"/>
    <w:rsid w:val="000B03FE"/>
    <w:rsid w:val="000B4982"/>
    <w:rsid w:val="000B4986"/>
    <w:rsid w:val="000B4EEF"/>
    <w:rsid w:val="000B6DF1"/>
    <w:rsid w:val="000C10B7"/>
    <w:rsid w:val="000C2291"/>
    <w:rsid w:val="000C5CFB"/>
    <w:rsid w:val="000C5E8D"/>
    <w:rsid w:val="000C6B91"/>
    <w:rsid w:val="000D52EF"/>
    <w:rsid w:val="000E072D"/>
    <w:rsid w:val="000E3509"/>
    <w:rsid w:val="00100607"/>
    <w:rsid w:val="00101982"/>
    <w:rsid w:val="001109F3"/>
    <w:rsid w:val="001121AA"/>
    <w:rsid w:val="00113390"/>
    <w:rsid w:val="0011350F"/>
    <w:rsid w:val="0011422A"/>
    <w:rsid w:val="00116487"/>
    <w:rsid w:val="00131E19"/>
    <w:rsid w:val="001368FC"/>
    <w:rsid w:val="00140D76"/>
    <w:rsid w:val="001448B6"/>
    <w:rsid w:val="00146F11"/>
    <w:rsid w:val="00147FAA"/>
    <w:rsid w:val="0015218B"/>
    <w:rsid w:val="00162D07"/>
    <w:rsid w:val="00162EDA"/>
    <w:rsid w:val="00165A27"/>
    <w:rsid w:val="001667B9"/>
    <w:rsid w:val="00166CA9"/>
    <w:rsid w:val="00166E58"/>
    <w:rsid w:val="001714DA"/>
    <w:rsid w:val="001715FC"/>
    <w:rsid w:val="0017201A"/>
    <w:rsid w:val="001727ED"/>
    <w:rsid w:val="00176640"/>
    <w:rsid w:val="00176CE5"/>
    <w:rsid w:val="00177512"/>
    <w:rsid w:val="001822E6"/>
    <w:rsid w:val="0018378B"/>
    <w:rsid w:val="00185726"/>
    <w:rsid w:val="00194B96"/>
    <w:rsid w:val="001A3C91"/>
    <w:rsid w:val="001A66A6"/>
    <w:rsid w:val="001A7438"/>
    <w:rsid w:val="001B02DE"/>
    <w:rsid w:val="001B03FD"/>
    <w:rsid w:val="001B291F"/>
    <w:rsid w:val="001B395B"/>
    <w:rsid w:val="001B716F"/>
    <w:rsid w:val="001C24A9"/>
    <w:rsid w:val="001C2AA8"/>
    <w:rsid w:val="001C38A8"/>
    <w:rsid w:val="001C3C0D"/>
    <w:rsid w:val="001C788B"/>
    <w:rsid w:val="001E4B04"/>
    <w:rsid w:val="001E6244"/>
    <w:rsid w:val="001E655B"/>
    <w:rsid w:val="001E7279"/>
    <w:rsid w:val="001F551C"/>
    <w:rsid w:val="001F577C"/>
    <w:rsid w:val="001F6D2B"/>
    <w:rsid w:val="001F7D7B"/>
    <w:rsid w:val="00201E3B"/>
    <w:rsid w:val="0020377F"/>
    <w:rsid w:val="00204195"/>
    <w:rsid w:val="0020609C"/>
    <w:rsid w:val="00211A9E"/>
    <w:rsid w:val="002172C7"/>
    <w:rsid w:val="002210CD"/>
    <w:rsid w:val="0022133B"/>
    <w:rsid w:val="00230222"/>
    <w:rsid w:val="00233B2B"/>
    <w:rsid w:val="0023426C"/>
    <w:rsid w:val="00240452"/>
    <w:rsid w:val="00242E36"/>
    <w:rsid w:val="00244F89"/>
    <w:rsid w:val="00247292"/>
    <w:rsid w:val="002529E9"/>
    <w:rsid w:val="0025613A"/>
    <w:rsid w:val="00262670"/>
    <w:rsid w:val="00272F85"/>
    <w:rsid w:val="00282CBA"/>
    <w:rsid w:val="00285981"/>
    <w:rsid w:val="00285AAC"/>
    <w:rsid w:val="00287DC9"/>
    <w:rsid w:val="002921C8"/>
    <w:rsid w:val="00295505"/>
    <w:rsid w:val="00295CAD"/>
    <w:rsid w:val="002A0E2B"/>
    <w:rsid w:val="002A0E4E"/>
    <w:rsid w:val="002A2ACF"/>
    <w:rsid w:val="002A38E7"/>
    <w:rsid w:val="002A4F1E"/>
    <w:rsid w:val="002B3633"/>
    <w:rsid w:val="002B3A68"/>
    <w:rsid w:val="002B67E1"/>
    <w:rsid w:val="002C03E9"/>
    <w:rsid w:val="002C17BE"/>
    <w:rsid w:val="002C29F0"/>
    <w:rsid w:val="002C33A6"/>
    <w:rsid w:val="002C69D3"/>
    <w:rsid w:val="002C6CD2"/>
    <w:rsid w:val="002D1C7E"/>
    <w:rsid w:val="002D4CD5"/>
    <w:rsid w:val="002E3398"/>
    <w:rsid w:val="002E6550"/>
    <w:rsid w:val="002E74F4"/>
    <w:rsid w:val="002F0E8C"/>
    <w:rsid w:val="002F3BD8"/>
    <w:rsid w:val="002F4510"/>
    <w:rsid w:val="002F4E41"/>
    <w:rsid w:val="002F64C5"/>
    <w:rsid w:val="002F72CF"/>
    <w:rsid w:val="002F78C0"/>
    <w:rsid w:val="00302A14"/>
    <w:rsid w:val="00306B02"/>
    <w:rsid w:val="00312B39"/>
    <w:rsid w:val="003157F6"/>
    <w:rsid w:val="003173EF"/>
    <w:rsid w:val="00321EFD"/>
    <w:rsid w:val="00321FC6"/>
    <w:rsid w:val="003234B2"/>
    <w:rsid w:val="003269B4"/>
    <w:rsid w:val="00334AD3"/>
    <w:rsid w:val="00345570"/>
    <w:rsid w:val="00347A28"/>
    <w:rsid w:val="00347F3F"/>
    <w:rsid w:val="003547C6"/>
    <w:rsid w:val="0036336F"/>
    <w:rsid w:val="003656FB"/>
    <w:rsid w:val="0037089C"/>
    <w:rsid w:val="0037130D"/>
    <w:rsid w:val="003713C0"/>
    <w:rsid w:val="00371E4F"/>
    <w:rsid w:val="003730CA"/>
    <w:rsid w:val="00374F85"/>
    <w:rsid w:val="00376916"/>
    <w:rsid w:val="00376A26"/>
    <w:rsid w:val="0038407B"/>
    <w:rsid w:val="003909CA"/>
    <w:rsid w:val="003961DB"/>
    <w:rsid w:val="00397A6F"/>
    <w:rsid w:val="003B0E14"/>
    <w:rsid w:val="003B4DD0"/>
    <w:rsid w:val="003B6F8E"/>
    <w:rsid w:val="003B71F7"/>
    <w:rsid w:val="003B7E5B"/>
    <w:rsid w:val="003C0879"/>
    <w:rsid w:val="003C4DD4"/>
    <w:rsid w:val="003C5CA4"/>
    <w:rsid w:val="003D26D6"/>
    <w:rsid w:val="003D357D"/>
    <w:rsid w:val="003D766F"/>
    <w:rsid w:val="003E11EB"/>
    <w:rsid w:val="003E1BB9"/>
    <w:rsid w:val="003E1FC2"/>
    <w:rsid w:val="003E23CF"/>
    <w:rsid w:val="003F3352"/>
    <w:rsid w:val="003F4505"/>
    <w:rsid w:val="003F603B"/>
    <w:rsid w:val="004004AD"/>
    <w:rsid w:val="00400703"/>
    <w:rsid w:val="004114A7"/>
    <w:rsid w:val="00413BD1"/>
    <w:rsid w:val="0041611B"/>
    <w:rsid w:val="00433323"/>
    <w:rsid w:val="00433DE1"/>
    <w:rsid w:val="00435FCB"/>
    <w:rsid w:val="00437C3F"/>
    <w:rsid w:val="00440E76"/>
    <w:rsid w:val="0044709C"/>
    <w:rsid w:val="0045292F"/>
    <w:rsid w:val="00453209"/>
    <w:rsid w:val="004564A0"/>
    <w:rsid w:val="00463109"/>
    <w:rsid w:val="00464795"/>
    <w:rsid w:val="0047098F"/>
    <w:rsid w:val="00475D0B"/>
    <w:rsid w:val="00476E5D"/>
    <w:rsid w:val="004777EA"/>
    <w:rsid w:val="004823EE"/>
    <w:rsid w:val="00482B62"/>
    <w:rsid w:val="00491CA8"/>
    <w:rsid w:val="0049216F"/>
    <w:rsid w:val="00492D00"/>
    <w:rsid w:val="0049400D"/>
    <w:rsid w:val="00494CF5"/>
    <w:rsid w:val="00496280"/>
    <w:rsid w:val="004964B1"/>
    <w:rsid w:val="00497974"/>
    <w:rsid w:val="004A0671"/>
    <w:rsid w:val="004A11D4"/>
    <w:rsid w:val="004A4B95"/>
    <w:rsid w:val="004A6588"/>
    <w:rsid w:val="004B33C8"/>
    <w:rsid w:val="004B3B8F"/>
    <w:rsid w:val="004B44F1"/>
    <w:rsid w:val="004B7E5A"/>
    <w:rsid w:val="004C271D"/>
    <w:rsid w:val="004C42C3"/>
    <w:rsid w:val="004C4DC9"/>
    <w:rsid w:val="004C6607"/>
    <w:rsid w:val="004C6E8A"/>
    <w:rsid w:val="004D2684"/>
    <w:rsid w:val="004D2897"/>
    <w:rsid w:val="004D619D"/>
    <w:rsid w:val="004D761E"/>
    <w:rsid w:val="004E09B5"/>
    <w:rsid w:val="004E11A0"/>
    <w:rsid w:val="004E11A9"/>
    <w:rsid w:val="004E1D76"/>
    <w:rsid w:val="004E5683"/>
    <w:rsid w:val="004E74CD"/>
    <w:rsid w:val="004F2B26"/>
    <w:rsid w:val="004F3FBE"/>
    <w:rsid w:val="0050004F"/>
    <w:rsid w:val="0050537F"/>
    <w:rsid w:val="005054D5"/>
    <w:rsid w:val="00507644"/>
    <w:rsid w:val="00510489"/>
    <w:rsid w:val="0051157F"/>
    <w:rsid w:val="0051299A"/>
    <w:rsid w:val="005224B5"/>
    <w:rsid w:val="00523AFD"/>
    <w:rsid w:val="00526D8A"/>
    <w:rsid w:val="00537C41"/>
    <w:rsid w:val="00541908"/>
    <w:rsid w:val="00543CF8"/>
    <w:rsid w:val="00544F84"/>
    <w:rsid w:val="00550273"/>
    <w:rsid w:val="0055422E"/>
    <w:rsid w:val="005631D9"/>
    <w:rsid w:val="00563B57"/>
    <w:rsid w:val="00566D78"/>
    <w:rsid w:val="0057119E"/>
    <w:rsid w:val="0057257E"/>
    <w:rsid w:val="0057327A"/>
    <w:rsid w:val="00573B5C"/>
    <w:rsid w:val="0057628B"/>
    <w:rsid w:val="00577458"/>
    <w:rsid w:val="00580856"/>
    <w:rsid w:val="00583B08"/>
    <w:rsid w:val="00592233"/>
    <w:rsid w:val="005944AF"/>
    <w:rsid w:val="0059561B"/>
    <w:rsid w:val="00595FA5"/>
    <w:rsid w:val="005975D4"/>
    <w:rsid w:val="00597DCF"/>
    <w:rsid w:val="005A178A"/>
    <w:rsid w:val="005A69E2"/>
    <w:rsid w:val="005A6BB8"/>
    <w:rsid w:val="005B5DCC"/>
    <w:rsid w:val="005B6594"/>
    <w:rsid w:val="005B7133"/>
    <w:rsid w:val="005C7999"/>
    <w:rsid w:val="005D0E5B"/>
    <w:rsid w:val="005D2A70"/>
    <w:rsid w:val="005D6DE0"/>
    <w:rsid w:val="005E41E2"/>
    <w:rsid w:val="005F2D6B"/>
    <w:rsid w:val="005F3CE1"/>
    <w:rsid w:val="005F74E4"/>
    <w:rsid w:val="00601D40"/>
    <w:rsid w:val="006024D6"/>
    <w:rsid w:val="00602AA7"/>
    <w:rsid w:val="006052AD"/>
    <w:rsid w:val="006066C1"/>
    <w:rsid w:val="00607485"/>
    <w:rsid w:val="0061153D"/>
    <w:rsid w:val="00614F62"/>
    <w:rsid w:val="00617471"/>
    <w:rsid w:val="006221F0"/>
    <w:rsid w:val="00624DF7"/>
    <w:rsid w:val="00630DDD"/>
    <w:rsid w:val="006310F0"/>
    <w:rsid w:val="0064074B"/>
    <w:rsid w:val="006409B4"/>
    <w:rsid w:val="00642C2F"/>
    <w:rsid w:val="00652A69"/>
    <w:rsid w:val="00656A79"/>
    <w:rsid w:val="006664D8"/>
    <w:rsid w:val="006667F9"/>
    <w:rsid w:val="00666872"/>
    <w:rsid w:val="00670AB8"/>
    <w:rsid w:val="00674BAC"/>
    <w:rsid w:val="0067576A"/>
    <w:rsid w:val="00675C4F"/>
    <w:rsid w:val="00676768"/>
    <w:rsid w:val="00677EC4"/>
    <w:rsid w:val="00680DAE"/>
    <w:rsid w:val="00683F1D"/>
    <w:rsid w:val="006841CE"/>
    <w:rsid w:val="00685941"/>
    <w:rsid w:val="00691C01"/>
    <w:rsid w:val="00693CCF"/>
    <w:rsid w:val="00693E1E"/>
    <w:rsid w:val="006A663A"/>
    <w:rsid w:val="006A71EE"/>
    <w:rsid w:val="006B4F35"/>
    <w:rsid w:val="006C08AF"/>
    <w:rsid w:val="006C1070"/>
    <w:rsid w:val="006C1341"/>
    <w:rsid w:val="006C3D6D"/>
    <w:rsid w:val="006C4689"/>
    <w:rsid w:val="006C7381"/>
    <w:rsid w:val="006D0DE3"/>
    <w:rsid w:val="006D62E4"/>
    <w:rsid w:val="006D7246"/>
    <w:rsid w:val="006D7801"/>
    <w:rsid w:val="006E36A7"/>
    <w:rsid w:val="006E4AA3"/>
    <w:rsid w:val="006E66CB"/>
    <w:rsid w:val="006E7A34"/>
    <w:rsid w:val="006F030D"/>
    <w:rsid w:val="006F28B4"/>
    <w:rsid w:val="006F7C6A"/>
    <w:rsid w:val="00700553"/>
    <w:rsid w:val="007023F3"/>
    <w:rsid w:val="00703468"/>
    <w:rsid w:val="00704E0C"/>
    <w:rsid w:val="00706C5C"/>
    <w:rsid w:val="00706DA3"/>
    <w:rsid w:val="00716083"/>
    <w:rsid w:val="00721C6B"/>
    <w:rsid w:val="00723C25"/>
    <w:rsid w:val="00743645"/>
    <w:rsid w:val="0074372A"/>
    <w:rsid w:val="007460EE"/>
    <w:rsid w:val="00750A28"/>
    <w:rsid w:val="00751B25"/>
    <w:rsid w:val="00753D8A"/>
    <w:rsid w:val="00753F21"/>
    <w:rsid w:val="00754333"/>
    <w:rsid w:val="0076239B"/>
    <w:rsid w:val="00766EEC"/>
    <w:rsid w:val="007722B1"/>
    <w:rsid w:val="0077471D"/>
    <w:rsid w:val="00776296"/>
    <w:rsid w:val="007823B5"/>
    <w:rsid w:val="00783AC1"/>
    <w:rsid w:val="00790876"/>
    <w:rsid w:val="00797366"/>
    <w:rsid w:val="00797C6E"/>
    <w:rsid w:val="007A11E0"/>
    <w:rsid w:val="007A5CFF"/>
    <w:rsid w:val="007B1841"/>
    <w:rsid w:val="007B3F11"/>
    <w:rsid w:val="007B4BF4"/>
    <w:rsid w:val="007C2110"/>
    <w:rsid w:val="007C7D2A"/>
    <w:rsid w:val="007D12B8"/>
    <w:rsid w:val="007D1ED0"/>
    <w:rsid w:val="007D2E41"/>
    <w:rsid w:val="007D3AB3"/>
    <w:rsid w:val="007D5428"/>
    <w:rsid w:val="007D6390"/>
    <w:rsid w:val="007E2CBF"/>
    <w:rsid w:val="007E2D70"/>
    <w:rsid w:val="007E3B4D"/>
    <w:rsid w:val="007E6270"/>
    <w:rsid w:val="007E7A2B"/>
    <w:rsid w:val="007F01FE"/>
    <w:rsid w:val="007F0894"/>
    <w:rsid w:val="007F3532"/>
    <w:rsid w:val="007F38BD"/>
    <w:rsid w:val="007F7206"/>
    <w:rsid w:val="007F7480"/>
    <w:rsid w:val="00804F59"/>
    <w:rsid w:val="00813F92"/>
    <w:rsid w:val="00816CA2"/>
    <w:rsid w:val="00817B62"/>
    <w:rsid w:val="00820F28"/>
    <w:rsid w:val="00821363"/>
    <w:rsid w:val="00824D76"/>
    <w:rsid w:val="0083280A"/>
    <w:rsid w:val="00835392"/>
    <w:rsid w:val="008356DC"/>
    <w:rsid w:val="00835E7B"/>
    <w:rsid w:val="008364DD"/>
    <w:rsid w:val="00840CCE"/>
    <w:rsid w:val="00843B9C"/>
    <w:rsid w:val="008458B3"/>
    <w:rsid w:val="008459B3"/>
    <w:rsid w:val="00845A4D"/>
    <w:rsid w:val="008465C1"/>
    <w:rsid w:val="00847B6B"/>
    <w:rsid w:val="00847C30"/>
    <w:rsid w:val="00850408"/>
    <w:rsid w:val="008509A4"/>
    <w:rsid w:val="0085288B"/>
    <w:rsid w:val="0085447C"/>
    <w:rsid w:val="0085593A"/>
    <w:rsid w:val="00856017"/>
    <w:rsid w:val="008572DC"/>
    <w:rsid w:val="008579B3"/>
    <w:rsid w:val="00860D7F"/>
    <w:rsid w:val="00867206"/>
    <w:rsid w:val="008731C8"/>
    <w:rsid w:val="00874872"/>
    <w:rsid w:val="008770A6"/>
    <w:rsid w:val="008806F8"/>
    <w:rsid w:val="00885B6B"/>
    <w:rsid w:val="00886FCC"/>
    <w:rsid w:val="008915FC"/>
    <w:rsid w:val="00891DC1"/>
    <w:rsid w:val="0089346D"/>
    <w:rsid w:val="008966C9"/>
    <w:rsid w:val="008973F1"/>
    <w:rsid w:val="008A1B76"/>
    <w:rsid w:val="008B020A"/>
    <w:rsid w:val="008B2DBF"/>
    <w:rsid w:val="008C60C8"/>
    <w:rsid w:val="008C735A"/>
    <w:rsid w:val="008D0729"/>
    <w:rsid w:val="008D34B4"/>
    <w:rsid w:val="008D5514"/>
    <w:rsid w:val="008E3A23"/>
    <w:rsid w:val="008E6330"/>
    <w:rsid w:val="008F2C87"/>
    <w:rsid w:val="008F41F0"/>
    <w:rsid w:val="008F5E70"/>
    <w:rsid w:val="008F5F64"/>
    <w:rsid w:val="008F79CC"/>
    <w:rsid w:val="009056CE"/>
    <w:rsid w:val="0091154D"/>
    <w:rsid w:val="00911916"/>
    <w:rsid w:val="00916AC4"/>
    <w:rsid w:val="00921FDE"/>
    <w:rsid w:val="00924114"/>
    <w:rsid w:val="009248EA"/>
    <w:rsid w:val="00926645"/>
    <w:rsid w:val="009272BE"/>
    <w:rsid w:val="009275C4"/>
    <w:rsid w:val="00932741"/>
    <w:rsid w:val="00934450"/>
    <w:rsid w:val="009364D7"/>
    <w:rsid w:val="0093783B"/>
    <w:rsid w:val="00940CE2"/>
    <w:rsid w:val="009424D8"/>
    <w:rsid w:val="00950814"/>
    <w:rsid w:val="0095434A"/>
    <w:rsid w:val="00954BDA"/>
    <w:rsid w:val="009568DB"/>
    <w:rsid w:val="00960C2C"/>
    <w:rsid w:val="009651B5"/>
    <w:rsid w:val="009669EB"/>
    <w:rsid w:val="009670FF"/>
    <w:rsid w:val="009674F2"/>
    <w:rsid w:val="009711D1"/>
    <w:rsid w:val="00971E31"/>
    <w:rsid w:val="0097664A"/>
    <w:rsid w:val="00977BBE"/>
    <w:rsid w:val="00981439"/>
    <w:rsid w:val="009826BE"/>
    <w:rsid w:val="0098468A"/>
    <w:rsid w:val="00984A4F"/>
    <w:rsid w:val="009879DF"/>
    <w:rsid w:val="00987A4E"/>
    <w:rsid w:val="00995403"/>
    <w:rsid w:val="00995645"/>
    <w:rsid w:val="00996174"/>
    <w:rsid w:val="009A0F5F"/>
    <w:rsid w:val="009A0FED"/>
    <w:rsid w:val="009A7DDB"/>
    <w:rsid w:val="009B0B51"/>
    <w:rsid w:val="009B0E00"/>
    <w:rsid w:val="009B1327"/>
    <w:rsid w:val="009B1EA2"/>
    <w:rsid w:val="009B25DF"/>
    <w:rsid w:val="009B2BD7"/>
    <w:rsid w:val="009B2FA0"/>
    <w:rsid w:val="009B4F67"/>
    <w:rsid w:val="009B6089"/>
    <w:rsid w:val="009B724E"/>
    <w:rsid w:val="009C186E"/>
    <w:rsid w:val="009C7F7B"/>
    <w:rsid w:val="009D0E11"/>
    <w:rsid w:val="009D2ECF"/>
    <w:rsid w:val="009D379D"/>
    <w:rsid w:val="009D4E1D"/>
    <w:rsid w:val="009D4E93"/>
    <w:rsid w:val="009D7781"/>
    <w:rsid w:val="009D7DC1"/>
    <w:rsid w:val="009E05AA"/>
    <w:rsid w:val="009E1084"/>
    <w:rsid w:val="009E2D6E"/>
    <w:rsid w:val="009E3B72"/>
    <w:rsid w:val="009E59AF"/>
    <w:rsid w:val="009F395B"/>
    <w:rsid w:val="00A01C60"/>
    <w:rsid w:val="00A02593"/>
    <w:rsid w:val="00A0522C"/>
    <w:rsid w:val="00A105EA"/>
    <w:rsid w:val="00A10BC5"/>
    <w:rsid w:val="00A168FC"/>
    <w:rsid w:val="00A17512"/>
    <w:rsid w:val="00A1767E"/>
    <w:rsid w:val="00A17ABB"/>
    <w:rsid w:val="00A22D30"/>
    <w:rsid w:val="00A23C75"/>
    <w:rsid w:val="00A23F5C"/>
    <w:rsid w:val="00A25899"/>
    <w:rsid w:val="00A27D42"/>
    <w:rsid w:val="00A304B5"/>
    <w:rsid w:val="00A34228"/>
    <w:rsid w:val="00A34C8F"/>
    <w:rsid w:val="00A35B8C"/>
    <w:rsid w:val="00A35D1E"/>
    <w:rsid w:val="00A401DC"/>
    <w:rsid w:val="00A405B4"/>
    <w:rsid w:val="00A40660"/>
    <w:rsid w:val="00A43B7F"/>
    <w:rsid w:val="00A4456C"/>
    <w:rsid w:val="00A51D5A"/>
    <w:rsid w:val="00A5387A"/>
    <w:rsid w:val="00A542F2"/>
    <w:rsid w:val="00A567BA"/>
    <w:rsid w:val="00A61458"/>
    <w:rsid w:val="00A63C25"/>
    <w:rsid w:val="00A63DD4"/>
    <w:rsid w:val="00A65B20"/>
    <w:rsid w:val="00A66C40"/>
    <w:rsid w:val="00A70859"/>
    <w:rsid w:val="00A710D5"/>
    <w:rsid w:val="00A7200A"/>
    <w:rsid w:val="00A73CE0"/>
    <w:rsid w:val="00A74D1C"/>
    <w:rsid w:val="00A855BF"/>
    <w:rsid w:val="00A86941"/>
    <w:rsid w:val="00A9090A"/>
    <w:rsid w:val="00A93243"/>
    <w:rsid w:val="00A95E5F"/>
    <w:rsid w:val="00AA0707"/>
    <w:rsid w:val="00AA2370"/>
    <w:rsid w:val="00AA6921"/>
    <w:rsid w:val="00AA7BDA"/>
    <w:rsid w:val="00AC1179"/>
    <w:rsid w:val="00AC1996"/>
    <w:rsid w:val="00AC1EE3"/>
    <w:rsid w:val="00AC41F9"/>
    <w:rsid w:val="00AD22F8"/>
    <w:rsid w:val="00AD2807"/>
    <w:rsid w:val="00AE26F5"/>
    <w:rsid w:val="00AE59B1"/>
    <w:rsid w:val="00AE6CAB"/>
    <w:rsid w:val="00AE7990"/>
    <w:rsid w:val="00AF0A17"/>
    <w:rsid w:val="00AF3B42"/>
    <w:rsid w:val="00AF586B"/>
    <w:rsid w:val="00B02D4E"/>
    <w:rsid w:val="00B05B5D"/>
    <w:rsid w:val="00B0763A"/>
    <w:rsid w:val="00B14B6D"/>
    <w:rsid w:val="00B21B5E"/>
    <w:rsid w:val="00B21D02"/>
    <w:rsid w:val="00B278DB"/>
    <w:rsid w:val="00B37F4A"/>
    <w:rsid w:val="00B421D3"/>
    <w:rsid w:val="00B42D61"/>
    <w:rsid w:val="00B517EF"/>
    <w:rsid w:val="00B55F87"/>
    <w:rsid w:val="00B65056"/>
    <w:rsid w:val="00B65E7D"/>
    <w:rsid w:val="00B706BA"/>
    <w:rsid w:val="00B740B2"/>
    <w:rsid w:val="00B758E4"/>
    <w:rsid w:val="00B7597C"/>
    <w:rsid w:val="00B769FD"/>
    <w:rsid w:val="00B77F69"/>
    <w:rsid w:val="00B8120A"/>
    <w:rsid w:val="00B825AC"/>
    <w:rsid w:val="00B843CA"/>
    <w:rsid w:val="00B87079"/>
    <w:rsid w:val="00B90AC1"/>
    <w:rsid w:val="00B92B02"/>
    <w:rsid w:val="00B93FE9"/>
    <w:rsid w:val="00B94CD3"/>
    <w:rsid w:val="00B95A42"/>
    <w:rsid w:val="00B9654B"/>
    <w:rsid w:val="00B96EFB"/>
    <w:rsid w:val="00BA03A1"/>
    <w:rsid w:val="00BA41D7"/>
    <w:rsid w:val="00BA5779"/>
    <w:rsid w:val="00BB089E"/>
    <w:rsid w:val="00BB16C0"/>
    <w:rsid w:val="00BB35E8"/>
    <w:rsid w:val="00BB5D46"/>
    <w:rsid w:val="00BB62D3"/>
    <w:rsid w:val="00BC0BBF"/>
    <w:rsid w:val="00BC4D70"/>
    <w:rsid w:val="00BC6535"/>
    <w:rsid w:val="00BC66D3"/>
    <w:rsid w:val="00BD2D18"/>
    <w:rsid w:val="00BD48BE"/>
    <w:rsid w:val="00BD5ADC"/>
    <w:rsid w:val="00BD5C14"/>
    <w:rsid w:val="00BE1EB5"/>
    <w:rsid w:val="00BE4288"/>
    <w:rsid w:val="00BE6D90"/>
    <w:rsid w:val="00BF2527"/>
    <w:rsid w:val="00BF41FF"/>
    <w:rsid w:val="00BF671D"/>
    <w:rsid w:val="00BF787F"/>
    <w:rsid w:val="00C03A24"/>
    <w:rsid w:val="00C07E35"/>
    <w:rsid w:val="00C11CBA"/>
    <w:rsid w:val="00C164CA"/>
    <w:rsid w:val="00C22E24"/>
    <w:rsid w:val="00C22E5B"/>
    <w:rsid w:val="00C2534D"/>
    <w:rsid w:val="00C25366"/>
    <w:rsid w:val="00C278C7"/>
    <w:rsid w:val="00C35A02"/>
    <w:rsid w:val="00C37860"/>
    <w:rsid w:val="00C3799D"/>
    <w:rsid w:val="00C41DAC"/>
    <w:rsid w:val="00C42AA8"/>
    <w:rsid w:val="00C441DB"/>
    <w:rsid w:val="00C46D5F"/>
    <w:rsid w:val="00C473E3"/>
    <w:rsid w:val="00C47467"/>
    <w:rsid w:val="00C53885"/>
    <w:rsid w:val="00C62693"/>
    <w:rsid w:val="00C6292C"/>
    <w:rsid w:val="00C62B24"/>
    <w:rsid w:val="00C65A0A"/>
    <w:rsid w:val="00C65A1C"/>
    <w:rsid w:val="00C717AA"/>
    <w:rsid w:val="00C726BF"/>
    <w:rsid w:val="00C76AD5"/>
    <w:rsid w:val="00C81A11"/>
    <w:rsid w:val="00C81E2B"/>
    <w:rsid w:val="00C82108"/>
    <w:rsid w:val="00C83E91"/>
    <w:rsid w:val="00C91B9C"/>
    <w:rsid w:val="00C91CC8"/>
    <w:rsid w:val="00C930D8"/>
    <w:rsid w:val="00C9628A"/>
    <w:rsid w:val="00C96E5F"/>
    <w:rsid w:val="00C97AEE"/>
    <w:rsid w:val="00CA22FF"/>
    <w:rsid w:val="00CB1AAB"/>
    <w:rsid w:val="00CB1F79"/>
    <w:rsid w:val="00CB28C3"/>
    <w:rsid w:val="00CB7354"/>
    <w:rsid w:val="00CC507A"/>
    <w:rsid w:val="00CD33F7"/>
    <w:rsid w:val="00CD71B1"/>
    <w:rsid w:val="00CD7249"/>
    <w:rsid w:val="00CE1CBD"/>
    <w:rsid w:val="00CE56F0"/>
    <w:rsid w:val="00CE7723"/>
    <w:rsid w:val="00CF2B9B"/>
    <w:rsid w:val="00CF4215"/>
    <w:rsid w:val="00CF6328"/>
    <w:rsid w:val="00D011CA"/>
    <w:rsid w:val="00D0168D"/>
    <w:rsid w:val="00D12CA4"/>
    <w:rsid w:val="00D15440"/>
    <w:rsid w:val="00D2153E"/>
    <w:rsid w:val="00D243FF"/>
    <w:rsid w:val="00D24663"/>
    <w:rsid w:val="00D26605"/>
    <w:rsid w:val="00D27F04"/>
    <w:rsid w:val="00D36682"/>
    <w:rsid w:val="00D37A73"/>
    <w:rsid w:val="00D4116E"/>
    <w:rsid w:val="00D42FE1"/>
    <w:rsid w:val="00D43978"/>
    <w:rsid w:val="00D52653"/>
    <w:rsid w:val="00D55C30"/>
    <w:rsid w:val="00D60F0A"/>
    <w:rsid w:val="00D64279"/>
    <w:rsid w:val="00D66B62"/>
    <w:rsid w:val="00D721C4"/>
    <w:rsid w:val="00D773EC"/>
    <w:rsid w:val="00D8019A"/>
    <w:rsid w:val="00D87B00"/>
    <w:rsid w:val="00D906B7"/>
    <w:rsid w:val="00D91DD5"/>
    <w:rsid w:val="00D9477E"/>
    <w:rsid w:val="00D9501E"/>
    <w:rsid w:val="00D96280"/>
    <w:rsid w:val="00DA06BC"/>
    <w:rsid w:val="00DA3299"/>
    <w:rsid w:val="00DA3782"/>
    <w:rsid w:val="00DA6681"/>
    <w:rsid w:val="00DA6B1C"/>
    <w:rsid w:val="00DB0B62"/>
    <w:rsid w:val="00DB445B"/>
    <w:rsid w:val="00DB75A8"/>
    <w:rsid w:val="00DC3CC5"/>
    <w:rsid w:val="00DC56AF"/>
    <w:rsid w:val="00DC65C6"/>
    <w:rsid w:val="00DC69AE"/>
    <w:rsid w:val="00DC6EB1"/>
    <w:rsid w:val="00DC7F8C"/>
    <w:rsid w:val="00DD0994"/>
    <w:rsid w:val="00DE02D0"/>
    <w:rsid w:val="00DE0E6A"/>
    <w:rsid w:val="00DE3157"/>
    <w:rsid w:val="00DF598A"/>
    <w:rsid w:val="00DF7E39"/>
    <w:rsid w:val="00E01ADB"/>
    <w:rsid w:val="00E0276C"/>
    <w:rsid w:val="00E03FE0"/>
    <w:rsid w:val="00E04CCA"/>
    <w:rsid w:val="00E06A83"/>
    <w:rsid w:val="00E106B6"/>
    <w:rsid w:val="00E16516"/>
    <w:rsid w:val="00E1753F"/>
    <w:rsid w:val="00E17A4B"/>
    <w:rsid w:val="00E22988"/>
    <w:rsid w:val="00E2651C"/>
    <w:rsid w:val="00E3582F"/>
    <w:rsid w:val="00E3726E"/>
    <w:rsid w:val="00E37BC7"/>
    <w:rsid w:val="00E431B2"/>
    <w:rsid w:val="00E43C10"/>
    <w:rsid w:val="00E46A3C"/>
    <w:rsid w:val="00E50F30"/>
    <w:rsid w:val="00E5650D"/>
    <w:rsid w:val="00E621E2"/>
    <w:rsid w:val="00E65C61"/>
    <w:rsid w:val="00E66465"/>
    <w:rsid w:val="00E70BC6"/>
    <w:rsid w:val="00E7412E"/>
    <w:rsid w:val="00E75926"/>
    <w:rsid w:val="00E809ED"/>
    <w:rsid w:val="00E86970"/>
    <w:rsid w:val="00E87A13"/>
    <w:rsid w:val="00E92538"/>
    <w:rsid w:val="00E945FD"/>
    <w:rsid w:val="00E94B65"/>
    <w:rsid w:val="00E979A3"/>
    <w:rsid w:val="00EA1BAB"/>
    <w:rsid w:val="00EA3049"/>
    <w:rsid w:val="00EA33D8"/>
    <w:rsid w:val="00EA5BC3"/>
    <w:rsid w:val="00EA7047"/>
    <w:rsid w:val="00EA7241"/>
    <w:rsid w:val="00EB1949"/>
    <w:rsid w:val="00EB48EA"/>
    <w:rsid w:val="00EC2DD6"/>
    <w:rsid w:val="00EC5649"/>
    <w:rsid w:val="00ED1657"/>
    <w:rsid w:val="00ED413C"/>
    <w:rsid w:val="00EE209B"/>
    <w:rsid w:val="00EE29E8"/>
    <w:rsid w:val="00EF06BA"/>
    <w:rsid w:val="00F03FAD"/>
    <w:rsid w:val="00F04284"/>
    <w:rsid w:val="00F10E15"/>
    <w:rsid w:val="00F12448"/>
    <w:rsid w:val="00F179A1"/>
    <w:rsid w:val="00F210B5"/>
    <w:rsid w:val="00F21F21"/>
    <w:rsid w:val="00F27225"/>
    <w:rsid w:val="00F27B65"/>
    <w:rsid w:val="00F30089"/>
    <w:rsid w:val="00F30A15"/>
    <w:rsid w:val="00F36643"/>
    <w:rsid w:val="00F370D7"/>
    <w:rsid w:val="00F41450"/>
    <w:rsid w:val="00F51409"/>
    <w:rsid w:val="00F526D8"/>
    <w:rsid w:val="00F552D1"/>
    <w:rsid w:val="00F5566B"/>
    <w:rsid w:val="00F55A63"/>
    <w:rsid w:val="00F57B03"/>
    <w:rsid w:val="00F57F6D"/>
    <w:rsid w:val="00F60A36"/>
    <w:rsid w:val="00F61F31"/>
    <w:rsid w:val="00F64D4A"/>
    <w:rsid w:val="00F64FD9"/>
    <w:rsid w:val="00F6701B"/>
    <w:rsid w:val="00F7003A"/>
    <w:rsid w:val="00F73EBC"/>
    <w:rsid w:val="00F73FEF"/>
    <w:rsid w:val="00F813EA"/>
    <w:rsid w:val="00F85704"/>
    <w:rsid w:val="00F8652E"/>
    <w:rsid w:val="00F875FF"/>
    <w:rsid w:val="00F97DB8"/>
    <w:rsid w:val="00F97EDE"/>
    <w:rsid w:val="00FA0386"/>
    <w:rsid w:val="00FA0EF7"/>
    <w:rsid w:val="00FA111A"/>
    <w:rsid w:val="00FA26A4"/>
    <w:rsid w:val="00FA2F5A"/>
    <w:rsid w:val="00FB1881"/>
    <w:rsid w:val="00FB7402"/>
    <w:rsid w:val="00FC5A88"/>
    <w:rsid w:val="00FC612C"/>
    <w:rsid w:val="00FC64DF"/>
    <w:rsid w:val="00FD25C7"/>
    <w:rsid w:val="00FD5D83"/>
    <w:rsid w:val="00FD635A"/>
    <w:rsid w:val="00FD6BBD"/>
    <w:rsid w:val="00FD712B"/>
    <w:rsid w:val="00FE1984"/>
    <w:rsid w:val="00FE2490"/>
    <w:rsid w:val="00FE25D9"/>
    <w:rsid w:val="00FE4B81"/>
    <w:rsid w:val="00FE5846"/>
    <w:rsid w:val="00FE6A61"/>
    <w:rsid w:val="00FE7B45"/>
    <w:rsid w:val="00FF0BD9"/>
    <w:rsid w:val="00FF1E04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34C82F"/>
  <w15:docId w15:val="{5F53A877-8309-D44F-9081-3745F447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F78C0"/>
    <w:rPr>
      <w:snapToGrid w:val="0"/>
      <w:sz w:val="24"/>
    </w:rPr>
  </w:style>
  <w:style w:type="paragraph" w:styleId="1">
    <w:name w:val="heading 1"/>
    <w:basedOn w:val="a0"/>
    <w:next w:val="a0"/>
    <w:uiPriority w:val="1"/>
    <w:qFormat/>
    <w:rsid w:val="00BB089E"/>
    <w:pPr>
      <w:keepNext/>
      <w:spacing w:before="240" w:after="60"/>
      <w:ind w:firstLine="851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link w:val="20"/>
    <w:qFormat/>
    <w:rsid w:val="00A105EA"/>
    <w:pPr>
      <w:keepNext/>
      <w:spacing w:before="240" w:after="60"/>
      <w:ind w:firstLine="851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2"/>
    <w:next w:val="a0"/>
    <w:link w:val="30"/>
    <w:qFormat/>
    <w:rsid w:val="00C2534D"/>
    <w:pPr>
      <w:outlineLvl w:val="2"/>
    </w:pPr>
  </w:style>
  <w:style w:type="paragraph" w:styleId="4">
    <w:name w:val="heading 4"/>
    <w:basedOn w:val="a0"/>
    <w:next w:val="a0"/>
    <w:qFormat/>
    <w:rsid w:val="009E1084"/>
    <w:pPr>
      <w:keepNext/>
      <w:tabs>
        <w:tab w:val="num" w:pos="864"/>
      </w:tabs>
      <w:spacing w:before="240" w:after="60"/>
      <w:ind w:left="864" w:hanging="864"/>
      <w:outlineLvl w:val="3"/>
    </w:pPr>
    <w:rPr>
      <w:snapToGrid/>
      <w:sz w:val="28"/>
    </w:rPr>
  </w:style>
  <w:style w:type="paragraph" w:styleId="5">
    <w:name w:val="heading 5"/>
    <w:basedOn w:val="a0"/>
    <w:next w:val="a0"/>
    <w:qFormat/>
    <w:rsid w:val="009E1084"/>
    <w:pPr>
      <w:tabs>
        <w:tab w:val="num" w:pos="1008"/>
      </w:tabs>
      <w:spacing w:before="240" w:after="60"/>
      <w:ind w:left="1008" w:hanging="1008"/>
      <w:outlineLvl w:val="4"/>
    </w:pPr>
    <w:rPr>
      <w:snapToGrid/>
      <w:sz w:val="22"/>
    </w:rPr>
  </w:style>
  <w:style w:type="paragraph" w:styleId="6">
    <w:name w:val="heading 6"/>
    <w:basedOn w:val="a0"/>
    <w:next w:val="a0"/>
    <w:qFormat/>
    <w:rsid w:val="004B33C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9E108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napToGrid/>
      <w:sz w:val="20"/>
    </w:rPr>
  </w:style>
  <w:style w:type="paragraph" w:styleId="8">
    <w:name w:val="heading 8"/>
    <w:basedOn w:val="a0"/>
    <w:next w:val="a0"/>
    <w:qFormat/>
    <w:rsid w:val="009E108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napToGrid/>
      <w:sz w:val="20"/>
    </w:rPr>
  </w:style>
  <w:style w:type="paragraph" w:styleId="9">
    <w:name w:val="heading 9"/>
    <w:basedOn w:val="a0"/>
    <w:next w:val="a0"/>
    <w:qFormat/>
    <w:rsid w:val="009E108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napToGrid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rsid w:val="00BB089E"/>
    <w:pPr>
      <w:ind w:firstLine="851"/>
      <w:jc w:val="both"/>
    </w:pPr>
    <w:rPr>
      <w:snapToGrid/>
    </w:rPr>
  </w:style>
  <w:style w:type="numbering" w:customStyle="1" w:styleId="StyleBulleted">
    <w:name w:val="Style Bulleted"/>
    <w:basedOn w:val="a3"/>
    <w:rsid w:val="00B14B6D"/>
    <w:pPr>
      <w:numPr>
        <w:numId w:val="1"/>
      </w:numPr>
    </w:pPr>
  </w:style>
  <w:style w:type="character" w:customStyle="1" w:styleId="s00">
    <w:name w:val="s00"/>
    <w:rsid w:val="00166E58"/>
    <w:rPr>
      <w:rFonts w:ascii="Courier New" w:hAnsi="Courier New"/>
      <w:color w:val="000000"/>
      <w:sz w:val="22"/>
    </w:rPr>
  </w:style>
  <w:style w:type="numbering" w:customStyle="1" w:styleId="StyleBulletedItalic">
    <w:name w:val="Style Bulleted Italic"/>
    <w:basedOn w:val="a3"/>
    <w:rsid w:val="001C3C0D"/>
    <w:pPr>
      <w:numPr>
        <w:numId w:val="2"/>
      </w:numPr>
    </w:pPr>
  </w:style>
  <w:style w:type="paragraph" w:styleId="a6">
    <w:name w:val="footer"/>
    <w:basedOn w:val="a0"/>
    <w:rsid w:val="004B33C8"/>
    <w:pPr>
      <w:tabs>
        <w:tab w:val="center" w:pos="4677"/>
        <w:tab w:val="right" w:pos="9355"/>
      </w:tabs>
    </w:pPr>
  </w:style>
  <w:style w:type="paragraph" w:customStyle="1" w:styleId="StyleBodyTextIndent3cm">
    <w:name w:val="Style Body Text Indent 3cm"/>
    <w:basedOn w:val="a4"/>
    <w:rsid w:val="004B33C8"/>
    <w:pPr>
      <w:ind w:left="2268" w:firstLine="0"/>
    </w:pPr>
  </w:style>
  <w:style w:type="paragraph" w:customStyle="1" w:styleId="StyleBodyTextIndent5cm">
    <w:name w:val="Style Body Text Indent 5cm"/>
    <w:basedOn w:val="StyleBodyTextIndent3cm"/>
    <w:rsid w:val="004B33C8"/>
    <w:pPr>
      <w:ind w:left="2835"/>
    </w:pPr>
  </w:style>
  <w:style w:type="character" w:styleId="a7">
    <w:name w:val="page number"/>
    <w:basedOn w:val="a1"/>
    <w:rsid w:val="004B33C8"/>
  </w:style>
  <w:style w:type="paragraph" w:styleId="10">
    <w:name w:val="toc 1"/>
    <w:basedOn w:val="a0"/>
    <w:next w:val="a0"/>
    <w:autoRedefine/>
    <w:uiPriority w:val="1"/>
    <w:qFormat/>
    <w:rsid w:val="004B33C8"/>
  </w:style>
  <w:style w:type="paragraph" w:styleId="21">
    <w:name w:val="toc 2"/>
    <w:basedOn w:val="a0"/>
    <w:next w:val="a0"/>
    <w:autoRedefine/>
    <w:uiPriority w:val="1"/>
    <w:qFormat/>
    <w:rsid w:val="004B33C8"/>
    <w:pPr>
      <w:ind w:left="240"/>
    </w:pPr>
  </w:style>
  <w:style w:type="character" w:styleId="a8">
    <w:name w:val="Hyperlink"/>
    <w:rsid w:val="004B33C8"/>
    <w:rPr>
      <w:color w:val="0000FF"/>
      <w:u w:val="single"/>
    </w:rPr>
  </w:style>
  <w:style w:type="paragraph" w:customStyle="1" w:styleId="CODE">
    <w:name w:val="CODE"/>
    <w:basedOn w:val="a0"/>
    <w:rsid w:val="00840CCE"/>
    <w:rPr>
      <w:rFonts w:ascii="Courier New" w:hAnsi="Courier New" w:cs="Courier New"/>
      <w:noProof/>
      <w:sz w:val="22"/>
      <w:lang w:val="en-US"/>
    </w:rPr>
  </w:style>
  <w:style w:type="paragraph" w:customStyle="1" w:styleId="StyleBodyCentered">
    <w:name w:val="Style Body Centered"/>
    <w:basedOn w:val="a4"/>
    <w:rsid w:val="001C38A8"/>
    <w:pPr>
      <w:ind w:firstLine="0"/>
      <w:jc w:val="center"/>
    </w:pPr>
  </w:style>
  <w:style w:type="numbering" w:customStyle="1" w:styleId="StyleOutlinenumbered">
    <w:name w:val="Style Outline numbered"/>
    <w:basedOn w:val="a3"/>
    <w:rsid w:val="00753D8A"/>
    <w:pPr>
      <w:numPr>
        <w:numId w:val="3"/>
      </w:numPr>
    </w:pPr>
  </w:style>
  <w:style w:type="character" w:customStyle="1" w:styleId="s11">
    <w:name w:val="s11"/>
    <w:rsid w:val="003B4DD0"/>
    <w:rPr>
      <w:rFonts w:ascii="Courier New" w:hAnsi="Courier New" w:cs="Courier New" w:hint="default"/>
      <w:color w:val="ADADAD"/>
      <w:sz w:val="22"/>
      <w:szCs w:val="22"/>
      <w:shd w:val="clear" w:color="auto" w:fill="FFFFFF"/>
    </w:rPr>
  </w:style>
  <w:style w:type="character" w:customStyle="1" w:styleId="s101">
    <w:name w:val="s101"/>
    <w:rsid w:val="003B4DD0"/>
    <w:rPr>
      <w:rFonts w:ascii="Courier New" w:hAnsi="Courier New" w:cs="Courier New" w:hint="default"/>
      <w:color w:val="0000FF"/>
      <w:sz w:val="22"/>
      <w:szCs w:val="22"/>
      <w:shd w:val="clear" w:color="auto" w:fill="FFFFFF"/>
    </w:rPr>
  </w:style>
  <w:style w:type="character" w:customStyle="1" w:styleId="s21">
    <w:name w:val="s21"/>
    <w:rsid w:val="003B4DD0"/>
    <w:rPr>
      <w:rFonts w:ascii="Courier New" w:hAnsi="Courier New" w:cs="Courier New" w:hint="default"/>
      <w:color w:val="FF0000"/>
      <w:sz w:val="22"/>
      <w:szCs w:val="22"/>
      <w:shd w:val="clear" w:color="auto" w:fill="FFFFFF"/>
    </w:rPr>
  </w:style>
  <w:style w:type="character" w:customStyle="1" w:styleId="s91">
    <w:name w:val="s91"/>
    <w:rsid w:val="003B4DD0"/>
    <w:rPr>
      <w:rFonts w:ascii="Courier New" w:hAnsi="Courier New" w:cs="Courier New" w:hint="default"/>
      <w:color w:val="0000FF"/>
      <w:sz w:val="22"/>
      <w:szCs w:val="22"/>
      <w:shd w:val="clear" w:color="auto" w:fill="FFFFFF"/>
    </w:rPr>
  </w:style>
  <w:style w:type="character" w:customStyle="1" w:styleId="s41">
    <w:name w:val="s41"/>
    <w:rsid w:val="003B4DD0"/>
    <w:rPr>
      <w:rFonts w:ascii="Courier New" w:hAnsi="Courier New" w:cs="Courier New" w:hint="default"/>
      <w:b/>
      <w:bCs/>
      <w:color w:val="000000"/>
      <w:sz w:val="22"/>
      <w:szCs w:val="22"/>
      <w:shd w:val="clear" w:color="auto" w:fill="FFFFFF"/>
    </w:rPr>
  </w:style>
  <w:style w:type="character" w:customStyle="1" w:styleId="s121">
    <w:name w:val="s121"/>
    <w:rsid w:val="003B4DD0"/>
    <w:rPr>
      <w:rFonts w:ascii="Courier New" w:hAnsi="Courier New" w:cs="Courier New" w:hint="default"/>
      <w:color w:val="7F007F"/>
      <w:sz w:val="22"/>
      <w:szCs w:val="22"/>
      <w:shd w:val="clear" w:color="auto" w:fill="FFFFFF"/>
    </w:rPr>
  </w:style>
  <w:style w:type="character" w:customStyle="1" w:styleId="s31">
    <w:name w:val="s31"/>
    <w:rsid w:val="003B4DD0"/>
    <w:rPr>
      <w:rFonts w:ascii="Courier New" w:hAnsi="Courier New" w:cs="Courier New" w:hint="default"/>
      <w:color w:val="7F007F"/>
      <w:sz w:val="22"/>
      <w:szCs w:val="22"/>
      <w:shd w:val="clear" w:color="auto" w:fill="FFFFFF"/>
    </w:rPr>
  </w:style>
  <w:style w:type="character" w:customStyle="1" w:styleId="s81">
    <w:name w:val="s81"/>
    <w:rsid w:val="003B4DD0"/>
    <w:rPr>
      <w:rFonts w:ascii="Courier New" w:hAnsi="Courier New" w:cs="Courier New" w:hint="default"/>
      <w:b/>
      <w:bCs/>
      <w:color w:val="46AA03"/>
      <w:sz w:val="22"/>
      <w:szCs w:val="22"/>
      <w:shd w:val="clear" w:color="auto" w:fill="FFFFFF"/>
    </w:rPr>
  </w:style>
  <w:style w:type="character" w:customStyle="1" w:styleId="s61">
    <w:name w:val="s61"/>
    <w:rsid w:val="003B4DD0"/>
    <w:rPr>
      <w:rFonts w:ascii="Courier New" w:hAnsi="Courier New" w:cs="Courier New" w:hint="default"/>
      <w:b/>
      <w:bCs/>
      <w:color w:val="00007F"/>
      <w:sz w:val="22"/>
      <w:szCs w:val="22"/>
      <w:shd w:val="clear" w:color="auto" w:fill="FFFFFF"/>
    </w:rPr>
  </w:style>
  <w:style w:type="character" w:customStyle="1" w:styleId="11">
    <w:name w:val="Название1"/>
    <w:rsid w:val="004B33C8"/>
    <w:rPr>
      <w:b/>
      <w:bCs/>
      <w:sz w:val="32"/>
    </w:rPr>
  </w:style>
  <w:style w:type="paragraph" w:styleId="a9">
    <w:name w:val="Title"/>
    <w:basedOn w:val="a0"/>
    <w:link w:val="aa"/>
    <w:qFormat/>
    <w:rsid w:val="004B33C8"/>
    <w:pPr>
      <w:ind w:firstLine="567"/>
      <w:jc w:val="center"/>
    </w:pPr>
    <w:rPr>
      <w:b/>
      <w:snapToGrid/>
      <w:sz w:val="28"/>
    </w:rPr>
  </w:style>
  <w:style w:type="paragraph" w:styleId="22">
    <w:name w:val="Body Text Indent 2"/>
    <w:basedOn w:val="a0"/>
    <w:rsid w:val="004B33C8"/>
    <w:rPr>
      <w:sz w:val="20"/>
    </w:rPr>
  </w:style>
  <w:style w:type="character" w:customStyle="1" w:styleId="a5">
    <w:name w:val="Основной текст с отступом Знак"/>
    <w:link w:val="a4"/>
    <w:rsid w:val="004B33C8"/>
    <w:rPr>
      <w:sz w:val="24"/>
      <w:lang w:val="ru-RU" w:eastAsia="ru-RU" w:bidi="ar-SA"/>
    </w:rPr>
  </w:style>
  <w:style w:type="paragraph" w:styleId="31">
    <w:name w:val="Body Text Indent 3"/>
    <w:basedOn w:val="a0"/>
    <w:rsid w:val="004B33C8"/>
    <w:pPr>
      <w:spacing w:after="120"/>
      <w:ind w:left="283"/>
    </w:pPr>
    <w:rPr>
      <w:sz w:val="16"/>
      <w:szCs w:val="16"/>
    </w:rPr>
  </w:style>
  <w:style w:type="paragraph" w:customStyle="1" w:styleId="Style14ptCenteredFirstline1cm">
    <w:name w:val="Style 14 pt Centered First line:  1 cm"/>
    <w:basedOn w:val="a0"/>
    <w:rsid w:val="004B33C8"/>
    <w:pPr>
      <w:jc w:val="center"/>
    </w:pPr>
    <w:rPr>
      <w:sz w:val="28"/>
    </w:rPr>
  </w:style>
  <w:style w:type="character" w:customStyle="1" w:styleId="s1">
    <w:name w:val="s1"/>
    <w:basedOn w:val="a1"/>
    <w:rsid w:val="004B33C8"/>
  </w:style>
  <w:style w:type="paragraph" w:styleId="ab">
    <w:name w:val="Body Text"/>
    <w:basedOn w:val="a0"/>
    <w:uiPriority w:val="1"/>
    <w:qFormat/>
    <w:rsid w:val="004B33C8"/>
    <w:pPr>
      <w:spacing w:after="120"/>
    </w:pPr>
  </w:style>
  <w:style w:type="character" w:customStyle="1" w:styleId="s9">
    <w:name w:val="s9"/>
    <w:basedOn w:val="a1"/>
    <w:rsid w:val="004B33C8"/>
  </w:style>
  <w:style w:type="character" w:customStyle="1" w:styleId="s10">
    <w:name w:val="s10"/>
    <w:basedOn w:val="a1"/>
    <w:rsid w:val="004B33C8"/>
  </w:style>
  <w:style w:type="character" w:customStyle="1" w:styleId="s2">
    <w:name w:val="s2"/>
    <w:basedOn w:val="a1"/>
    <w:rsid w:val="004B33C8"/>
  </w:style>
  <w:style w:type="character" w:customStyle="1" w:styleId="s12">
    <w:name w:val="s12"/>
    <w:basedOn w:val="a1"/>
    <w:rsid w:val="004B33C8"/>
  </w:style>
  <w:style w:type="character" w:customStyle="1" w:styleId="s4">
    <w:name w:val="s4"/>
    <w:basedOn w:val="a1"/>
    <w:rsid w:val="004B33C8"/>
  </w:style>
  <w:style w:type="character" w:customStyle="1" w:styleId="s8">
    <w:name w:val="s8"/>
    <w:basedOn w:val="a1"/>
    <w:rsid w:val="004B33C8"/>
  </w:style>
  <w:style w:type="character" w:customStyle="1" w:styleId="s6">
    <w:name w:val="s6"/>
    <w:basedOn w:val="a1"/>
    <w:rsid w:val="004B33C8"/>
  </w:style>
  <w:style w:type="paragraph" w:styleId="ac">
    <w:name w:val="Plain Text"/>
    <w:basedOn w:val="a0"/>
    <w:rsid w:val="00607485"/>
    <w:rPr>
      <w:rFonts w:ascii="Courier New" w:hAnsi="Courier New" w:cs="Courier New"/>
      <w:snapToGrid/>
      <w:sz w:val="20"/>
    </w:rPr>
  </w:style>
  <w:style w:type="paragraph" w:customStyle="1" w:styleId="Normal2">
    <w:name w:val="Normal2"/>
    <w:rsid w:val="000509CF"/>
    <w:pPr>
      <w:spacing w:before="100" w:after="100"/>
    </w:pPr>
    <w:rPr>
      <w:snapToGrid w:val="0"/>
      <w:sz w:val="24"/>
    </w:rPr>
  </w:style>
  <w:style w:type="table" w:styleId="ad">
    <w:name w:val="Table Grid"/>
    <w:basedOn w:val="a2"/>
    <w:rsid w:val="00050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4">
    <w:name w:val="H4"/>
    <w:basedOn w:val="Normal2"/>
    <w:next w:val="Normal2"/>
    <w:rsid w:val="009E1084"/>
    <w:pPr>
      <w:keepNext/>
      <w:outlineLvl w:val="4"/>
    </w:pPr>
    <w:rPr>
      <w:b/>
    </w:rPr>
  </w:style>
  <w:style w:type="paragraph" w:customStyle="1" w:styleId="H3">
    <w:name w:val="H3"/>
    <w:basedOn w:val="Normal2"/>
    <w:next w:val="Normal2"/>
    <w:rsid w:val="009E1084"/>
    <w:pPr>
      <w:keepNext/>
      <w:widowControl w:val="0"/>
      <w:outlineLvl w:val="3"/>
    </w:pPr>
    <w:rPr>
      <w:b/>
      <w:sz w:val="28"/>
    </w:rPr>
  </w:style>
  <w:style w:type="paragraph" w:styleId="23">
    <w:name w:val="Body Text 2"/>
    <w:basedOn w:val="a0"/>
    <w:rsid w:val="009E1084"/>
    <w:pPr>
      <w:jc w:val="both"/>
    </w:pPr>
    <w:rPr>
      <w:snapToGrid/>
    </w:rPr>
  </w:style>
  <w:style w:type="paragraph" w:styleId="32">
    <w:name w:val="Body Text 3"/>
    <w:basedOn w:val="a0"/>
    <w:rsid w:val="009E1084"/>
    <w:pPr>
      <w:ind w:right="4"/>
      <w:jc w:val="both"/>
    </w:pPr>
    <w:rPr>
      <w:snapToGrid/>
    </w:rPr>
  </w:style>
  <w:style w:type="paragraph" w:customStyle="1" w:styleId="ae">
    <w:name w:val="Готовый"/>
    <w:basedOn w:val="a0"/>
    <w:rsid w:val="009E108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</w:rPr>
  </w:style>
  <w:style w:type="paragraph" w:styleId="24">
    <w:name w:val="List Bullet 2"/>
    <w:basedOn w:val="a0"/>
    <w:autoRedefine/>
    <w:rsid w:val="009E1084"/>
    <w:pPr>
      <w:tabs>
        <w:tab w:val="num" w:pos="643"/>
      </w:tabs>
      <w:spacing w:before="40" w:after="60"/>
      <w:ind w:left="643" w:hanging="360"/>
      <w:jc w:val="both"/>
    </w:pPr>
    <w:rPr>
      <w:rFonts w:ascii="Arial" w:hAnsi="Arial"/>
      <w:snapToGrid/>
    </w:rPr>
  </w:style>
  <w:style w:type="paragraph" w:customStyle="1" w:styleId="af">
    <w:name w:val="вадик"/>
    <w:basedOn w:val="1"/>
    <w:rsid w:val="009E1084"/>
    <w:pPr>
      <w:framePr w:hSpace="181" w:vSpace="181" w:wrap="around" w:vAnchor="text" w:hAnchor="text" w:y="1"/>
      <w:tabs>
        <w:tab w:val="num" w:pos="360"/>
      </w:tabs>
      <w:suppressAutoHyphens/>
      <w:ind w:left="360" w:hanging="360"/>
      <w:jc w:val="center"/>
    </w:pPr>
    <w:rPr>
      <w:rFonts w:ascii="Arial" w:hAnsi="Arial" w:cs="Times New Roman"/>
      <w:bCs w:val="0"/>
      <w:snapToGrid/>
      <w:kern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33">
    <w:name w:val="toc 3"/>
    <w:basedOn w:val="a0"/>
    <w:next w:val="a0"/>
    <w:autoRedefine/>
    <w:semiHidden/>
    <w:rsid w:val="009E1084"/>
    <w:pPr>
      <w:ind w:left="400"/>
    </w:pPr>
    <w:rPr>
      <w:snapToGrid/>
      <w:sz w:val="20"/>
    </w:rPr>
  </w:style>
  <w:style w:type="paragraph" w:styleId="40">
    <w:name w:val="toc 4"/>
    <w:basedOn w:val="a0"/>
    <w:next w:val="a0"/>
    <w:autoRedefine/>
    <w:semiHidden/>
    <w:rsid w:val="009E1084"/>
    <w:pPr>
      <w:ind w:left="600"/>
    </w:pPr>
    <w:rPr>
      <w:snapToGrid/>
      <w:sz w:val="20"/>
    </w:rPr>
  </w:style>
  <w:style w:type="paragraph" w:styleId="50">
    <w:name w:val="toc 5"/>
    <w:basedOn w:val="a0"/>
    <w:next w:val="a0"/>
    <w:autoRedefine/>
    <w:semiHidden/>
    <w:rsid w:val="009E1084"/>
    <w:pPr>
      <w:ind w:left="800"/>
    </w:pPr>
    <w:rPr>
      <w:snapToGrid/>
      <w:sz w:val="20"/>
    </w:rPr>
  </w:style>
  <w:style w:type="paragraph" w:styleId="60">
    <w:name w:val="toc 6"/>
    <w:basedOn w:val="a0"/>
    <w:next w:val="a0"/>
    <w:autoRedefine/>
    <w:semiHidden/>
    <w:rsid w:val="009E1084"/>
    <w:pPr>
      <w:ind w:left="1000"/>
    </w:pPr>
    <w:rPr>
      <w:snapToGrid/>
      <w:sz w:val="20"/>
    </w:rPr>
  </w:style>
  <w:style w:type="paragraph" w:styleId="70">
    <w:name w:val="toc 7"/>
    <w:basedOn w:val="a0"/>
    <w:next w:val="a0"/>
    <w:autoRedefine/>
    <w:semiHidden/>
    <w:rsid w:val="009E1084"/>
    <w:pPr>
      <w:ind w:left="1200"/>
    </w:pPr>
    <w:rPr>
      <w:snapToGrid/>
      <w:sz w:val="20"/>
    </w:rPr>
  </w:style>
  <w:style w:type="paragraph" w:styleId="80">
    <w:name w:val="toc 8"/>
    <w:basedOn w:val="a0"/>
    <w:next w:val="a0"/>
    <w:autoRedefine/>
    <w:semiHidden/>
    <w:rsid w:val="009E1084"/>
    <w:pPr>
      <w:ind w:left="1400"/>
    </w:pPr>
    <w:rPr>
      <w:snapToGrid/>
      <w:sz w:val="20"/>
    </w:rPr>
  </w:style>
  <w:style w:type="paragraph" w:styleId="90">
    <w:name w:val="toc 9"/>
    <w:basedOn w:val="a0"/>
    <w:next w:val="a0"/>
    <w:autoRedefine/>
    <w:semiHidden/>
    <w:rsid w:val="009E1084"/>
    <w:pPr>
      <w:ind w:left="1600"/>
    </w:pPr>
    <w:rPr>
      <w:snapToGrid/>
      <w:sz w:val="20"/>
    </w:rPr>
  </w:style>
  <w:style w:type="paragraph" w:styleId="af0">
    <w:name w:val="Block Text"/>
    <w:basedOn w:val="a0"/>
    <w:rsid w:val="009E1084"/>
    <w:pPr>
      <w:ind w:left="440" w:right="528" w:hanging="440"/>
    </w:pPr>
    <w:rPr>
      <w:color w:val="000000"/>
      <w:sz w:val="28"/>
    </w:rPr>
  </w:style>
  <w:style w:type="paragraph" w:styleId="af1">
    <w:name w:val="header"/>
    <w:basedOn w:val="a0"/>
    <w:rsid w:val="009E1084"/>
    <w:pPr>
      <w:tabs>
        <w:tab w:val="center" w:pos="4677"/>
        <w:tab w:val="right" w:pos="9355"/>
      </w:tabs>
    </w:pPr>
    <w:rPr>
      <w:snapToGrid/>
      <w:sz w:val="20"/>
    </w:rPr>
  </w:style>
  <w:style w:type="character" w:styleId="af2">
    <w:name w:val="FollowedHyperlink"/>
    <w:rsid w:val="009E1084"/>
    <w:rPr>
      <w:color w:val="800080"/>
      <w:u w:val="single"/>
    </w:rPr>
  </w:style>
  <w:style w:type="paragraph" w:styleId="af3">
    <w:name w:val="footnote text"/>
    <w:basedOn w:val="a0"/>
    <w:semiHidden/>
    <w:rsid w:val="009E1084"/>
    <w:rPr>
      <w:snapToGrid/>
      <w:sz w:val="20"/>
    </w:rPr>
  </w:style>
  <w:style w:type="paragraph" w:customStyle="1" w:styleId="Normal1">
    <w:name w:val="Normal1"/>
    <w:rsid w:val="009E1084"/>
    <w:pPr>
      <w:spacing w:before="100" w:after="100"/>
    </w:pPr>
    <w:rPr>
      <w:snapToGrid w:val="0"/>
      <w:sz w:val="24"/>
    </w:rPr>
  </w:style>
  <w:style w:type="paragraph" w:styleId="af4">
    <w:name w:val="Normal (Web)"/>
    <w:basedOn w:val="a0"/>
    <w:rsid w:val="009E1084"/>
    <w:pPr>
      <w:spacing w:before="100" w:beforeAutospacing="1" w:after="100" w:afterAutospacing="1"/>
    </w:pPr>
    <w:rPr>
      <w:rFonts w:ascii="Verdana" w:hAnsi="Verdana"/>
      <w:snapToGrid/>
      <w:color w:val="000000"/>
      <w:sz w:val="20"/>
    </w:rPr>
  </w:style>
  <w:style w:type="character" w:customStyle="1" w:styleId="keyword1">
    <w:name w:val="keyword1"/>
    <w:rsid w:val="009E1084"/>
    <w:rPr>
      <w:i/>
      <w:iCs/>
    </w:rPr>
  </w:style>
  <w:style w:type="character" w:customStyle="1" w:styleId="texample1">
    <w:name w:val="texample1"/>
    <w:rsid w:val="009E1084"/>
    <w:rPr>
      <w:rFonts w:ascii="Courier New" w:hAnsi="Courier New" w:cs="Courier New" w:hint="default"/>
      <w:color w:val="8B0000"/>
    </w:rPr>
  </w:style>
  <w:style w:type="character" w:customStyle="1" w:styleId="keyworddef1">
    <w:name w:val="keyword_def1"/>
    <w:rsid w:val="009E1084"/>
    <w:rPr>
      <w:b/>
      <w:bCs/>
      <w:i/>
      <w:iCs/>
    </w:rPr>
  </w:style>
  <w:style w:type="paragraph" w:styleId="HTML">
    <w:name w:val="HTML Preformatted"/>
    <w:basedOn w:val="a0"/>
    <w:link w:val="HTML0"/>
    <w:uiPriority w:val="99"/>
    <w:rsid w:val="009E1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sz w:val="20"/>
    </w:rPr>
  </w:style>
  <w:style w:type="character" w:customStyle="1" w:styleId="keyword">
    <w:name w:val="keyword"/>
    <w:basedOn w:val="a1"/>
    <w:rsid w:val="009E1084"/>
  </w:style>
  <w:style w:type="character" w:customStyle="1" w:styleId="keyworddef">
    <w:name w:val="keyword_def"/>
    <w:basedOn w:val="a1"/>
    <w:rsid w:val="009E1084"/>
  </w:style>
  <w:style w:type="character" w:customStyle="1" w:styleId="texample">
    <w:name w:val="texample"/>
    <w:basedOn w:val="a1"/>
    <w:rsid w:val="009E1084"/>
  </w:style>
  <w:style w:type="paragraph" w:customStyle="1" w:styleId="tita">
    <w:name w:val="tit_a"/>
    <w:basedOn w:val="a0"/>
    <w:rsid w:val="009E1084"/>
    <w:pPr>
      <w:spacing w:before="100" w:beforeAutospacing="1" w:after="100" w:afterAutospacing="1"/>
      <w:jc w:val="center"/>
    </w:pPr>
    <w:rPr>
      <w:rFonts w:ascii="Verdana" w:hAnsi="Verdana"/>
      <w:snapToGrid/>
      <w:color w:val="000000"/>
      <w:sz w:val="32"/>
      <w:szCs w:val="32"/>
    </w:rPr>
  </w:style>
  <w:style w:type="paragraph" w:customStyle="1" w:styleId="text">
    <w:name w:val="text"/>
    <w:basedOn w:val="a0"/>
    <w:rsid w:val="009E1084"/>
    <w:pPr>
      <w:spacing w:before="100" w:beforeAutospacing="1" w:after="100" w:afterAutospacing="1"/>
    </w:pPr>
    <w:rPr>
      <w:rFonts w:ascii="Verdana" w:hAnsi="Verdana"/>
      <w:snapToGrid/>
      <w:color w:val="000000"/>
      <w:szCs w:val="24"/>
    </w:rPr>
  </w:style>
  <w:style w:type="paragraph" w:customStyle="1" w:styleId="textb">
    <w:name w:val="text_b"/>
    <w:basedOn w:val="a0"/>
    <w:rsid w:val="009E1084"/>
    <w:pPr>
      <w:spacing w:before="100" w:beforeAutospacing="1" w:after="100" w:afterAutospacing="1"/>
    </w:pPr>
    <w:rPr>
      <w:rFonts w:ascii="Verdana" w:hAnsi="Verdana"/>
      <w:b/>
      <w:bCs/>
      <w:snapToGrid/>
      <w:color w:val="000000"/>
      <w:szCs w:val="24"/>
    </w:rPr>
  </w:style>
  <w:style w:type="paragraph" w:customStyle="1" w:styleId="code0">
    <w:name w:val="code"/>
    <w:basedOn w:val="a0"/>
    <w:rsid w:val="009E1084"/>
    <w:pPr>
      <w:spacing w:before="100" w:beforeAutospacing="1" w:after="100" w:afterAutospacing="1"/>
    </w:pPr>
    <w:rPr>
      <w:rFonts w:ascii="Verdana" w:hAnsi="Verdana"/>
      <w:i/>
      <w:iCs/>
      <w:snapToGrid/>
      <w:color w:val="000000"/>
      <w:sz w:val="20"/>
    </w:rPr>
  </w:style>
  <w:style w:type="character" w:customStyle="1" w:styleId="name1">
    <w:name w:val="name1"/>
    <w:rsid w:val="009E1084"/>
    <w:rPr>
      <w:rFonts w:ascii="Arial" w:hAnsi="Arial" w:cs="Arial" w:hint="default"/>
      <w:b/>
      <w:bCs/>
      <w:sz w:val="24"/>
      <w:szCs w:val="24"/>
    </w:rPr>
  </w:style>
  <w:style w:type="character" w:customStyle="1" w:styleId="apple-converted-space">
    <w:name w:val="apple-converted-space"/>
    <w:basedOn w:val="a1"/>
    <w:rsid w:val="00F813EA"/>
  </w:style>
  <w:style w:type="character" w:customStyle="1" w:styleId="wikilink">
    <w:name w:val="wikilink"/>
    <w:basedOn w:val="a1"/>
    <w:rsid w:val="00F813EA"/>
  </w:style>
  <w:style w:type="character" w:customStyle="1" w:styleId="wikigeneratedlinkcontent">
    <w:name w:val="wikigeneratedlinkcontent"/>
    <w:basedOn w:val="a1"/>
    <w:rsid w:val="00F813EA"/>
  </w:style>
  <w:style w:type="character" w:styleId="af5">
    <w:name w:val="Strong"/>
    <w:basedOn w:val="a1"/>
    <w:uiPriority w:val="22"/>
    <w:qFormat/>
    <w:rsid w:val="00EF06BA"/>
    <w:rPr>
      <w:b/>
      <w:bCs/>
    </w:rPr>
  </w:style>
  <w:style w:type="paragraph" w:styleId="a">
    <w:name w:val="List Bullet"/>
    <w:basedOn w:val="a0"/>
    <w:unhideWhenUsed/>
    <w:rsid w:val="00B21B5E"/>
    <w:pPr>
      <w:numPr>
        <w:numId w:val="5"/>
      </w:numPr>
      <w:contextualSpacing/>
    </w:pPr>
  </w:style>
  <w:style w:type="character" w:customStyle="1" w:styleId="30">
    <w:name w:val="Заголовок 3 Знак"/>
    <w:link w:val="3"/>
    <w:rsid w:val="00C2534D"/>
    <w:rPr>
      <w:rFonts w:cs="Arial"/>
      <w:b/>
      <w:bCs/>
      <w:iCs/>
      <w:snapToGrid w:val="0"/>
      <w:sz w:val="28"/>
      <w:szCs w:val="28"/>
    </w:rPr>
  </w:style>
  <w:style w:type="paragraph" w:styleId="af6">
    <w:name w:val="Balloon Text"/>
    <w:basedOn w:val="a0"/>
    <w:link w:val="af7"/>
    <w:semiHidden/>
    <w:rsid w:val="00B21B5E"/>
    <w:rPr>
      <w:rFonts w:ascii="Tahoma" w:hAnsi="Tahoma" w:cs="Tahoma"/>
      <w:snapToGrid/>
      <w:sz w:val="16"/>
      <w:szCs w:val="16"/>
    </w:rPr>
  </w:style>
  <w:style w:type="character" w:customStyle="1" w:styleId="af7">
    <w:name w:val="Текст выноски Знак"/>
    <w:basedOn w:val="a1"/>
    <w:link w:val="af6"/>
    <w:semiHidden/>
    <w:rsid w:val="00B21B5E"/>
    <w:rPr>
      <w:rFonts w:ascii="Tahoma" w:hAnsi="Tahoma" w:cs="Tahoma"/>
      <w:sz w:val="16"/>
      <w:szCs w:val="16"/>
    </w:rPr>
  </w:style>
  <w:style w:type="character" w:customStyle="1" w:styleId="codecommonsmall">
    <w:name w:val="code_common_small"/>
    <w:rsid w:val="00B21B5E"/>
    <w:rPr>
      <w:rFonts w:ascii="Courier New" w:hAnsi="Courier New"/>
      <w:sz w:val="20"/>
    </w:rPr>
  </w:style>
  <w:style w:type="paragraph" w:customStyle="1" w:styleId="TableHeader">
    <w:name w:val="TableHeader"/>
    <w:basedOn w:val="a0"/>
    <w:rsid w:val="00B21B5E"/>
    <w:pPr>
      <w:jc w:val="center"/>
    </w:pPr>
    <w:rPr>
      <w:b/>
      <w:bCs/>
    </w:rPr>
  </w:style>
  <w:style w:type="paragraph" w:customStyle="1" w:styleId="TitlePageText">
    <w:name w:val="TitlePageText"/>
    <w:basedOn w:val="a0"/>
    <w:rsid w:val="00B21B5E"/>
    <w:pPr>
      <w:spacing w:line="360" w:lineRule="auto"/>
    </w:pPr>
    <w:rPr>
      <w:sz w:val="28"/>
    </w:rPr>
  </w:style>
  <w:style w:type="paragraph" w:customStyle="1" w:styleId="SecondPageText">
    <w:name w:val="SecondPageText"/>
    <w:basedOn w:val="a0"/>
    <w:rsid w:val="00B21B5E"/>
    <w:pPr>
      <w:ind w:firstLine="567"/>
      <w:jc w:val="both"/>
    </w:pPr>
    <w:rPr>
      <w:sz w:val="28"/>
    </w:rPr>
  </w:style>
  <w:style w:type="character" w:customStyle="1" w:styleId="Codecommon">
    <w:name w:val="Code_common"/>
    <w:rsid w:val="00B21B5E"/>
    <w:rPr>
      <w:rFonts w:ascii="Courier New" w:hAnsi="Courier New"/>
      <w:sz w:val="22"/>
    </w:rPr>
  </w:style>
  <w:style w:type="paragraph" w:customStyle="1" w:styleId="TableText">
    <w:name w:val="TableText"/>
    <w:basedOn w:val="a0"/>
    <w:rsid w:val="00B21B5E"/>
    <w:pPr>
      <w:jc w:val="center"/>
    </w:pPr>
    <w:rPr>
      <w:iCs/>
    </w:rPr>
  </w:style>
  <w:style w:type="character" w:customStyle="1" w:styleId="Codepreprocessor">
    <w:name w:val="Code_preprocessor"/>
    <w:rsid w:val="00B21B5E"/>
    <w:rPr>
      <w:rFonts w:ascii="Courier New" w:hAnsi="Courier New"/>
      <w:color w:val="7F7F00"/>
      <w:sz w:val="22"/>
    </w:rPr>
  </w:style>
  <w:style w:type="character" w:customStyle="1" w:styleId="Codecode">
    <w:name w:val="Code_code"/>
    <w:rsid w:val="00B21B5E"/>
    <w:rPr>
      <w:rFonts w:ascii="Courier New" w:hAnsi="Courier New"/>
      <w:color w:val="000000"/>
      <w:sz w:val="22"/>
    </w:rPr>
  </w:style>
  <w:style w:type="character" w:customStyle="1" w:styleId="Codespecsyms">
    <w:name w:val="Code_spec_syms"/>
    <w:rsid w:val="00B21B5E"/>
    <w:rPr>
      <w:rFonts w:ascii="Courier New" w:hAnsi="Courier New"/>
      <w:b/>
      <w:bCs/>
      <w:color w:val="000000"/>
      <w:sz w:val="22"/>
    </w:rPr>
  </w:style>
  <w:style w:type="character" w:customStyle="1" w:styleId="Codereservedwords">
    <w:name w:val="Code_reserved_words"/>
    <w:rsid w:val="00B21B5E"/>
    <w:rPr>
      <w:rFonts w:ascii="Courier New" w:hAnsi="Courier New"/>
      <w:b/>
      <w:bCs/>
      <w:color w:val="00007F"/>
      <w:sz w:val="22"/>
      <w:lang w:val="en-US"/>
    </w:rPr>
  </w:style>
  <w:style w:type="character" w:customStyle="1" w:styleId="Codecomments">
    <w:name w:val="Code_comments"/>
    <w:rsid w:val="00B21B5E"/>
    <w:rPr>
      <w:rFonts w:ascii="Courier New" w:hAnsi="Courier New"/>
      <w:color w:val="007F00"/>
      <w:sz w:val="22"/>
    </w:rPr>
  </w:style>
  <w:style w:type="character" w:customStyle="1" w:styleId="Codedigits">
    <w:name w:val="Code_digits"/>
    <w:rsid w:val="00B21B5E"/>
    <w:rPr>
      <w:rFonts w:ascii="Courier New" w:hAnsi="Courier New"/>
      <w:color w:val="007F7F"/>
      <w:sz w:val="22"/>
    </w:rPr>
  </w:style>
  <w:style w:type="character" w:customStyle="1" w:styleId="Codestrings">
    <w:name w:val="Code_strings"/>
    <w:rsid w:val="00B21B5E"/>
    <w:rPr>
      <w:rFonts w:ascii="Courier New" w:hAnsi="Courier New"/>
      <w:color w:val="7F007F"/>
      <w:sz w:val="22"/>
    </w:rPr>
  </w:style>
  <w:style w:type="character" w:customStyle="1" w:styleId="Codespaces">
    <w:name w:val="Code_spaces"/>
    <w:rsid w:val="00B21B5E"/>
    <w:rPr>
      <w:rFonts w:ascii="Courier New" w:hAnsi="Courier New"/>
      <w:color w:val="808080"/>
      <w:sz w:val="22"/>
    </w:rPr>
  </w:style>
  <w:style w:type="table" w:customStyle="1" w:styleId="TableNormal">
    <w:name w:val="Table Normal"/>
    <w:uiPriority w:val="2"/>
    <w:semiHidden/>
    <w:unhideWhenUsed/>
    <w:qFormat/>
    <w:rsid w:val="00B21B5E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List Paragraph"/>
    <w:basedOn w:val="a0"/>
    <w:uiPriority w:val="34"/>
    <w:qFormat/>
    <w:rsid w:val="00B21B5E"/>
    <w:pPr>
      <w:widowControl w:val="0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TableParagraph">
    <w:name w:val="Table Paragraph"/>
    <w:basedOn w:val="a0"/>
    <w:uiPriority w:val="1"/>
    <w:qFormat/>
    <w:rsid w:val="00B21B5E"/>
    <w:pPr>
      <w:widowControl w:val="0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af9">
    <w:name w:val="Коды"/>
    <w:basedOn w:val="a0"/>
    <w:link w:val="afa"/>
    <w:autoRedefine/>
    <w:rsid w:val="00B21B5E"/>
    <w:pPr>
      <w:ind w:firstLine="720"/>
      <w:jc w:val="center"/>
    </w:pPr>
    <w:rPr>
      <w:rFonts w:ascii="Courier New" w:eastAsia="Courier New" w:hAnsi="Courier New" w:cs="Courier New"/>
      <w:b/>
      <w:noProof/>
      <w:snapToGrid/>
      <w:sz w:val="20"/>
      <w:lang w:val="en-US"/>
    </w:rPr>
  </w:style>
  <w:style w:type="character" w:customStyle="1" w:styleId="afa">
    <w:name w:val="Коды Знак"/>
    <w:basedOn w:val="a1"/>
    <w:link w:val="af9"/>
    <w:rsid w:val="00B21B5E"/>
    <w:rPr>
      <w:rFonts w:ascii="Courier New" w:eastAsia="Courier New" w:hAnsi="Courier New" w:cs="Courier New"/>
      <w:b/>
      <w:noProof/>
      <w:lang w:val="en-US"/>
    </w:rPr>
  </w:style>
  <w:style w:type="table" w:customStyle="1" w:styleId="TableStyle00">
    <w:name w:val="TableStyle00"/>
    <w:basedOn w:val="a2"/>
    <w:rsid w:val="00B21B5E"/>
    <w:pPr>
      <w:jc w:val="both"/>
    </w:pPr>
    <w:rPr>
      <w:rFonts w:ascii="Courier New" w:eastAsia="SimSun" w:hAnsi="Courier New" w:cs="Courier New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character" w:customStyle="1" w:styleId="afb">
    <w:name w:val="Стиль (латиница) Знак"/>
    <w:basedOn w:val="a1"/>
    <w:link w:val="afc"/>
    <w:rsid w:val="00B21B5E"/>
    <w:rPr>
      <w:rFonts w:ascii="Courier New" w:eastAsia="SimSun" w:hAnsi="Courier New" w:cs="Courier New"/>
      <w:lang w:eastAsia="zh-CN"/>
    </w:rPr>
  </w:style>
  <w:style w:type="paragraph" w:customStyle="1" w:styleId="afc">
    <w:name w:val="Стиль (латиница)"/>
    <w:basedOn w:val="a0"/>
    <w:link w:val="afb"/>
    <w:autoRedefine/>
    <w:rsid w:val="00B21B5E"/>
    <w:rPr>
      <w:rFonts w:ascii="Courier New" w:eastAsia="SimSun" w:hAnsi="Courier New" w:cs="Courier New"/>
      <w:snapToGrid/>
      <w:sz w:val="20"/>
      <w:lang w:eastAsia="zh-CN"/>
    </w:rPr>
  </w:style>
  <w:style w:type="paragraph" w:customStyle="1" w:styleId="BLevel2">
    <w:name w:val="BLevel2"/>
    <w:basedOn w:val="a0"/>
    <w:next w:val="a0"/>
    <w:autoRedefine/>
    <w:rsid w:val="00B21B5E"/>
    <w:pPr>
      <w:autoSpaceDE w:val="0"/>
      <w:autoSpaceDN w:val="0"/>
      <w:adjustRightInd w:val="0"/>
      <w:spacing w:before="120" w:after="120"/>
      <w:jc w:val="both"/>
    </w:pPr>
    <w:rPr>
      <w:b/>
      <w:snapToGrid/>
      <w:color w:val="000000"/>
      <w:sz w:val="36"/>
      <w:szCs w:val="21"/>
      <w:lang w:val="en-US"/>
    </w:rPr>
  </w:style>
  <w:style w:type="paragraph" w:customStyle="1" w:styleId="afd">
    <w:name w:val="Программный код"/>
    <w:basedOn w:val="a0"/>
    <w:link w:val="afe"/>
    <w:rsid w:val="00B21B5E"/>
    <w:pPr>
      <w:ind w:left="720" w:right="715"/>
    </w:pPr>
    <w:rPr>
      <w:rFonts w:ascii="Courier New" w:hAnsi="Courier New" w:cs="Courier New"/>
      <w:b/>
      <w:bCs/>
      <w:snapToGrid/>
      <w:color w:val="333399"/>
      <w:szCs w:val="24"/>
      <w:lang w:val="en-US"/>
    </w:rPr>
  </w:style>
  <w:style w:type="character" w:customStyle="1" w:styleId="afe">
    <w:name w:val="Программный код Знак"/>
    <w:basedOn w:val="a1"/>
    <w:link w:val="afd"/>
    <w:rsid w:val="00B21B5E"/>
    <w:rPr>
      <w:rFonts w:ascii="Courier New" w:hAnsi="Courier New" w:cs="Courier New"/>
      <w:b/>
      <w:bCs/>
      <w:color w:val="333399"/>
      <w:sz w:val="24"/>
      <w:szCs w:val="24"/>
      <w:lang w:val="en-US"/>
    </w:rPr>
  </w:style>
  <w:style w:type="paragraph" w:customStyle="1" w:styleId="BText1">
    <w:name w:val="BText1"/>
    <w:basedOn w:val="a0"/>
    <w:link w:val="BText10"/>
    <w:rsid w:val="00B21B5E"/>
    <w:pPr>
      <w:autoSpaceDE w:val="0"/>
      <w:autoSpaceDN w:val="0"/>
      <w:adjustRightInd w:val="0"/>
      <w:spacing w:after="120"/>
      <w:ind w:firstLine="709"/>
    </w:pPr>
    <w:rPr>
      <w:iCs/>
      <w:snapToGrid/>
      <w:color w:val="000000"/>
      <w:sz w:val="22"/>
      <w:szCs w:val="22"/>
    </w:rPr>
  </w:style>
  <w:style w:type="paragraph" w:customStyle="1" w:styleId="BListing">
    <w:name w:val="BListing"/>
    <w:basedOn w:val="a0"/>
    <w:rsid w:val="00B21B5E"/>
    <w:pPr>
      <w:widowControl w:val="0"/>
      <w:tabs>
        <w:tab w:val="left" w:pos="283"/>
        <w:tab w:val="left" w:pos="566"/>
        <w:tab w:val="left" w:pos="849"/>
        <w:tab w:val="left" w:pos="1132"/>
        <w:tab w:val="left" w:pos="1415"/>
        <w:tab w:val="left" w:pos="1698"/>
        <w:tab w:val="left" w:pos="1981"/>
        <w:tab w:val="left" w:pos="2264"/>
        <w:tab w:val="left" w:pos="2547"/>
        <w:tab w:val="left" w:pos="2830"/>
        <w:tab w:val="left" w:pos="3113"/>
        <w:tab w:val="left" w:pos="3396"/>
        <w:tab w:val="left" w:pos="3679"/>
        <w:tab w:val="left" w:pos="3962"/>
        <w:tab w:val="left" w:pos="4245"/>
        <w:tab w:val="left" w:pos="4528"/>
        <w:tab w:val="left" w:pos="4811"/>
        <w:tab w:val="left" w:pos="5094"/>
        <w:tab w:val="left" w:pos="5377"/>
        <w:tab w:val="left" w:pos="5660"/>
        <w:tab w:val="left" w:pos="5943"/>
        <w:tab w:val="left" w:pos="6226"/>
        <w:tab w:val="left" w:pos="6509"/>
        <w:tab w:val="left" w:pos="6792"/>
        <w:tab w:val="left" w:pos="7075"/>
        <w:tab w:val="left" w:pos="7358"/>
      </w:tabs>
      <w:spacing w:before="113" w:after="113" w:line="240" w:lineRule="atLeast"/>
      <w:ind w:left="340"/>
    </w:pPr>
    <w:rPr>
      <w:rFonts w:ascii="MonoCondensedC" w:hAnsi="MonoCondensedC"/>
      <w:b/>
      <w:snapToGrid/>
      <w:sz w:val="20"/>
      <w:lang w:eastAsia="en-US"/>
    </w:rPr>
  </w:style>
  <w:style w:type="character" w:customStyle="1" w:styleId="BText10">
    <w:name w:val="BText1 Знак"/>
    <w:basedOn w:val="a1"/>
    <w:link w:val="BText1"/>
    <w:rsid w:val="00B21B5E"/>
    <w:rPr>
      <w:iCs/>
      <w:color w:val="000000"/>
      <w:sz w:val="22"/>
      <w:szCs w:val="22"/>
    </w:rPr>
  </w:style>
  <w:style w:type="character" w:styleId="aff">
    <w:name w:val="Placeholder Text"/>
    <w:basedOn w:val="a1"/>
    <w:uiPriority w:val="99"/>
    <w:semiHidden/>
    <w:rsid w:val="00B21B5E"/>
    <w:rPr>
      <w:color w:val="808080"/>
    </w:rPr>
  </w:style>
  <w:style w:type="character" w:customStyle="1" w:styleId="20">
    <w:name w:val="Заголовок 2 Знак"/>
    <w:basedOn w:val="a1"/>
    <w:link w:val="2"/>
    <w:rsid w:val="00A105EA"/>
    <w:rPr>
      <w:rFonts w:cs="Arial"/>
      <w:b/>
      <w:bCs/>
      <w:iCs/>
      <w:snapToGrid w:val="0"/>
      <w:sz w:val="28"/>
      <w:szCs w:val="28"/>
    </w:rPr>
  </w:style>
  <w:style w:type="character" w:styleId="aff0">
    <w:name w:val="Book Title"/>
    <w:basedOn w:val="a1"/>
    <w:uiPriority w:val="33"/>
    <w:qFormat/>
    <w:rsid w:val="002C03E9"/>
    <w:rPr>
      <w:rFonts w:ascii="Times New Roman" w:hAnsi="Times New Roman"/>
      <w:b/>
      <w:bCs/>
      <w:iCs/>
      <w:caps/>
      <w:smallCaps w:val="0"/>
      <w:strike w:val="0"/>
      <w:dstrike w:val="0"/>
      <w:vanish w:val="0"/>
      <w:spacing w:val="5"/>
      <w:sz w:val="28"/>
      <w:vertAlign w:val="baseline"/>
    </w:rPr>
  </w:style>
  <w:style w:type="character" w:customStyle="1" w:styleId="HTML0">
    <w:name w:val="Стандартный HTML Знак"/>
    <w:basedOn w:val="a1"/>
    <w:link w:val="HTML"/>
    <w:uiPriority w:val="99"/>
    <w:rsid w:val="00E3726E"/>
    <w:rPr>
      <w:rFonts w:ascii="Courier New" w:hAnsi="Courier New" w:cs="Courier New"/>
    </w:rPr>
  </w:style>
  <w:style w:type="character" w:customStyle="1" w:styleId="aa">
    <w:name w:val="Заголовок Знак"/>
    <w:basedOn w:val="a1"/>
    <w:link w:val="a9"/>
    <w:rsid w:val="00954BDA"/>
    <w:rPr>
      <w:b/>
      <w:sz w:val="28"/>
    </w:rPr>
  </w:style>
  <w:style w:type="paragraph" w:customStyle="1" w:styleId="paragraph">
    <w:name w:val="paragraph"/>
    <w:basedOn w:val="a0"/>
    <w:rsid w:val="00CE1CBD"/>
    <w:pPr>
      <w:spacing w:before="100" w:beforeAutospacing="1" w:after="100" w:afterAutospacing="1"/>
    </w:pPr>
    <w:rPr>
      <w:snapToGrid/>
      <w:szCs w:val="24"/>
    </w:rPr>
  </w:style>
  <w:style w:type="character" w:customStyle="1" w:styleId="normaltextrun">
    <w:name w:val="normaltextrun"/>
    <w:basedOn w:val="a1"/>
    <w:rsid w:val="00CE1CBD"/>
  </w:style>
  <w:style w:type="character" w:customStyle="1" w:styleId="eop">
    <w:name w:val="eop"/>
    <w:basedOn w:val="a1"/>
    <w:rsid w:val="00CE1CBD"/>
  </w:style>
  <w:style w:type="character" w:customStyle="1" w:styleId="n">
    <w:name w:val="n"/>
    <w:basedOn w:val="a1"/>
    <w:rsid w:val="00194B96"/>
  </w:style>
  <w:style w:type="character" w:customStyle="1" w:styleId="o">
    <w:name w:val="o"/>
    <w:basedOn w:val="a1"/>
    <w:rsid w:val="00194B96"/>
  </w:style>
  <w:style w:type="character" w:customStyle="1" w:styleId="nb">
    <w:name w:val="nb"/>
    <w:basedOn w:val="a1"/>
    <w:rsid w:val="00194B96"/>
  </w:style>
  <w:style w:type="character" w:customStyle="1" w:styleId="p">
    <w:name w:val="p"/>
    <w:basedOn w:val="a1"/>
    <w:rsid w:val="00194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816">
          <w:marLeft w:val="0"/>
          <w:marRight w:val="0"/>
          <w:marTop w:val="240"/>
          <w:marBottom w:val="240"/>
          <w:divBdr>
            <w:top w:val="dotted" w:sz="6" w:space="0" w:color="555555"/>
            <w:left w:val="dotted" w:sz="6" w:space="1" w:color="555555"/>
            <w:bottom w:val="dotted" w:sz="6" w:space="0" w:color="555555"/>
            <w:right w:val="dotted" w:sz="6" w:space="1" w:color="555555"/>
          </w:divBdr>
        </w:div>
      </w:divsChild>
    </w:div>
    <w:div w:id="569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6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3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3683">
          <w:marLeft w:val="0"/>
          <w:marRight w:val="0"/>
          <w:marTop w:val="240"/>
          <w:marBottom w:val="240"/>
          <w:divBdr>
            <w:top w:val="dotted" w:sz="6" w:space="0" w:color="555555"/>
            <w:left w:val="dotted" w:sz="6" w:space="1" w:color="555555"/>
            <w:bottom w:val="dotted" w:sz="6" w:space="0" w:color="555555"/>
            <w:right w:val="dotted" w:sz="6" w:space="1" w:color="555555"/>
          </w:divBdr>
        </w:div>
      </w:divsChild>
    </w:div>
    <w:div w:id="14699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uperuser/kostyA/Uni/&#1055;&#1080;&#1054;&#1040;/C++/&#1054;&#1090;&#1095;&#1077;&#1090;&#1099;/&#1055;&#1080;&#1086;&#1072;%20&#1057;++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44d743-39a1-474f-a6dc-e073f0f6d12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1418E8B04D93D4AABD2AB577D0337DA" ma:contentTypeVersion="4" ma:contentTypeDescription="Создание документа." ma:contentTypeScope="" ma:versionID="45335bbf206d3b27cee84441b84a41d6">
  <xsd:schema xmlns:xsd="http://www.w3.org/2001/XMLSchema" xmlns:xs="http://www.w3.org/2001/XMLSchema" xmlns:p="http://schemas.microsoft.com/office/2006/metadata/properties" xmlns:ns2="6444d743-39a1-474f-a6dc-e073f0f6d12d" targetNamespace="http://schemas.microsoft.com/office/2006/metadata/properties" ma:root="true" ma:fieldsID="f96221262372b9f62db6e24c27708058" ns2:_="">
    <xsd:import namespace="6444d743-39a1-474f-a6dc-e073f0f6d1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d743-39a1-474f-a6dc-e073f0f6d1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B519A-BC15-49D8-BE36-EB43D4E71266}">
  <ds:schemaRefs>
    <ds:schemaRef ds:uri="http://schemas.microsoft.com/office/2006/metadata/properties"/>
    <ds:schemaRef ds:uri="http://schemas.microsoft.com/office/infopath/2007/PartnerControls"/>
    <ds:schemaRef ds:uri="6444d743-39a1-474f-a6dc-e073f0f6d12d"/>
  </ds:schemaRefs>
</ds:datastoreItem>
</file>

<file path=customXml/itemProps2.xml><?xml version="1.0" encoding="utf-8"?>
<ds:datastoreItem xmlns:ds="http://schemas.openxmlformats.org/officeDocument/2006/customXml" ds:itemID="{12A06350-0555-4960-B8C1-A6E9777B5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BDF80-3F6F-4367-AC3E-246ED366E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d743-39a1-474f-a6dc-e073f0f6d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E77CA6-A774-40CA-9174-C35904688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Пиоа С++ шаблон.dotx</Template>
  <TotalTime>21</TotalTime>
  <Pages>6</Pages>
  <Words>696</Words>
  <Characters>3971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№6</vt:lpstr>
      <vt:lpstr>Лабораторная работа №6</vt:lpstr>
    </vt:vector>
  </TitlesOfParts>
  <Company>rooch</Company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Microsoft Office User</dc:creator>
  <cp:lastModifiedBy>Герасимов Константин Сергеевич</cp:lastModifiedBy>
  <cp:revision>2</cp:revision>
  <cp:lastPrinted>2019-09-10T01:19:00Z</cp:lastPrinted>
  <dcterms:created xsi:type="dcterms:W3CDTF">2023-05-01T16:55:00Z</dcterms:created>
  <dcterms:modified xsi:type="dcterms:W3CDTF">2023-05-01T18:23:00Z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0x01010031418E8B04D93D4AABD2AB577D0337DA</vt:lpwstr>
  </property>
</Properties>
</file>