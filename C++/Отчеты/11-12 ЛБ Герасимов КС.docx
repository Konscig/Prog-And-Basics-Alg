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FF7B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708CE72D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688D8CDA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961696E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49165975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7972B5B1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0B13F7C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ADD5F5F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9A0ABDC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3EDE393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840514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67AC038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E2D23BA" w14:textId="0C907D88" w:rsidR="00984A4F" w:rsidRDefault="00984A4F" w:rsidP="00874872">
      <w:pPr>
        <w:jc w:val="center"/>
        <w:rPr>
          <w:sz w:val="23"/>
          <w:szCs w:val="23"/>
          <w:shd w:val="clear" w:color="auto" w:fill="FAF9F8"/>
        </w:rPr>
      </w:pPr>
      <w:r>
        <w:rPr>
          <w:sz w:val="23"/>
          <w:szCs w:val="23"/>
          <w:shd w:val="clear" w:color="auto" w:fill="FAF9F8"/>
        </w:rPr>
        <w:t>Практическое</w:t>
      </w:r>
      <w:r w:rsidRPr="00242E36">
        <w:rPr>
          <w:sz w:val="23"/>
          <w:szCs w:val="23"/>
          <w:shd w:val="clear" w:color="auto" w:fill="FAF9F8"/>
        </w:rPr>
        <w:t xml:space="preserve"> </w:t>
      </w:r>
      <w:r>
        <w:rPr>
          <w:sz w:val="23"/>
          <w:szCs w:val="23"/>
          <w:shd w:val="clear" w:color="auto" w:fill="FAF9F8"/>
        </w:rPr>
        <w:t xml:space="preserve">занятие </w:t>
      </w:r>
      <w:proofErr w:type="gramStart"/>
      <w:r>
        <w:rPr>
          <w:sz w:val="23"/>
          <w:szCs w:val="23"/>
          <w:shd w:val="clear" w:color="auto" w:fill="FAF9F8"/>
        </w:rPr>
        <w:t>№1</w:t>
      </w:r>
      <w:r w:rsidR="002F575B">
        <w:rPr>
          <w:sz w:val="23"/>
          <w:szCs w:val="23"/>
          <w:shd w:val="clear" w:color="auto" w:fill="FAF9F8"/>
        </w:rPr>
        <w:t>1-12</w:t>
      </w:r>
      <w:proofErr w:type="gramEnd"/>
      <w:r>
        <w:rPr>
          <w:sz w:val="23"/>
          <w:szCs w:val="23"/>
          <w:shd w:val="clear" w:color="auto" w:fill="FAF9F8"/>
        </w:rPr>
        <w:t>.</w:t>
      </w:r>
    </w:p>
    <w:p w14:paraId="74C041F3" w14:textId="240E64EB" w:rsidR="00874872" w:rsidRPr="00984A4F" w:rsidRDefault="00984A4F" w:rsidP="00874872">
      <w:pPr>
        <w:jc w:val="center"/>
        <w:rPr>
          <w:b/>
          <w:bCs/>
          <w:sz w:val="28"/>
          <w:szCs w:val="28"/>
        </w:rPr>
      </w:pPr>
      <w:r w:rsidRPr="00984A4F">
        <w:rPr>
          <w:b/>
          <w:bCs/>
          <w:sz w:val="23"/>
          <w:szCs w:val="23"/>
          <w:shd w:val="clear" w:color="auto" w:fill="FAF9F8"/>
        </w:rPr>
        <w:t xml:space="preserve"> </w:t>
      </w:r>
      <w:r w:rsidR="007950E4">
        <w:rPr>
          <w:b/>
          <w:bCs/>
          <w:sz w:val="23"/>
          <w:szCs w:val="23"/>
          <w:shd w:val="clear" w:color="auto" w:fill="FAF9F8"/>
        </w:rPr>
        <w:t>ОСНОВЫ ООП.</w:t>
      </w:r>
      <w:r w:rsidR="00874872" w:rsidRPr="00984A4F">
        <w:rPr>
          <w:b/>
          <w:bCs/>
          <w:sz w:val="28"/>
          <w:szCs w:val="28"/>
        </w:rPr>
        <w:t xml:space="preserve"> </w:t>
      </w:r>
    </w:p>
    <w:p w14:paraId="0EAF0E00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CB8E040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B7FF7AE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74D8E93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563785F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540D7541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35826E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07D9B2DB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5AF38D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E24CCFF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4D94F9F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FD0395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2348963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5487593B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7770419" w14:textId="77777777" w:rsidR="00874872" w:rsidRPr="00F55A63" w:rsidRDefault="00874872" w:rsidP="00874872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Pr="00F55A63">
        <w:rPr>
          <w:sz w:val="28"/>
          <w:szCs w:val="28"/>
        </w:rPr>
        <w:t xml:space="preserve"> студент:</w:t>
      </w:r>
    </w:p>
    <w:p w14:paraId="5BE520DA" w14:textId="77777777" w:rsidR="00874872" w:rsidRPr="00A401DC" w:rsidRDefault="00A401DC" w:rsidP="00A401DC">
      <w:pPr>
        <w:jc w:val="right"/>
        <w:rPr>
          <w:sz w:val="28"/>
          <w:szCs w:val="28"/>
        </w:rPr>
      </w:pPr>
      <w:r>
        <w:rPr>
          <w:sz w:val="28"/>
          <w:szCs w:val="28"/>
        </w:rPr>
        <w:t>Герасимов Константин Сергеевич</w:t>
      </w:r>
    </w:p>
    <w:p w14:paraId="002A2902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C73F51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78E3226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984A4F">
        <w:rPr>
          <w:sz w:val="28"/>
          <w:szCs w:val="28"/>
        </w:rPr>
        <w:t>3</w:t>
      </w:r>
    </w:p>
    <w:p w14:paraId="6526A5E8" w14:textId="77777777" w:rsidR="00874872" w:rsidRPr="00F55A63" w:rsidRDefault="00874872" w:rsidP="00874872">
      <w:pPr>
        <w:rPr>
          <w:b/>
          <w:sz w:val="28"/>
          <w:szCs w:val="28"/>
        </w:rPr>
      </w:pPr>
      <w:r w:rsidRPr="00F55A63">
        <w:rPr>
          <w:b/>
          <w:sz w:val="28"/>
          <w:szCs w:val="28"/>
        </w:rPr>
        <w:br w:type="page"/>
      </w:r>
    </w:p>
    <w:p w14:paraId="16B7A7C6" w14:textId="77777777" w:rsidR="00874872" w:rsidRPr="00F55A63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в аудитории</w:t>
      </w:r>
    </w:p>
    <w:p w14:paraId="1EAC1F63" w14:textId="77777777" w:rsidR="00874872" w:rsidRPr="00F55A63" w:rsidRDefault="00874872" w:rsidP="00874872">
      <w:pPr>
        <w:rPr>
          <w:sz w:val="28"/>
          <w:szCs w:val="28"/>
        </w:rPr>
      </w:pPr>
    </w:p>
    <w:p w14:paraId="4C3CE53E" w14:textId="77777777" w:rsidR="00874872" w:rsidRPr="00F55A63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5.1</w:t>
      </w:r>
    </w:p>
    <w:p w14:paraId="573351EA" w14:textId="574261B0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5CD93768" w14:textId="77777777" w:rsidR="007950E4" w:rsidRDefault="007950E4" w:rsidP="007950E4">
      <w:r w:rsidRPr="007950E4">
        <w:t>Описать класс с именем «Студент», содержащий поля:</w:t>
      </w:r>
    </w:p>
    <w:p w14:paraId="7D13E529" w14:textId="77777777" w:rsidR="007950E4" w:rsidRDefault="007950E4" w:rsidP="007950E4">
      <w:r w:rsidRPr="007950E4">
        <w:t>−фамилия и инициалы;</w:t>
      </w:r>
    </w:p>
    <w:p w14:paraId="05728E98" w14:textId="77777777" w:rsidR="007950E4" w:rsidRDefault="007950E4" w:rsidP="007950E4">
      <w:r w:rsidRPr="007950E4">
        <w:t>−место рождения;</w:t>
      </w:r>
    </w:p>
    <w:p w14:paraId="00BF3984" w14:textId="77777777" w:rsidR="007950E4" w:rsidRDefault="007950E4" w:rsidP="007950E4">
      <w:r w:rsidRPr="007950E4">
        <w:t>−успеваемость (список</w:t>
      </w:r>
      <w:r>
        <w:t xml:space="preserve"> </w:t>
      </w:r>
      <w:r w:rsidRPr="007950E4">
        <w:t>(массив) из пяти элементов).</w:t>
      </w:r>
    </w:p>
    <w:p w14:paraId="1247FEEE" w14:textId="77777777" w:rsidR="007950E4" w:rsidRDefault="007950E4" w:rsidP="007950E4">
      <w:r w:rsidRPr="007950E4">
        <w:t>Описать класс с именем «Студенческая группа», содержащий поля:</w:t>
      </w:r>
    </w:p>
    <w:p w14:paraId="2EB0C7EF" w14:textId="77777777" w:rsidR="007950E4" w:rsidRDefault="007950E4" w:rsidP="007950E4">
      <w:r w:rsidRPr="007950E4">
        <w:t>−название группы;</w:t>
      </w:r>
    </w:p>
    <w:p w14:paraId="5D78BEA0" w14:textId="527728A6" w:rsidR="007950E4" w:rsidRDefault="007950E4" w:rsidP="007950E4">
      <w:r w:rsidRPr="007950E4">
        <w:t>−список (массив) студентов группы (список (массив) объектов класса «Студент»).</w:t>
      </w:r>
    </w:p>
    <w:p w14:paraId="724C8D10" w14:textId="69D9A416" w:rsidR="007950E4" w:rsidRPr="007950E4" w:rsidRDefault="007950E4" w:rsidP="007950E4">
      <w:r w:rsidRPr="007950E4">
        <w:t>Написать программу, выполняющую следующие действия:</w:t>
      </w:r>
    </w:p>
    <w:p w14:paraId="7A358F18" w14:textId="77777777" w:rsidR="007950E4" w:rsidRDefault="007950E4" w:rsidP="007950E4">
      <w:r w:rsidRPr="007950E4">
        <w:t>−ввод с клавиатуры данных класса типа «Студент»;</w:t>
      </w:r>
    </w:p>
    <w:p w14:paraId="183C397B" w14:textId="77777777" w:rsidR="007950E4" w:rsidRDefault="007950E4" w:rsidP="007950E4">
      <w:r w:rsidRPr="007950E4">
        <w:t>−вывод на дисплей фамилий и номеров групп для всех студентов, если средний балл студента больше 4.0, если таких студентов нет, вывести соответствующие сообщение;</w:t>
      </w:r>
    </w:p>
    <w:p w14:paraId="28AA805E" w14:textId="36E6823B" w:rsidR="007950E4" w:rsidRPr="0056407E" w:rsidRDefault="007950E4" w:rsidP="007950E4">
      <w:r w:rsidRPr="007950E4">
        <w:t>−сортировку списка(массива) (</w:t>
      </w:r>
      <w:proofErr w:type="gramStart"/>
      <w:r w:rsidRPr="007950E4">
        <w:t>одним  из</w:t>
      </w:r>
      <w:proofErr w:type="gramEnd"/>
      <w:r w:rsidRPr="007950E4">
        <w:t xml:space="preserve">  способов:  методом  «пузырька», методом вставки или методом выбора)</w:t>
      </w:r>
      <w:r>
        <w:t xml:space="preserve"> </w:t>
      </w:r>
      <w:r w:rsidRPr="007950E4">
        <w:t>студентов группы по месту рождения и вывод  отсортированного  списка(массива)</w:t>
      </w:r>
      <w:r>
        <w:t xml:space="preserve"> </w:t>
      </w:r>
      <w:r w:rsidRPr="007950E4">
        <w:t>(для  сравнения  объектов  в  классе «Студент» перегрузить операции сравнения).</w:t>
      </w:r>
    </w:p>
    <w:p w14:paraId="66DA6867" w14:textId="77777777" w:rsidR="00874872" w:rsidRPr="00F55A63" w:rsidRDefault="00874872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63E434EC" w14:textId="441EE26E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6FE17D5C" w14:textId="389325BD" w:rsidR="0056407E" w:rsidRDefault="0056407E" w:rsidP="00874872">
      <w:pPr>
        <w:ind w:firstLine="708"/>
        <w:rPr>
          <w:b/>
          <w:i/>
          <w:sz w:val="28"/>
          <w:szCs w:val="28"/>
        </w:rPr>
      </w:pPr>
    </w:p>
    <w:p w14:paraId="001B8C1F" w14:textId="74FB16BF" w:rsidR="0056407E" w:rsidRPr="00474030" w:rsidRDefault="0056407E" w:rsidP="00874872">
      <w:pPr>
        <w:ind w:firstLine="708"/>
        <w:rPr>
          <w:bCs/>
          <w:iCs/>
          <w:szCs w:val="24"/>
          <w:lang w:val="en-US"/>
        </w:rPr>
      </w:pPr>
      <w:r>
        <w:rPr>
          <w:bCs/>
          <w:iCs/>
          <w:sz w:val="28"/>
          <w:szCs w:val="28"/>
        </w:rPr>
        <w:t>Программа была разбита на несколько файлов.</w:t>
      </w:r>
      <w:r>
        <w:rPr>
          <w:bCs/>
          <w:iCs/>
          <w:sz w:val="28"/>
          <w:szCs w:val="28"/>
        </w:rPr>
        <w:br/>
      </w:r>
      <w:r w:rsidRPr="00474030">
        <w:rPr>
          <w:bCs/>
          <w:iCs/>
          <w:szCs w:val="24"/>
          <w:lang w:val="en-US"/>
        </w:rPr>
        <w:t>5</w:t>
      </w:r>
      <w:r w:rsidRPr="007B2B36">
        <w:rPr>
          <w:bCs/>
          <w:iCs/>
          <w:szCs w:val="24"/>
          <w:lang w:val="en-US"/>
        </w:rPr>
        <w:t>_1.cpp</w:t>
      </w:r>
      <w:r w:rsidRPr="00474030">
        <w:rPr>
          <w:bCs/>
          <w:iCs/>
          <w:szCs w:val="24"/>
          <w:lang w:val="en-US"/>
        </w:rPr>
        <w:t>:</w:t>
      </w:r>
    </w:p>
    <w:p w14:paraId="5FA4969F" w14:textId="77777777" w:rsidR="007B2B36" w:rsidRPr="00474030" w:rsidRDefault="007B2B36" w:rsidP="00874872">
      <w:pPr>
        <w:ind w:firstLine="708"/>
        <w:rPr>
          <w:bCs/>
          <w:iCs/>
          <w:sz w:val="28"/>
          <w:szCs w:val="28"/>
          <w:lang w:val="en-US"/>
        </w:rPr>
      </w:pPr>
    </w:p>
    <w:p w14:paraId="73AEE6EC" w14:textId="71809207" w:rsidR="007B2B36" w:rsidRPr="00474030" w:rsidRDefault="007B2B36" w:rsidP="007B2B36">
      <w:pPr>
        <w:rPr>
          <w:lang w:val="en-US"/>
        </w:rPr>
      </w:pPr>
      <w:r w:rsidRPr="00474030">
        <w:rPr>
          <w:lang w:val="en-US"/>
        </w:rPr>
        <w:t>#include &lt;iostream&gt;</w:t>
      </w:r>
      <w:r w:rsidRPr="00474030">
        <w:rPr>
          <w:lang w:val="en-US"/>
        </w:rPr>
        <w:br/>
      </w:r>
      <w:r w:rsidRPr="00474030">
        <w:rPr>
          <w:lang w:val="en-US"/>
        </w:rPr>
        <w:br/>
        <w:t>#include "</w:t>
      </w:r>
      <w:proofErr w:type="spellStart"/>
      <w:r w:rsidRPr="00474030">
        <w:rPr>
          <w:lang w:val="en-US"/>
        </w:rPr>
        <w:t>Student.h</w:t>
      </w:r>
      <w:proofErr w:type="spellEnd"/>
      <w:r w:rsidRPr="00474030">
        <w:rPr>
          <w:lang w:val="en-US"/>
        </w:rPr>
        <w:t>"</w:t>
      </w:r>
      <w:r w:rsidRPr="00474030">
        <w:rPr>
          <w:lang w:val="en-US"/>
        </w:rPr>
        <w:br/>
        <w:t>#include "</w:t>
      </w:r>
      <w:proofErr w:type="spellStart"/>
      <w:r w:rsidRPr="00474030">
        <w:rPr>
          <w:lang w:val="en-US"/>
        </w:rPr>
        <w:t>Student_Group.h</w:t>
      </w:r>
      <w:proofErr w:type="spellEnd"/>
      <w:r w:rsidRPr="00474030">
        <w:rPr>
          <w:lang w:val="en-US"/>
        </w:rPr>
        <w:t>"</w:t>
      </w:r>
      <w:r w:rsidRPr="00474030">
        <w:rPr>
          <w:lang w:val="en-US"/>
        </w:rPr>
        <w:br/>
      </w:r>
      <w:r w:rsidRPr="00474030">
        <w:rPr>
          <w:lang w:val="en-US"/>
        </w:rPr>
        <w:br/>
        <w:t xml:space="preserve">int </w:t>
      </w:r>
      <w:proofErr w:type="gramStart"/>
      <w:r w:rsidRPr="00474030">
        <w:rPr>
          <w:lang w:val="en-US"/>
        </w:rPr>
        <w:t>main(</w:t>
      </w:r>
      <w:proofErr w:type="gramEnd"/>
      <w:r w:rsidRPr="00474030">
        <w:rPr>
          <w:lang w:val="en-US"/>
        </w:rPr>
        <w:t>){</w:t>
      </w:r>
      <w:r w:rsidRPr="00474030">
        <w:rPr>
          <w:lang w:val="en-US"/>
        </w:rPr>
        <w:br/>
        <w:t xml:space="preserve">    </w:t>
      </w:r>
      <w:proofErr w:type="spellStart"/>
      <w:r w:rsidRPr="00474030">
        <w:rPr>
          <w:lang w:val="en-US"/>
        </w:rPr>
        <w:t>Student_Group</w:t>
      </w:r>
      <w:proofErr w:type="spellEnd"/>
      <w:r w:rsidRPr="00474030">
        <w:rPr>
          <w:lang w:val="en-US"/>
        </w:rPr>
        <w:t xml:space="preserve"> group1;</w:t>
      </w:r>
      <w:r w:rsidRPr="00474030">
        <w:rPr>
          <w:lang w:val="en-US"/>
        </w:rPr>
        <w:br/>
        <w:t xml:space="preserve">    group1.group_name = "</w:t>
      </w:r>
      <w:proofErr w:type="spellStart"/>
      <w:r w:rsidRPr="00474030">
        <w:rPr>
          <w:lang w:val="en-US"/>
        </w:rPr>
        <w:t>MOiAIS</w:t>
      </w:r>
      <w:proofErr w:type="spellEnd"/>
      <w:r w:rsidRPr="00474030">
        <w:rPr>
          <w:lang w:val="en-US"/>
        </w:rPr>
        <w:t>";</w:t>
      </w:r>
      <w:r w:rsidRPr="00474030">
        <w:rPr>
          <w:lang w:val="en-US"/>
        </w:rPr>
        <w:br/>
        <w:t xml:space="preserve">    while (true){</w:t>
      </w:r>
      <w:r w:rsidRPr="00474030">
        <w:rPr>
          <w:lang w:val="en-US"/>
        </w:rPr>
        <w:br/>
        <w:t xml:space="preserve">        int answer;</w:t>
      </w:r>
      <w:r w:rsidRPr="00474030">
        <w:rPr>
          <w:lang w:val="en-US"/>
        </w:rPr>
        <w:br/>
        <w:t xml:space="preserve">        std::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"Write, what you want to do: " &lt;&lt; std::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br/>
        <w:t xml:space="preserve">        &lt;&lt; "1. Add a student;" &lt;&lt; </w:t>
      </w:r>
      <w:proofErr w:type="gramStart"/>
      <w:r w:rsidRPr="00474030">
        <w:rPr>
          <w:lang w:val="en-US"/>
        </w:rPr>
        <w:t>std::</w:t>
      </w:r>
      <w:proofErr w:type="spellStart"/>
      <w:proofErr w:type="gramEnd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br/>
        <w:t xml:space="preserve">        &lt;&lt; "2. View a rating" &lt;&lt; </w:t>
      </w:r>
      <w:proofErr w:type="gramStart"/>
      <w:r w:rsidRPr="00474030">
        <w:rPr>
          <w:lang w:val="en-US"/>
        </w:rPr>
        <w:t>std::</w:t>
      </w:r>
      <w:proofErr w:type="spellStart"/>
      <w:proofErr w:type="gramEnd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br/>
        <w:t xml:space="preserve">        &lt;&lt; "3. Sort list of students." &lt;&lt; </w:t>
      </w:r>
      <w:proofErr w:type="gramStart"/>
      <w:r w:rsidRPr="00474030">
        <w:rPr>
          <w:lang w:val="en-US"/>
        </w:rPr>
        <w:t>std::</w:t>
      </w:r>
      <w:proofErr w:type="spellStart"/>
      <w:proofErr w:type="gramEnd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std::</w:t>
      </w:r>
      <w:proofErr w:type="spellStart"/>
      <w:r w:rsidRPr="00474030">
        <w:rPr>
          <w:lang w:val="en-US"/>
        </w:rPr>
        <w:t>cin</w:t>
      </w:r>
      <w:proofErr w:type="spellEnd"/>
      <w:r w:rsidRPr="00474030">
        <w:rPr>
          <w:lang w:val="en-US"/>
        </w:rPr>
        <w:t xml:space="preserve"> &gt;&gt; answer;</w:t>
      </w:r>
      <w:r w:rsidRPr="00474030">
        <w:rPr>
          <w:lang w:val="en-US"/>
        </w:rPr>
        <w:br/>
        <w:t xml:space="preserve">        switch (answer) {</w:t>
      </w:r>
      <w:r w:rsidRPr="00474030">
        <w:rPr>
          <w:lang w:val="en-US"/>
        </w:rPr>
        <w:br/>
        <w:t xml:space="preserve">            case 1:{</w:t>
      </w:r>
      <w:r w:rsidRPr="00474030">
        <w:rPr>
          <w:lang w:val="en-US"/>
        </w:rPr>
        <w:br/>
        <w:t xml:space="preserve">                std::string </w:t>
      </w:r>
      <w:proofErr w:type="spellStart"/>
      <w:r w:rsidRPr="00474030">
        <w:rPr>
          <w:lang w:val="en-US"/>
        </w:rPr>
        <w:t>nameOfStudent</w:t>
      </w:r>
      <w:proofErr w:type="spellEnd"/>
      <w:r w:rsidRPr="00474030">
        <w:rPr>
          <w:lang w:val="en-US"/>
        </w:rPr>
        <w:t xml:space="preserve">, </w:t>
      </w:r>
      <w:proofErr w:type="spellStart"/>
      <w:r w:rsidRPr="00474030">
        <w:rPr>
          <w:lang w:val="en-US"/>
        </w:rPr>
        <w:t>placeOfStudent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int </w:t>
      </w:r>
      <w:proofErr w:type="spellStart"/>
      <w:r w:rsidRPr="00474030">
        <w:rPr>
          <w:lang w:val="en-US"/>
        </w:rPr>
        <w:t>studentsGrades</w:t>
      </w:r>
      <w:proofErr w:type="spellEnd"/>
      <w:r w:rsidRPr="00474030">
        <w:rPr>
          <w:lang w:val="en-US"/>
        </w:rPr>
        <w:t>[5] = {0, 0, 0, 0, 0};</w:t>
      </w:r>
      <w:r w:rsidRPr="00474030">
        <w:rPr>
          <w:lang w:val="en-US"/>
        </w:rPr>
        <w:br/>
        <w:t xml:space="preserve">                std::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"How's name of student? (ex. </w:t>
      </w:r>
      <w:proofErr w:type="spellStart"/>
      <w:r w:rsidRPr="00474030">
        <w:rPr>
          <w:lang w:val="en-US"/>
        </w:rPr>
        <w:t>Johns_B</w:t>
      </w:r>
      <w:proofErr w:type="spellEnd"/>
      <w:r w:rsidRPr="00474030">
        <w:rPr>
          <w:lang w:val="en-US"/>
        </w:rPr>
        <w:t xml:space="preserve">.)" &lt;&lt; </w:t>
      </w:r>
      <w:proofErr w:type="gramStart"/>
      <w:r w:rsidRPr="00474030">
        <w:rPr>
          <w:lang w:val="en-US"/>
        </w:rPr>
        <w:t>std::</w:t>
      </w:r>
      <w:proofErr w:type="spellStart"/>
      <w:proofErr w:type="gramEnd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std::</w:t>
      </w:r>
      <w:proofErr w:type="spellStart"/>
      <w:r w:rsidRPr="00474030">
        <w:rPr>
          <w:lang w:val="en-US"/>
        </w:rPr>
        <w:t>cin</w:t>
      </w:r>
      <w:proofErr w:type="spellEnd"/>
      <w:r w:rsidRPr="00474030">
        <w:rPr>
          <w:lang w:val="en-US"/>
        </w:rPr>
        <w:t xml:space="preserve"> &gt;&gt; </w:t>
      </w:r>
      <w:proofErr w:type="spellStart"/>
      <w:r w:rsidRPr="00474030">
        <w:rPr>
          <w:lang w:val="en-US"/>
        </w:rPr>
        <w:t>nameOfStudent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std::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"Where he was born? (name of city, ex. Houston)" &lt;&lt; std::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std::</w:t>
      </w:r>
      <w:proofErr w:type="spellStart"/>
      <w:r w:rsidRPr="00474030">
        <w:rPr>
          <w:lang w:val="en-US"/>
        </w:rPr>
        <w:t>cin</w:t>
      </w:r>
      <w:proofErr w:type="spellEnd"/>
      <w:r w:rsidRPr="00474030">
        <w:rPr>
          <w:lang w:val="en-US"/>
        </w:rPr>
        <w:t xml:space="preserve"> &gt;&gt; </w:t>
      </w:r>
      <w:proofErr w:type="spellStart"/>
      <w:r w:rsidRPr="00474030">
        <w:rPr>
          <w:lang w:val="en-US"/>
        </w:rPr>
        <w:t>placeOfStudent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std::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"Write down his 5 grades in string (ex. 1 2 3 4 5): " &lt;&lt; std::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for (int &amp; </w:t>
      </w:r>
      <w:proofErr w:type="spellStart"/>
      <w:r w:rsidRPr="00474030">
        <w:rPr>
          <w:lang w:val="en-US"/>
        </w:rPr>
        <w:t>studentsGrade</w:t>
      </w:r>
      <w:proofErr w:type="spellEnd"/>
      <w:r w:rsidRPr="00474030">
        <w:rPr>
          <w:lang w:val="en-US"/>
        </w:rPr>
        <w:t xml:space="preserve"> : </w:t>
      </w:r>
      <w:proofErr w:type="spellStart"/>
      <w:r w:rsidRPr="00474030">
        <w:rPr>
          <w:lang w:val="en-US"/>
        </w:rPr>
        <w:t>studentsGrades</w:t>
      </w:r>
      <w:proofErr w:type="spellEnd"/>
      <w:r w:rsidRPr="00474030">
        <w:rPr>
          <w:lang w:val="en-US"/>
        </w:rPr>
        <w:t>){</w:t>
      </w:r>
      <w:r w:rsidRPr="00474030">
        <w:rPr>
          <w:lang w:val="en-US"/>
        </w:rPr>
        <w:br/>
        <w:t xml:space="preserve">                    std::</w:t>
      </w:r>
      <w:proofErr w:type="spellStart"/>
      <w:r w:rsidRPr="00474030">
        <w:rPr>
          <w:lang w:val="en-US"/>
        </w:rPr>
        <w:t>cin</w:t>
      </w:r>
      <w:proofErr w:type="spellEnd"/>
      <w:r w:rsidRPr="00474030">
        <w:rPr>
          <w:lang w:val="en-US"/>
        </w:rPr>
        <w:t xml:space="preserve"> &gt;&gt; </w:t>
      </w:r>
      <w:proofErr w:type="spellStart"/>
      <w:r w:rsidRPr="00474030">
        <w:rPr>
          <w:lang w:val="en-US"/>
        </w:rPr>
        <w:t>studentsGrade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}</w:t>
      </w:r>
      <w:r w:rsidRPr="00474030">
        <w:rPr>
          <w:lang w:val="en-US"/>
        </w:rPr>
        <w:br/>
      </w:r>
      <w:r w:rsidRPr="00474030">
        <w:rPr>
          <w:lang w:val="en-US"/>
        </w:rPr>
        <w:lastRenderedPageBreak/>
        <w:t xml:space="preserve">                Student </w:t>
      </w:r>
      <w:proofErr w:type="spellStart"/>
      <w:r w:rsidRPr="00474030">
        <w:rPr>
          <w:lang w:val="en-US"/>
        </w:rPr>
        <w:t>student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student.name = </w:t>
      </w:r>
      <w:proofErr w:type="spellStart"/>
      <w:r w:rsidRPr="00474030">
        <w:rPr>
          <w:lang w:val="en-US"/>
        </w:rPr>
        <w:t>nameOfStudent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student.place_of_birth</w:t>
      </w:r>
      <w:proofErr w:type="spellEnd"/>
      <w:r w:rsidRPr="00474030">
        <w:rPr>
          <w:lang w:val="en-US"/>
        </w:rPr>
        <w:t xml:space="preserve"> = </w:t>
      </w:r>
      <w:proofErr w:type="spellStart"/>
      <w:r w:rsidRPr="00474030">
        <w:rPr>
          <w:lang w:val="en-US"/>
        </w:rPr>
        <w:t>placeOfStudent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for (int </w:t>
      </w:r>
      <w:proofErr w:type="spellStart"/>
      <w:r w:rsidRPr="00474030">
        <w:rPr>
          <w:lang w:val="en-US"/>
        </w:rPr>
        <w:t>i</w:t>
      </w:r>
      <w:proofErr w:type="spellEnd"/>
      <w:r w:rsidRPr="00474030">
        <w:rPr>
          <w:lang w:val="en-US"/>
        </w:rPr>
        <w:t xml:space="preserve"> = 0; </w:t>
      </w:r>
      <w:proofErr w:type="spellStart"/>
      <w:r w:rsidRPr="00474030">
        <w:rPr>
          <w:lang w:val="en-US"/>
        </w:rPr>
        <w:t>i</w:t>
      </w:r>
      <w:proofErr w:type="spellEnd"/>
      <w:r w:rsidRPr="00474030">
        <w:rPr>
          <w:lang w:val="en-US"/>
        </w:rPr>
        <w:t xml:space="preserve"> &lt; </w:t>
      </w:r>
      <w:proofErr w:type="spellStart"/>
      <w:r w:rsidRPr="00474030">
        <w:rPr>
          <w:lang w:val="en-US"/>
        </w:rPr>
        <w:t>student.grades.size</w:t>
      </w:r>
      <w:proofErr w:type="spellEnd"/>
      <w:r w:rsidRPr="00474030">
        <w:rPr>
          <w:lang w:val="en-US"/>
        </w:rPr>
        <w:t xml:space="preserve">(); </w:t>
      </w:r>
      <w:proofErr w:type="spellStart"/>
      <w:r w:rsidRPr="00474030">
        <w:rPr>
          <w:lang w:val="en-US"/>
        </w:rPr>
        <w:t>i</w:t>
      </w:r>
      <w:proofErr w:type="spellEnd"/>
      <w:r w:rsidRPr="00474030">
        <w:rPr>
          <w:lang w:val="en-US"/>
        </w:rPr>
        <w:t>++){</w:t>
      </w:r>
      <w:r w:rsidRPr="00474030">
        <w:rPr>
          <w:lang w:val="en-US"/>
        </w:rPr>
        <w:br/>
        <w:t xml:space="preserve">                    </w:t>
      </w:r>
      <w:proofErr w:type="spellStart"/>
      <w:r w:rsidRPr="00474030">
        <w:rPr>
          <w:lang w:val="en-US"/>
        </w:rPr>
        <w:t>student.grades</w:t>
      </w:r>
      <w:proofErr w:type="spellEnd"/>
      <w:r w:rsidRPr="00474030">
        <w:rPr>
          <w:lang w:val="en-US"/>
        </w:rPr>
        <w:t>[</w:t>
      </w:r>
      <w:proofErr w:type="spellStart"/>
      <w:r w:rsidRPr="00474030">
        <w:rPr>
          <w:lang w:val="en-US"/>
        </w:rPr>
        <w:t>i</w:t>
      </w:r>
      <w:proofErr w:type="spellEnd"/>
      <w:r w:rsidRPr="00474030">
        <w:rPr>
          <w:lang w:val="en-US"/>
        </w:rPr>
        <w:t xml:space="preserve">] = </w:t>
      </w:r>
      <w:proofErr w:type="spellStart"/>
      <w:r w:rsidRPr="00474030">
        <w:rPr>
          <w:lang w:val="en-US"/>
        </w:rPr>
        <w:t>studentsGrades</w:t>
      </w:r>
      <w:proofErr w:type="spellEnd"/>
      <w:r w:rsidRPr="00474030">
        <w:rPr>
          <w:lang w:val="en-US"/>
        </w:rPr>
        <w:t>[</w:t>
      </w:r>
      <w:proofErr w:type="spellStart"/>
      <w:r w:rsidRPr="00474030">
        <w:rPr>
          <w:lang w:val="en-US"/>
        </w:rPr>
        <w:t>i</w:t>
      </w:r>
      <w:proofErr w:type="spellEnd"/>
      <w:r w:rsidRPr="00474030">
        <w:rPr>
          <w:lang w:val="en-US"/>
        </w:rPr>
        <w:t>];</w:t>
      </w:r>
      <w:r w:rsidRPr="00474030">
        <w:rPr>
          <w:lang w:val="en-US"/>
        </w:rPr>
        <w:br/>
        <w:t xml:space="preserve">                }</w:t>
      </w:r>
      <w:r w:rsidRPr="00474030">
        <w:rPr>
          <w:lang w:val="en-US"/>
        </w:rPr>
        <w:br/>
      </w:r>
      <w:r w:rsidRPr="00474030">
        <w:rPr>
          <w:lang w:val="en-US"/>
        </w:rPr>
        <w:br/>
        <w:t xml:space="preserve">                group1.add_student(student);</w:t>
      </w:r>
      <w:r w:rsidRPr="00474030">
        <w:rPr>
          <w:lang w:val="en-US"/>
        </w:rPr>
        <w:br/>
        <w:t xml:space="preserve">                std::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"Student was successfully added!" &lt;&lt; </w:t>
      </w:r>
      <w:proofErr w:type="gramStart"/>
      <w:r w:rsidRPr="00474030">
        <w:rPr>
          <w:lang w:val="en-US"/>
        </w:rPr>
        <w:t>std::</w:t>
      </w:r>
      <w:proofErr w:type="spellStart"/>
      <w:proofErr w:type="gramEnd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student.print_info</w:t>
      </w:r>
      <w:proofErr w:type="spellEnd"/>
      <w:r w:rsidRPr="00474030">
        <w:rPr>
          <w:lang w:val="en-US"/>
        </w:rPr>
        <w:t>();</w:t>
      </w:r>
      <w:r w:rsidRPr="00474030">
        <w:rPr>
          <w:lang w:val="en-US"/>
        </w:rPr>
        <w:br/>
        <w:t xml:space="preserve">                break;</w:t>
      </w:r>
      <w:r w:rsidRPr="00474030">
        <w:rPr>
          <w:lang w:val="en-US"/>
        </w:rPr>
        <w:br/>
        <w:t xml:space="preserve">            }</w:t>
      </w:r>
      <w:r w:rsidRPr="00474030">
        <w:rPr>
          <w:lang w:val="en-US"/>
        </w:rPr>
        <w:br/>
        <w:t xml:space="preserve">            case 2:{</w:t>
      </w:r>
      <w:r w:rsidRPr="00474030">
        <w:rPr>
          <w:lang w:val="en-US"/>
        </w:rPr>
        <w:br/>
        <w:t xml:space="preserve">                group1.best_rating();</w:t>
      </w:r>
      <w:r w:rsidRPr="00474030">
        <w:rPr>
          <w:lang w:val="en-US"/>
        </w:rPr>
        <w:br/>
        <w:t xml:space="preserve">                break;</w:t>
      </w:r>
      <w:r w:rsidRPr="00474030">
        <w:rPr>
          <w:lang w:val="en-US"/>
        </w:rPr>
        <w:br/>
        <w:t xml:space="preserve">            }</w:t>
      </w:r>
      <w:r w:rsidRPr="00474030">
        <w:rPr>
          <w:lang w:val="en-US"/>
        </w:rPr>
        <w:br/>
        <w:t xml:space="preserve">            case 3:{</w:t>
      </w:r>
      <w:r w:rsidRPr="00474030">
        <w:rPr>
          <w:lang w:val="en-US"/>
        </w:rPr>
        <w:br/>
        <w:t xml:space="preserve">                group1.sort();</w:t>
      </w:r>
      <w:r w:rsidRPr="00474030">
        <w:rPr>
          <w:lang w:val="en-US"/>
        </w:rPr>
        <w:br/>
        <w:t xml:space="preserve">                break;</w:t>
      </w:r>
      <w:r w:rsidRPr="00474030">
        <w:rPr>
          <w:lang w:val="en-US"/>
        </w:rPr>
        <w:br/>
        <w:t xml:space="preserve">            }</w:t>
      </w:r>
      <w:r w:rsidRPr="00474030">
        <w:rPr>
          <w:lang w:val="en-US"/>
        </w:rPr>
        <w:br/>
        <w:t xml:space="preserve">            default:{</w:t>
      </w:r>
      <w:r w:rsidRPr="00474030">
        <w:rPr>
          <w:lang w:val="en-US"/>
        </w:rPr>
        <w:br/>
        <w:t xml:space="preserve">                break;</w:t>
      </w:r>
      <w:r w:rsidRPr="00474030">
        <w:rPr>
          <w:lang w:val="en-US"/>
        </w:rPr>
        <w:br/>
        <w:t xml:space="preserve">            }</w:t>
      </w:r>
      <w:r w:rsidRPr="00474030">
        <w:rPr>
          <w:lang w:val="en-US"/>
        </w:rPr>
        <w:br/>
        <w:t xml:space="preserve">        }</w:t>
      </w:r>
      <w:r w:rsidRPr="00474030">
        <w:rPr>
          <w:lang w:val="en-US"/>
        </w:rPr>
        <w:br/>
        <w:t xml:space="preserve">    }</w:t>
      </w:r>
      <w:r w:rsidRPr="00474030">
        <w:rPr>
          <w:lang w:val="en-US"/>
        </w:rPr>
        <w:br/>
        <w:t>}</w:t>
      </w:r>
    </w:p>
    <w:p w14:paraId="6C6F044F" w14:textId="7A054EF2" w:rsidR="007B2B36" w:rsidRPr="00474030" w:rsidRDefault="007B2B36" w:rsidP="007B2B36">
      <w:pPr>
        <w:rPr>
          <w:lang w:val="en-US"/>
        </w:rPr>
      </w:pPr>
    </w:p>
    <w:p w14:paraId="5C8E0013" w14:textId="492DED82" w:rsidR="007B2B36" w:rsidRDefault="007B2B36" w:rsidP="007B2B36">
      <w:pPr>
        <w:rPr>
          <w:lang w:val="en-US"/>
        </w:rPr>
      </w:pPr>
      <w:proofErr w:type="spellStart"/>
      <w:r>
        <w:rPr>
          <w:lang w:val="en-US"/>
        </w:rPr>
        <w:t>Student_Group.h</w:t>
      </w:r>
      <w:proofErr w:type="spellEnd"/>
      <w:r>
        <w:rPr>
          <w:lang w:val="en-US"/>
        </w:rPr>
        <w:t>:</w:t>
      </w:r>
    </w:p>
    <w:p w14:paraId="01FD7EEE" w14:textId="77777777" w:rsidR="007B2B36" w:rsidRDefault="007B2B36" w:rsidP="007B2B36">
      <w:pPr>
        <w:rPr>
          <w:lang w:val="en-US"/>
        </w:rPr>
      </w:pPr>
    </w:p>
    <w:p w14:paraId="60A5DB2C" w14:textId="77777777" w:rsidR="007B2B36" w:rsidRPr="007B2B36" w:rsidRDefault="007B2B36" w:rsidP="007B2B36">
      <w:pPr>
        <w:rPr>
          <w:lang w:val="en-US"/>
        </w:rPr>
      </w:pPr>
      <w:r w:rsidRPr="007B2B36">
        <w:rPr>
          <w:lang w:val="en-US"/>
        </w:rPr>
        <w:t>#ifndef STUDENT_GROUP_H</w:t>
      </w:r>
      <w:r w:rsidRPr="007B2B36">
        <w:rPr>
          <w:lang w:val="en-US"/>
        </w:rPr>
        <w:br/>
        <w:t>#define STUDENT_GROUP_H</w:t>
      </w:r>
      <w:r w:rsidRPr="007B2B36">
        <w:rPr>
          <w:lang w:val="en-US"/>
        </w:rPr>
        <w:br/>
      </w:r>
      <w:r w:rsidRPr="007B2B36">
        <w:rPr>
          <w:lang w:val="en-US"/>
        </w:rPr>
        <w:br/>
        <w:t>#include &lt;iostream&gt;</w:t>
      </w:r>
      <w:r w:rsidRPr="007B2B36">
        <w:rPr>
          <w:lang w:val="en-US"/>
        </w:rPr>
        <w:br/>
        <w:t>#include &lt;vector&gt;</w:t>
      </w:r>
      <w:r w:rsidRPr="007B2B36">
        <w:rPr>
          <w:lang w:val="en-US"/>
        </w:rPr>
        <w:br/>
        <w:t>#include "</w:t>
      </w:r>
      <w:proofErr w:type="spellStart"/>
      <w:r w:rsidRPr="007B2B36">
        <w:rPr>
          <w:lang w:val="en-US"/>
        </w:rPr>
        <w:t>Student.h</w:t>
      </w:r>
      <w:proofErr w:type="spellEnd"/>
      <w:r w:rsidRPr="007B2B36">
        <w:rPr>
          <w:lang w:val="en-US"/>
        </w:rPr>
        <w:t>"</w:t>
      </w:r>
      <w:r w:rsidRPr="007B2B36">
        <w:rPr>
          <w:lang w:val="en-US"/>
        </w:rPr>
        <w:br/>
      </w:r>
      <w:r w:rsidRPr="007B2B36">
        <w:rPr>
          <w:lang w:val="en-US"/>
        </w:rPr>
        <w:br/>
        <w:t xml:space="preserve">class </w:t>
      </w:r>
      <w:proofErr w:type="spellStart"/>
      <w:r w:rsidRPr="007B2B36">
        <w:rPr>
          <w:lang w:val="en-US"/>
        </w:rPr>
        <w:t>Student_Group</w:t>
      </w:r>
      <w:proofErr w:type="spellEnd"/>
      <w:r w:rsidRPr="007B2B36">
        <w:rPr>
          <w:lang w:val="en-US"/>
        </w:rPr>
        <w:t xml:space="preserve"> {</w:t>
      </w:r>
      <w:r w:rsidRPr="007B2B36">
        <w:rPr>
          <w:lang w:val="en-US"/>
        </w:rPr>
        <w:br/>
        <w:t>public:</w:t>
      </w:r>
      <w:r w:rsidRPr="007B2B36">
        <w:rPr>
          <w:lang w:val="en-US"/>
        </w:rPr>
        <w:br/>
        <w:t xml:space="preserve">    std::string </w:t>
      </w:r>
      <w:proofErr w:type="spellStart"/>
      <w:r w:rsidRPr="007B2B36">
        <w:rPr>
          <w:lang w:val="en-US"/>
        </w:rPr>
        <w:t>group_name</w:t>
      </w:r>
      <w:proofErr w:type="spellEnd"/>
      <w:r w:rsidRPr="007B2B36">
        <w:rPr>
          <w:lang w:val="en-US"/>
        </w:rPr>
        <w:t>;</w:t>
      </w:r>
      <w:r w:rsidRPr="007B2B36">
        <w:rPr>
          <w:lang w:val="en-US"/>
        </w:rPr>
        <w:br/>
        <w:t xml:space="preserve">    std::vector &lt;Student&gt; </w:t>
      </w:r>
      <w:proofErr w:type="spellStart"/>
      <w:r w:rsidRPr="007B2B36">
        <w:rPr>
          <w:lang w:val="en-US"/>
        </w:rPr>
        <w:t>list_of_students</w:t>
      </w:r>
      <w:proofErr w:type="spellEnd"/>
      <w:r w:rsidRPr="007B2B36">
        <w:rPr>
          <w:lang w:val="en-US"/>
        </w:rPr>
        <w:t>;</w:t>
      </w:r>
      <w:r w:rsidRPr="007B2B36">
        <w:rPr>
          <w:lang w:val="en-US"/>
        </w:rPr>
        <w:br/>
      </w:r>
      <w:r w:rsidRPr="007B2B36">
        <w:rPr>
          <w:lang w:val="en-US"/>
        </w:rPr>
        <w:br/>
        <w:t xml:space="preserve">    void </w:t>
      </w:r>
      <w:proofErr w:type="spellStart"/>
      <w:r w:rsidRPr="007B2B36">
        <w:rPr>
          <w:lang w:val="en-US"/>
        </w:rPr>
        <w:t>add_student</w:t>
      </w:r>
      <w:proofErr w:type="spellEnd"/>
      <w:r w:rsidRPr="007B2B36">
        <w:rPr>
          <w:lang w:val="en-US"/>
        </w:rPr>
        <w:t xml:space="preserve">(const Student&amp; </w:t>
      </w:r>
      <w:proofErr w:type="spellStart"/>
      <w:r w:rsidRPr="007B2B36">
        <w:rPr>
          <w:lang w:val="en-US"/>
        </w:rPr>
        <w:t>name_of_student</w:t>
      </w:r>
      <w:proofErr w:type="spellEnd"/>
      <w:r w:rsidRPr="007B2B36">
        <w:rPr>
          <w:lang w:val="en-US"/>
        </w:rPr>
        <w:t>);</w:t>
      </w:r>
      <w:r w:rsidRPr="007B2B36">
        <w:rPr>
          <w:lang w:val="en-US"/>
        </w:rPr>
        <w:br/>
        <w:t xml:space="preserve">    void </w:t>
      </w:r>
      <w:proofErr w:type="spellStart"/>
      <w:r w:rsidRPr="007B2B36">
        <w:rPr>
          <w:lang w:val="en-US"/>
        </w:rPr>
        <w:t>print_info</w:t>
      </w:r>
      <w:proofErr w:type="spellEnd"/>
      <w:r w:rsidRPr="007B2B36">
        <w:rPr>
          <w:lang w:val="en-US"/>
        </w:rPr>
        <w:t>();</w:t>
      </w:r>
      <w:r w:rsidRPr="007B2B36">
        <w:rPr>
          <w:lang w:val="en-US"/>
        </w:rPr>
        <w:br/>
        <w:t xml:space="preserve">    void </w:t>
      </w:r>
      <w:proofErr w:type="spellStart"/>
      <w:r w:rsidRPr="007B2B36">
        <w:rPr>
          <w:lang w:val="en-US"/>
        </w:rPr>
        <w:t>best_rating</w:t>
      </w:r>
      <w:proofErr w:type="spellEnd"/>
      <w:r w:rsidRPr="007B2B36">
        <w:rPr>
          <w:lang w:val="en-US"/>
        </w:rPr>
        <w:t>();</w:t>
      </w:r>
      <w:r w:rsidRPr="007B2B36">
        <w:rPr>
          <w:lang w:val="en-US"/>
        </w:rPr>
        <w:br/>
        <w:t xml:space="preserve">    void sort();</w:t>
      </w:r>
      <w:r w:rsidRPr="007B2B36">
        <w:rPr>
          <w:lang w:val="en-US"/>
        </w:rPr>
        <w:br/>
        <w:t>};</w:t>
      </w:r>
      <w:r w:rsidRPr="007B2B36">
        <w:rPr>
          <w:lang w:val="en-US"/>
        </w:rPr>
        <w:br/>
      </w:r>
      <w:r w:rsidRPr="007B2B36">
        <w:rPr>
          <w:lang w:val="en-US"/>
        </w:rPr>
        <w:br/>
        <w:t>#endif //STUDENT_GROUP_H</w:t>
      </w:r>
    </w:p>
    <w:p w14:paraId="3178A225" w14:textId="48333EA2" w:rsidR="007B2B36" w:rsidRDefault="007B2B36" w:rsidP="007B2B36">
      <w:pPr>
        <w:rPr>
          <w:lang w:val="en-US"/>
        </w:rPr>
      </w:pPr>
    </w:p>
    <w:p w14:paraId="70F6A3C4" w14:textId="3A1045E6" w:rsidR="007B2B36" w:rsidRDefault="007B2B36" w:rsidP="007B2B36">
      <w:pPr>
        <w:rPr>
          <w:lang w:val="en-US"/>
        </w:rPr>
      </w:pPr>
      <w:proofErr w:type="spellStart"/>
      <w:r>
        <w:rPr>
          <w:lang w:val="en-US"/>
        </w:rPr>
        <w:t>Student.h</w:t>
      </w:r>
      <w:proofErr w:type="spellEnd"/>
    </w:p>
    <w:p w14:paraId="1D566731" w14:textId="16C18617" w:rsidR="007B2B36" w:rsidRDefault="007B2B36" w:rsidP="007B2B36">
      <w:pPr>
        <w:rPr>
          <w:lang w:val="en-US"/>
        </w:rPr>
      </w:pPr>
    </w:p>
    <w:p w14:paraId="5D877464" w14:textId="347EBB56" w:rsidR="007B2B36" w:rsidRPr="00474030" w:rsidRDefault="007B2B36" w:rsidP="007B2B36">
      <w:pPr>
        <w:rPr>
          <w:lang w:val="en-US"/>
        </w:rPr>
      </w:pPr>
      <w:r w:rsidRPr="00474030">
        <w:rPr>
          <w:lang w:val="en-US"/>
        </w:rPr>
        <w:t>#ifndef STUDENT_H</w:t>
      </w:r>
      <w:r w:rsidRPr="00474030">
        <w:rPr>
          <w:lang w:val="en-US"/>
        </w:rPr>
        <w:br/>
        <w:t>#define STUDENT_H</w:t>
      </w:r>
      <w:r w:rsidRPr="00474030">
        <w:rPr>
          <w:lang w:val="en-US"/>
        </w:rPr>
        <w:br/>
      </w:r>
      <w:r w:rsidRPr="00474030">
        <w:rPr>
          <w:lang w:val="en-US"/>
        </w:rPr>
        <w:lastRenderedPageBreak/>
        <w:br/>
        <w:t>#include &lt;iostream&gt;</w:t>
      </w:r>
      <w:r w:rsidRPr="00474030">
        <w:rPr>
          <w:lang w:val="en-US"/>
        </w:rPr>
        <w:br/>
        <w:t>#include &lt;vector&gt;</w:t>
      </w:r>
      <w:r w:rsidRPr="00474030">
        <w:rPr>
          <w:lang w:val="en-US"/>
        </w:rPr>
        <w:br/>
      </w:r>
      <w:r w:rsidRPr="00474030">
        <w:rPr>
          <w:lang w:val="en-US"/>
        </w:rPr>
        <w:br/>
        <w:t>class Student {</w:t>
      </w:r>
      <w:r w:rsidRPr="00474030">
        <w:rPr>
          <w:lang w:val="en-US"/>
        </w:rPr>
        <w:br/>
        <w:t>public:</w:t>
      </w:r>
      <w:r w:rsidRPr="00474030">
        <w:rPr>
          <w:lang w:val="en-US"/>
        </w:rPr>
        <w:br/>
        <w:t xml:space="preserve">    </w:t>
      </w:r>
      <w:proofErr w:type="gramStart"/>
      <w:r w:rsidRPr="00474030">
        <w:rPr>
          <w:lang w:val="en-US"/>
        </w:rPr>
        <w:t>std::</w:t>
      </w:r>
      <w:proofErr w:type="gramEnd"/>
      <w:r w:rsidRPr="00474030">
        <w:rPr>
          <w:lang w:val="en-US"/>
        </w:rPr>
        <w:t>string name;</w:t>
      </w:r>
      <w:r w:rsidRPr="00474030">
        <w:rPr>
          <w:lang w:val="en-US"/>
        </w:rPr>
        <w:br/>
        <w:t xml:space="preserve">    std::string </w:t>
      </w:r>
      <w:proofErr w:type="spellStart"/>
      <w:r w:rsidRPr="00474030">
        <w:rPr>
          <w:lang w:val="en-US"/>
        </w:rPr>
        <w:t>place_of_birth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std::vector &lt;int&gt; grades = {0, 0, 0, 0, 0};</w:t>
      </w:r>
      <w:r w:rsidRPr="00474030">
        <w:rPr>
          <w:lang w:val="en-US"/>
        </w:rPr>
        <w:br/>
      </w:r>
      <w:r w:rsidRPr="00474030">
        <w:rPr>
          <w:lang w:val="en-US"/>
        </w:rPr>
        <w:br/>
        <w:t xml:space="preserve">    [[</w:t>
      </w:r>
      <w:proofErr w:type="spellStart"/>
      <w:r w:rsidRPr="00474030">
        <w:rPr>
          <w:lang w:val="en-US"/>
        </w:rPr>
        <w:t>maybe_unused</w:t>
      </w:r>
      <w:proofErr w:type="spellEnd"/>
      <w:r w:rsidRPr="00474030">
        <w:rPr>
          <w:lang w:val="en-US"/>
        </w:rPr>
        <w:t xml:space="preserve">]] void </w:t>
      </w:r>
      <w:proofErr w:type="spellStart"/>
      <w:r w:rsidRPr="00474030">
        <w:rPr>
          <w:lang w:val="en-US"/>
        </w:rPr>
        <w:t>print_info</w:t>
      </w:r>
      <w:proofErr w:type="spellEnd"/>
      <w:r w:rsidRPr="00474030">
        <w:rPr>
          <w:lang w:val="en-US"/>
        </w:rPr>
        <w:t>();</w:t>
      </w:r>
      <w:r w:rsidRPr="00474030">
        <w:rPr>
          <w:lang w:val="en-US"/>
        </w:rPr>
        <w:br/>
        <w:t xml:space="preserve">    double </w:t>
      </w:r>
      <w:proofErr w:type="spellStart"/>
      <w:r w:rsidRPr="00474030">
        <w:rPr>
          <w:lang w:val="en-US"/>
        </w:rPr>
        <w:t>mid_grade</w:t>
      </w:r>
      <w:proofErr w:type="spellEnd"/>
      <w:r w:rsidRPr="00474030">
        <w:rPr>
          <w:lang w:val="en-US"/>
        </w:rPr>
        <w:t>();</w:t>
      </w:r>
      <w:r w:rsidRPr="00474030">
        <w:rPr>
          <w:lang w:val="en-US"/>
        </w:rPr>
        <w:br/>
        <w:t>};</w:t>
      </w:r>
      <w:r w:rsidRPr="00474030">
        <w:rPr>
          <w:lang w:val="en-US"/>
        </w:rPr>
        <w:br/>
      </w:r>
      <w:r w:rsidRPr="00474030">
        <w:rPr>
          <w:lang w:val="en-US"/>
        </w:rPr>
        <w:br/>
        <w:t>#endif //STUDENT_H</w:t>
      </w:r>
    </w:p>
    <w:p w14:paraId="7CE595C0" w14:textId="0EAED9D8" w:rsidR="007B2B36" w:rsidRPr="00474030" w:rsidRDefault="007B2B36" w:rsidP="007B2B36">
      <w:pPr>
        <w:rPr>
          <w:lang w:val="en-US"/>
        </w:rPr>
      </w:pPr>
    </w:p>
    <w:p w14:paraId="64E7E6F1" w14:textId="5A8BFF4E" w:rsidR="007B2B36" w:rsidRDefault="007B2B36" w:rsidP="007B2B36">
      <w:pPr>
        <w:rPr>
          <w:lang w:val="en-US"/>
        </w:rPr>
      </w:pPr>
      <w:r>
        <w:rPr>
          <w:lang w:val="en-US"/>
        </w:rPr>
        <w:t>Student_Group.cpp:</w:t>
      </w:r>
    </w:p>
    <w:p w14:paraId="47CE3874" w14:textId="4D588585" w:rsidR="007B2B36" w:rsidRDefault="007B2B36" w:rsidP="007B2B36">
      <w:pPr>
        <w:rPr>
          <w:lang w:val="en-US"/>
        </w:rPr>
      </w:pPr>
    </w:p>
    <w:p w14:paraId="3FDBC6AF" w14:textId="48C22400" w:rsidR="007B2B36" w:rsidRDefault="007B2B36" w:rsidP="007B2B36">
      <w:pPr>
        <w:rPr>
          <w:lang w:val="en-US"/>
        </w:rPr>
      </w:pPr>
      <w:r w:rsidRPr="00474030">
        <w:rPr>
          <w:lang w:val="en-US"/>
        </w:rPr>
        <w:t>#include "</w:t>
      </w:r>
      <w:proofErr w:type="spellStart"/>
      <w:r w:rsidRPr="00474030">
        <w:rPr>
          <w:lang w:val="en-US"/>
        </w:rPr>
        <w:t>Student_Group.h</w:t>
      </w:r>
      <w:proofErr w:type="spellEnd"/>
      <w:r w:rsidRPr="00474030">
        <w:rPr>
          <w:lang w:val="en-US"/>
        </w:rPr>
        <w:t>"</w:t>
      </w:r>
      <w:r w:rsidRPr="00474030">
        <w:rPr>
          <w:lang w:val="en-US"/>
        </w:rPr>
        <w:br/>
      </w:r>
      <w:r w:rsidRPr="00474030">
        <w:rPr>
          <w:lang w:val="en-US"/>
        </w:rPr>
        <w:br/>
        <w:t xml:space="preserve">void </w:t>
      </w:r>
      <w:proofErr w:type="spellStart"/>
      <w:r w:rsidRPr="00474030">
        <w:rPr>
          <w:lang w:val="en-US"/>
        </w:rPr>
        <w:t>Student_Group</w:t>
      </w:r>
      <w:proofErr w:type="spellEnd"/>
      <w:r w:rsidRPr="00474030">
        <w:rPr>
          <w:lang w:val="en-US"/>
        </w:rPr>
        <w:t>::</w:t>
      </w:r>
      <w:proofErr w:type="spellStart"/>
      <w:r w:rsidRPr="00474030">
        <w:rPr>
          <w:lang w:val="en-US"/>
        </w:rPr>
        <w:t>add_student</w:t>
      </w:r>
      <w:proofErr w:type="spellEnd"/>
      <w:r w:rsidRPr="00474030">
        <w:rPr>
          <w:lang w:val="en-US"/>
        </w:rPr>
        <w:t xml:space="preserve">(const Student&amp; </w:t>
      </w:r>
      <w:proofErr w:type="spellStart"/>
      <w:r w:rsidRPr="00474030">
        <w:rPr>
          <w:lang w:val="en-US"/>
        </w:rPr>
        <w:t>name_of_student</w:t>
      </w:r>
      <w:proofErr w:type="spellEnd"/>
      <w:r w:rsidRPr="00474030">
        <w:rPr>
          <w:lang w:val="en-US"/>
        </w:rPr>
        <w:t>) {</w:t>
      </w:r>
      <w:r w:rsidRPr="00474030">
        <w:rPr>
          <w:lang w:val="en-US"/>
        </w:rPr>
        <w:br/>
        <w:t xml:space="preserve">    </w:t>
      </w:r>
      <w:proofErr w:type="spellStart"/>
      <w:r w:rsidRPr="00474030">
        <w:rPr>
          <w:lang w:val="en-US"/>
        </w:rPr>
        <w:t>list_of_students.push_back</w:t>
      </w:r>
      <w:proofErr w:type="spellEnd"/>
      <w:r w:rsidRPr="00474030">
        <w:rPr>
          <w:lang w:val="en-US"/>
        </w:rPr>
        <w:t>(</w:t>
      </w:r>
      <w:proofErr w:type="spellStart"/>
      <w:r w:rsidRPr="00474030">
        <w:rPr>
          <w:lang w:val="en-US"/>
        </w:rPr>
        <w:t>name_of_student</w:t>
      </w:r>
      <w:proofErr w:type="spellEnd"/>
      <w:r w:rsidRPr="00474030">
        <w:rPr>
          <w:lang w:val="en-US"/>
        </w:rPr>
        <w:t>);</w:t>
      </w:r>
      <w:r w:rsidRPr="00474030">
        <w:rPr>
          <w:lang w:val="en-US"/>
        </w:rPr>
        <w:br/>
        <w:t>}</w:t>
      </w:r>
      <w:r w:rsidRPr="00474030">
        <w:rPr>
          <w:lang w:val="en-US"/>
        </w:rPr>
        <w:br/>
      </w:r>
      <w:r w:rsidRPr="00474030">
        <w:rPr>
          <w:lang w:val="en-US"/>
        </w:rPr>
        <w:br/>
        <w:t xml:space="preserve">void </w:t>
      </w:r>
      <w:proofErr w:type="spellStart"/>
      <w:r w:rsidRPr="00474030">
        <w:rPr>
          <w:lang w:val="en-US"/>
        </w:rPr>
        <w:t>Student_Group</w:t>
      </w:r>
      <w:proofErr w:type="spellEnd"/>
      <w:r w:rsidRPr="00474030">
        <w:rPr>
          <w:lang w:val="en-US"/>
        </w:rPr>
        <w:t>::</w:t>
      </w:r>
      <w:proofErr w:type="spellStart"/>
      <w:r w:rsidRPr="00474030">
        <w:rPr>
          <w:lang w:val="en-US"/>
        </w:rPr>
        <w:t>print_info</w:t>
      </w:r>
      <w:proofErr w:type="spellEnd"/>
      <w:r w:rsidRPr="00474030">
        <w:rPr>
          <w:lang w:val="en-US"/>
        </w:rPr>
        <w:t>() {</w:t>
      </w:r>
      <w:r w:rsidRPr="00474030">
        <w:rPr>
          <w:lang w:val="en-US"/>
        </w:rPr>
        <w:br/>
        <w:t xml:space="preserve">    std::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"Group: " &lt;&lt; </w:t>
      </w:r>
      <w:proofErr w:type="spellStart"/>
      <w:r w:rsidRPr="00474030">
        <w:rPr>
          <w:lang w:val="en-US"/>
        </w:rPr>
        <w:t>group_name</w:t>
      </w:r>
      <w:proofErr w:type="spellEnd"/>
      <w:r w:rsidRPr="00474030">
        <w:rPr>
          <w:lang w:val="en-US"/>
        </w:rPr>
        <w:t xml:space="preserve"> &lt;&lt; std::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 xml:space="preserve"> &lt;&lt; "List of students: " &lt;&lt; std::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for (auto &amp; </w:t>
      </w:r>
      <w:proofErr w:type="spellStart"/>
      <w:r w:rsidRPr="00474030">
        <w:rPr>
          <w:lang w:val="en-US"/>
        </w:rPr>
        <w:t>list_of_student</w:t>
      </w:r>
      <w:proofErr w:type="spellEnd"/>
      <w:r w:rsidRPr="00474030">
        <w:rPr>
          <w:lang w:val="en-US"/>
        </w:rPr>
        <w:t xml:space="preserve"> : </w:t>
      </w:r>
      <w:proofErr w:type="spellStart"/>
      <w:r w:rsidRPr="00474030">
        <w:rPr>
          <w:lang w:val="en-US"/>
        </w:rPr>
        <w:t>list_of_students</w:t>
      </w:r>
      <w:proofErr w:type="spellEnd"/>
      <w:r w:rsidRPr="00474030">
        <w:rPr>
          <w:lang w:val="en-US"/>
        </w:rPr>
        <w:t>){</w:t>
      </w:r>
      <w:r w:rsidRPr="00474030">
        <w:rPr>
          <w:lang w:val="en-US"/>
        </w:rPr>
        <w:br/>
        <w:t xml:space="preserve">        std::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list_of_student.name &lt;&lt; std::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}</w:t>
      </w:r>
      <w:r w:rsidRPr="00474030">
        <w:rPr>
          <w:lang w:val="en-US"/>
        </w:rPr>
        <w:br/>
        <w:t>}</w:t>
      </w:r>
      <w:r w:rsidRPr="00474030">
        <w:rPr>
          <w:lang w:val="en-US"/>
        </w:rPr>
        <w:br/>
      </w:r>
      <w:r w:rsidRPr="00474030">
        <w:rPr>
          <w:lang w:val="en-US"/>
        </w:rPr>
        <w:br/>
        <w:t xml:space="preserve">void </w:t>
      </w:r>
      <w:proofErr w:type="spellStart"/>
      <w:r w:rsidRPr="00474030">
        <w:rPr>
          <w:lang w:val="en-US"/>
        </w:rPr>
        <w:t>Student_Group</w:t>
      </w:r>
      <w:proofErr w:type="spellEnd"/>
      <w:r w:rsidRPr="00474030">
        <w:rPr>
          <w:lang w:val="en-US"/>
        </w:rPr>
        <w:t>::</w:t>
      </w:r>
      <w:proofErr w:type="spellStart"/>
      <w:r w:rsidRPr="00474030">
        <w:rPr>
          <w:lang w:val="en-US"/>
        </w:rPr>
        <w:t>best_rating</w:t>
      </w:r>
      <w:proofErr w:type="spellEnd"/>
      <w:r w:rsidRPr="00474030">
        <w:rPr>
          <w:lang w:val="en-US"/>
        </w:rPr>
        <w:t>() {</w:t>
      </w:r>
      <w:r w:rsidRPr="00474030">
        <w:rPr>
          <w:lang w:val="en-US"/>
        </w:rPr>
        <w:br/>
        <w:t xml:space="preserve">    int counter = 0;</w:t>
      </w:r>
      <w:r w:rsidRPr="00474030">
        <w:rPr>
          <w:lang w:val="en-US"/>
        </w:rPr>
        <w:br/>
        <w:t xml:space="preserve">    for (auto &amp; student : </w:t>
      </w:r>
      <w:proofErr w:type="spellStart"/>
      <w:r w:rsidRPr="00474030">
        <w:rPr>
          <w:lang w:val="en-US"/>
        </w:rPr>
        <w:t>list_of_students</w:t>
      </w:r>
      <w:proofErr w:type="spellEnd"/>
      <w:r w:rsidRPr="00474030">
        <w:rPr>
          <w:lang w:val="en-US"/>
        </w:rPr>
        <w:t>){</w:t>
      </w:r>
      <w:r w:rsidRPr="00474030">
        <w:rPr>
          <w:lang w:val="en-US"/>
        </w:rPr>
        <w:br/>
        <w:t xml:space="preserve">        if (</w:t>
      </w:r>
      <w:proofErr w:type="spellStart"/>
      <w:r w:rsidRPr="00474030">
        <w:rPr>
          <w:lang w:val="en-US"/>
        </w:rPr>
        <w:t>student.mid_grade</w:t>
      </w:r>
      <w:proofErr w:type="spellEnd"/>
      <w:r w:rsidRPr="00474030">
        <w:rPr>
          <w:lang w:val="en-US"/>
        </w:rPr>
        <w:t>() &gt;= 4.0){</w:t>
      </w:r>
      <w:r w:rsidRPr="00474030">
        <w:rPr>
          <w:lang w:val="en-US"/>
        </w:rPr>
        <w:br/>
        <w:t xml:space="preserve">            ++counter;</w:t>
      </w:r>
      <w:r w:rsidRPr="00474030">
        <w:rPr>
          <w:lang w:val="en-US"/>
        </w:rPr>
        <w:br/>
        <w:t xml:space="preserve">            std::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student.name &lt;&lt; " </w:t>
      </w:r>
      <w:proofErr w:type="spellStart"/>
      <w:r w:rsidRPr="00474030">
        <w:rPr>
          <w:lang w:val="en-US"/>
        </w:rPr>
        <w:t>mid range</w:t>
      </w:r>
      <w:proofErr w:type="spellEnd"/>
      <w:r w:rsidRPr="00474030">
        <w:rPr>
          <w:lang w:val="en-US"/>
        </w:rPr>
        <w:t xml:space="preserve"> - " &lt;&lt; </w:t>
      </w:r>
      <w:proofErr w:type="spellStart"/>
      <w:r w:rsidRPr="00474030">
        <w:rPr>
          <w:lang w:val="en-US"/>
        </w:rPr>
        <w:t>student.mid_grade</w:t>
      </w:r>
      <w:proofErr w:type="spellEnd"/>
      <w:r w:rsidRPr="00474030">
        <w:rPr>
          <w:lang w:val="en-US"/>
        </w:rPr>
        <w:t>() &lt;&lt; std::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}</w:t>
      </w:r>
      <w:r w:rsidRPr="00474030">
        <w:rPr>
          <w:lang w:val="en-US"/>
        </w:rPr>
        <w:br/>
        <w:t xml:space="preserve">    }</w:t>
      </w:r>
      <w:r w:rsidRPr="00474030">
        <w:rPr>
          <w:lang w:val="en-US"/>
        </w:rPr>
        <w:br/>
        <w:t xml:space="preserve">    if (!counter){</w:t>
      </w:r>
      <w:r w:rsidRPr="00474030">
        <w:rPr>
          <w:lang w:val="en-US"/>
        </w:rPr>
        <w:br/>
        <w:t xml:space="preserve">        std::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"Best list is empty! </w:t>
      </w:r>
      <w:r w:rsidRPr="007B2B36">
        <w:rPr>
          <w:lang w:val="en-US"/>
        </w:rPr>
        <w:t>" &lt;&lt; std::</w:t>
      </w:r>
      <w:proofErr w:type="spellStart"/>
      <w:r w:rsidRPr="007B2B36">
        <w:rPr>
          <w:lang w:val="en-US"/>
        </w:rPr>
        <w:t>endl</w:t>
      </w:r>
      <w:proofErr w:type="spellEnd"/>
      <w:r w:rsidRPr="007B2B36">
        <w:rPr>
          <w:lang w:val="en-US"/>
        </w:rPr>
        <w:t>;</w:t>
      </w:r>
      <w:r w:rsidRPr="007B2B36">
        <w:rPr>
          <w:lang w:val="en-US"/>
        </w:rPr>
        <w:br/>
        <w:t xml:space="preserve">    }</w:t>
      </w:r>
      <w:r w:rsidRPr="007B2B36">
        <w:rPr>
          <w:lang w:val="en-US"/>
        </w:rPr>
        <w:br/>
        <w:t>}</w:t>
      </w:r>
      <w:r w:rsidRPr="007B2B36">
        <w:rPr>
          <w:lang w:val="en-US"/>
        </w:rPr>
        <w:br/>
      </w:r>
      <w:r w:rsidRPr="007B2B36">
        <w:rPr>
          <w:lang w:val="en-US"/>
        </w:rPr>
        <w:br/>
        <w:t xml:space="preserve">void </w:t>
      </w:r>
      <w:proofErr w:type="spellStart"/>
      <w:r w:rsidRPr="007B2B36">
        <w:rPr>
          <w:lang w:val="en-US"/>
        </w:rPr>
        <w:t>Student_Group</w:t>
      </w:r>
      <w:proofErr w:type="spellEnd"/>
      <w:r w:rsidRPr="007B2B36">
        <w:rPr>
          <w:lang w:val="en-US"/>
        </w:rPr>
        <w:t>::sort() {</w:t>
      </w:r>
      <w:r w:rsidRPr="007B2B36">
        <w:rPr>
          <w:lang w:val="en-US"/>
        </w:rPr>
        <w:br/>
        <w:t xml:space="preserve">    Student value;</w:t>
      </w:r>
      <w:r w:rsidRPr="007B2B36">
        <w:rPr>
          <w:lang w:val="en-US"/>
        </w:rPr>
        <w:br/>
        <w:t xml:space="preserve">    for (int </w:t>
      </w:r>
      <w:proofErr w:type="spellStart"/>
      <w:r w:rsidRPr="007B2B36">
        <w:rPr>
          <w:lang w:val="en-US"/>
        </w:rPr>
        <w:t>i</w:t>
      </w:r>
      <w:proofErr w:type="spellEnd"/>
      <w:r w:rsidRPr="007B2B36">
        <w:rPr>
          <w:lang w:val="en-US"/>
        </w:rPr>
        <w:t xml:space="preserve"> = 0; </w:t>
      </w:r>
      <w:proofErr w:type="spellStart"/>
      <w:r w:rsidRPr="007B2B36">
        <w:rPr>
          <w:lang w:val="en-US"/>
        </w:rPr>
        <w:t>i</w:t>
      </w:r>
      <w:proofErr w:type="spellEnd"/>
      <w:r w:rsidRPr="007B2B36">
        <w:rPr>
          <w:lang w:val="en-US"/>
        </w:rPr>
        <w:t xml:space="preserve"> &lt; </w:t>
      </w:r>
      <w:proofErr w:type="spellStart"/>
      <w:r w:rsidRPr="007B2B36">
        <w:rPr>
          <w:lang w:val="en-US"/>
        </w:rPr>
        <w:t>list_of_students.size</w:t>
      </w:r>
      <w:proofErr w:type="spellEnd"/>
      <w:r w:rsidRPr="007B2B36">
        <w:rPr>
          <w:lang w:val="en-US"/>
        </w:rPr>
        <w:t xml:space="preserve">()-1; </w:t>
      </w:r>
      <w:proofErr w:type="spellStart"/>
      <w:r w:rsidRPr="007B2B36">
        <w:rPr>
          <w:lang w:val="en-US"/>
        </w:rPr>
        <w:t>i</w:t>
      </w:r>
      <w:proofErr w:type="spellEnd"/>
      <w:r w:rsidRPr="007B2B36">
        <w:rPr>
          <w:lang w:val="en-US"/>
        </w:rPr>
        <w:t>++){</w:t>
      </w:r>
      <w:r w:rsidRPr="007B2B36">
        <w:rPr>
          <w:lang w:val="en-US"/>
        </w:rPr>
        <w:br/>
        <w:t xml:space="preserve">        if (</w:t>
      </w:r>
      <w:proofErr w:type="spellStart"/>
      <w:r w:rsidRPr="007B2B36">
        <w:rPr>
          <w:lang w:val="en-US"/>
        </w:rPr>
        <w:t>list_of_students</w:t>
      </w:r>
      <w:proofErr w:type="spellEnd"/>
      <w:r w:rsidRPr="007B2B36">
        <w:rPr>
          <w:lang w:val="en-US"/>
        </w:rPr>
        <w:t>[</w:t>
      </w:r>
      <w:proofErr w:type="spellStart"/>
      <w:r w:rsidRPr="007B2B36">
        <w:rPr>
          <w:lang w:val="en-US"/>
        </w:rPr>
        <w:t>i</w:t>
      </w:r>
      <w:proofErr w:type="spellEnd"/>
      <w:r w:rsidRPr="007B2B36">
        <w:rPr>
          <w:lang w:val="en-US"/>
        </w:rPr>
        <w:t>].</w:t>
      </w:r>
      <w:proofErr w:type="spellStart"/>
      <w:r w:rsidRPr="007B2B36">
        <w:rPr>
          <w:lang w:val="en-US"/>
        </w:rPr>
        <w:t>place_of_birth</w:t>
      </w:r>
      <w:proofErr w:type="spellEnd"/>
      <w:r w:rsidRPr="007B2B36">
        <w:rPr>
          <w:lang w:val="en-US"/>
        </w:rPr>
        <w:t xml:space="preserve">[0] &gt; </w:t>
      </w:r>
      <w:proofErr w:type="spellStart"/>
      <w:r w:rsidRPr="007B2B36">
        <w:rPr>
          <w:lang w:val="en-US"/>
        </w:rPr>
        <w:t>list_of_students</w:t>
      </w:r>
      <w:proofErr w:type="spellEnd"/>
      <w:r w:rsidRPr="007B2B36">
        <w:rPr>
          <w:lang w:val="en-US"/>
        </w:rPr>
        <w:t>[i+1].</w:t>
      </w:r>
      <w:proofErr w:type="spellStart"/>
      <w:r w:rsidRPr="007B2B36">
        <w:rPr>
          <w:lang w:val="en-US"/>
        </w:rPr>
        <w:t>place_of_birth</w:t>
      </w:r>
      <w:proofErr w:type="spellEnd"/>
      <w:r w:rsidRPr="007B2B36">
        <w:rPr>
          <w:lang w:val="en-US"/>
        </w:rPr>
        <w:t>[0]){</w:t>
      </w:r>
      <w:r w:rsidRPr="007B2B36">
        <w:rPr>
          <w:lang w:val="en-US"/>
        </w:rPr>
        <w:br/>
        <w:t xml:space="preserve">            value = </w:t>
      </w:r>
      <w:proofErr w:type="spellStart"/>
      <w:r w:rsidRPr="007B2B36">
        <w:rPr>
          <w:lang w:val="en-US"/>
        </w:rPr>
        <w:t>list_of_students</w:t>
      </w:r>
      <w:proofErr w:type="spellEnd"/>
      <w:r w:rsidRPr="007B2B36">
        <w:rPr>
          <w:lang w:val="en-US"/>
        </w:rPr>
        <w:t>[</w:t>
      </w:r>
      <w:proofErr w:type="spellStart"/>
      <w:r w:rsidRPr="007B2B36">
        <w:rPr>
          <w:lang w:val="en-US"/>
        </w:rPr>
        <w:t>i</w:t>
      </w:r>
      <w:proofErr w:type="spellEnd"/>
      <w:r w:rsidRPr="007B2B36">
        <w:rPr>
          <w:lang w:val="en-US"/>
        </w:rPr>
        <w:t>];</w:t>
      </w:r>
      <w:r w:rsidRPr="007B2B36">
        <w:rPr>
          <w:lang w:val="en-US"/>
        </w:rPr>
        <w:br/>
        <w:t xml:space="preserve">            </w:t>
      </w:r>
      <w:proofErr w:type="spellStart"/>
      <w:r w:rsidRPr="007B2B36">
        <w:rPr>
          <w:lang w:val="en-US"/>
        </w:rPr>
        <w:t>list_of_students</w:t>
      </w:r>
      <w:proofErr w:type="spellEnd"/>
      <w:r w:rsidRPr="007B2B36">
        <w:rPr>
          <w:lang w:val="en-US"/>
        </w:rPr>
        <w:t>[</w:t>
      </w:r>
      <w:proofErr w:type="spellStart"/>
      <w:r w:rsidRPr="007B2B36">
        <w:rPr>
          <w:lang w:val="en-US"/>
        </w:rPr>
        <w:t>i</w:t>
      </w:r>
      <w:proofErr w:type="spellEnd"/>
      <w:r w:rsidRPr="007B2B36">
        <w:rPr>
          <w:lang w:val="en-US"/>
        </w:rPr>
        <w:t xml:space="preserve">] = </w:t>
      </w:r>
      <w:proofErr w:type="spellStart"/>
      <w:r w:rsidRPr="007B2B36">
        <w:rPr>
          <w:lang w:val="en-US"/>
        </w:rPr>
        <w:t>list_of_students</w:t>
      </w:r>
      <w:proofErr w:type="spellEnd"/>
      <w:r w:rsidRPr="007B2B36">
        <w:rPr>
          <w:lang w:val="en-US"/>
        </w:rPr>
        <w:t>[i+1];</w:t>
      </w:r>
      <w:r w:rsidRPr="007B2B36">
        <w:rPr>
          <w:lang w:val="en-US"/>
        </w:rPr>
        <w:br/>
        <w:t xml:space="preserve">            </w:t>
      </w:r>
      <w:proofErr w:type="spellStart"/>
      <w:r w:rsidRPr="007B2B36">
        <w:rPr>
          <w:lang w:val="en-US"/>
        </w:rPr>
        <w:t>list_of_students</w:t>
      </w:r>
      <w:proofErr w:type="spellEnd"/>
      <w:r w:rsidRPr="007B2B36">
        <w:rPr>
          <w:lang w:val="en-US"/>
        </w:rPr>
        <w:t>[i+1] = value;</w:t>
      </w:r>
      <w:r w:rsidRPr="007B2B36">
        <w:rPr>
          <w:lang w:val="en-US"/>
        </w:rPr>
        <w:br/>
        <w:t xml:space="preserve">        }</w:t>
      </w:r>
      <w:r w:rsidRPr="007B2B36">
        <w:rPr>
          <w:lang w:val="en-US"/>
        </w:rPr>
        <w:br/>
      </w:r>
      <w:r w:rsidRPr="007B2B36">
        <w:rPr>
          <w:lang w:val="en-US"/>
        </w:rPr>
        <w:lastRenderedPageBreak/>
        <w:t xml:space="preserve">    }</w:t>
      </w:r>
      <w:r w:rsidRPr="007B2B36">
        <w:rPr>
          <w:lang w:val="en-US"/>
        </w:rPr>
        <w:br/>
        <w:t>}</w:t>
      </w:r>
    </w:p>
    <w:p w14:paraId="5AEBEAD7" w14:textId="279D27F4" w:rsidR="007B2B36" w:rsidRDefault="007B2B36" w:rsidP="007B2B36">
      <w:pPr>
        <w:rPr>
          <w:lang w:val="en-US"/>
        </w:rPr>
      </w:pPr>
    </w:p>
    <w:p w14:paraId="53127A0E" w14:textId="4B3A1F3C" w:rsidR="007B2B36" w:rsidRDefault="000D66DE" w:rsidP="007B2B36">
      <w:pPr>
        <w:rPr>
          <w:lang w:val="en-US"/>
        </w:rPr>
      </w:pPr>
      <w:r>
        <w:rPr>
          <w:lang w:val="en-US"/>
        </w:rPr>
        <w:t>Student.cpp:</w:t>
      </w:r>
    </w:p>
    <w:p w14:paraId="0FCD26DA" w14:textId="4C583BCE" w:rsidR="000D66DE" w:rsidRDefault="000D66DE" w:rsidP="007B2B36">
      <w:pPr>
        <w:rPr>
          <w:lang w:val="en-US"/>
        </w:rPr>
      </w:pPr>
    </w:p>
    <w:p w14:paraId="24D06F82" w14:textId="7A6AA23C" w:rsidR="007B2B36" w:rsidRPr="000D66DE" w:rsidRDefault="000D66DE" w:rsidP="000D66DE">
      <w:pPr>
        <w:rPr>
          <w:lang w:val="en-US"/>
        </w:rPr>
      </w:pPr>
      <w:r w:rsidRPr="000D66DE">
        <w:rPr>
          <w:lang w:val="en-US"/>
        </w:rPr>
        <w:t>#include "</w:t>
      </w:r>
      <w:proofErr w:type="spellStart"/>
      <w:r w:rsidRPr="000D66DE">
        <w:rPr>
          <w:lang w:val="en-US"/>
        </w:rPr>
        <w:t>Student.h</w:t>
      </w:r>
      <w:proofErr w:type="spellEnd"/>
      <w:r w:rsidRPr="000D66DE">
        <w:rPr>
          <w:lang w:val="en-US"/>
        </w:rPr>
        <w:t>"</w:t>
      </w:r>
      <w:r w:rsidRPr="000D66DE">
        <w:rPr>
          <w:lang w:val="en-US"/>
        </w:rPr>
        <w:br/>
      </w:r>
      <w:r w:rsidRPr="000D66DE">
        <w:rPr>
          <w:lang w:val="en-US"/>
        </w:rPr>
        <w:br/>
        <w:t>[[</w:t>
      </w:r>
      <w:proofErr w:type="spellStart"/>
      <w:r w:rsidRPr="000D66DE">
        <w:rPr>
          <w:lang w:val="en-US"/>
        </w:rPr>
        <w:t>maybe_unused</w:t>
      </w:r>
      <w:proofErr w:type="spellEnd"/>
      <w:r w:rsidRPr="000D66DE">
        <w:rPr>
          <w:lang w:val="en-US"/>
        </w:rPr>
        <w:t>]] void Student::</w:t>
      </w:r>
      <w:proofErr w:type="spellStart"/>
      <w:r w:rsidRPr="000D66DE">
        <w:rPr>
          <w:lang w:val="en-US"/>
        </w:rPr>
        <w:t>print_info</w:t>
      </w:r>
      <w:proofErr w:type="spellEnd"/>
      <w:r w:rsidRPr="000D66DE">
        <w:rPr>
          <w:lang w:val="en-US"/>
        </w:rPr>
        <w:t>() {</w:t>
      </w:r>
      <w:r w:rsidRPr="000D66DE">
        <w:rPr>
          <w:lang w:val="en-US"/>
        </w:rPr>
        <w:br/>
        <w:t xml:space="preserve">    std::</w:t>
      </w:r>
      <w:proofErr w:type="spellStart"/>
      <w:r w:rsidRPr="000D66DE">
        <w:rPr>
          <w:lang w:val="en-US"/>
        </w:rPr>
        <w:t>cout</w:t>
      </w:r>
      <w:proofErr w:type="spellEnd"/>
      <w:r w:rsidRPr="000D66DE">
        <w:rPr>
          <w:lang w:val="en-US"/>
        </w:rPr>
        <w:t xml:space="preserve"> &lt;&lt; "Name: " &lt;&lt; name &lt;&lt; "; City: " &lt;&lt; </w:t>
      </w:r>
      <w:proofErr w:type="spellStart"/>
      <w:r w:rsidRPr="000D66DE">
        <w:rPr>
          <w:lang w:val="en-US"/>
        </w:rPr>
        <w:t>place_of_birth</w:t>
      </w:r>
      <w:proofErr w:type="spellEnd"/>
      <w:r w:rsidRPr="000D66DE">
        <w:rPr>
          <w:lang w:val="en-US"/>
        </w:rPr>
        <w:t xml:space="preserve">  &lt;&lt; "; Grades: ";</w:t>
      </w:r>
      <w:r w:rsidRPr="000D66DE">
        <w:rPr>
          <w:lang w:val="en-US"/>
        </w:rPr>
        <w:br/>
        <w:t xml:space="preserve">    for (int 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 xml:space="preserve"> = 0; 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 xml:space="preserve"> &lt; 5; 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>++){</w:t>
      </w:r>
      <w:r w:rsidRPr="000D66DE">
        <w:rPr>
          <w:lang w:val="en-US"/>
        </w:rPr>
        <w:br/>
        <w:t xml:space="preserve">        if (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 xml:space="preserve"> &lt; 4){</w:t>
      </w:r>
      <w:r w:rsidRPr="000D66DE">
        <w:rPr>
          <w:lang w:val="en-US"/>
        </w:rPr>
        <w:br/>
        <w:t xml:space="preserve">            std::</w:t>
      </w:r>
      <w:proofErr w:type="spellStart"/>
      <w:r w:rsidRPr="000D66DE">
        <w:rPr>
          <w:lang w:val="en-US"/>
        </w:rPr>
        <w:t>cout</w:t>
      </w:r>
      <w:proofErr w:type="spellEnd"/>
      <w:r w:rsidRPr="000D66DE">
        <w:rPr>
          <w:lang w:val="en-US"/>
        </w:rPr>
        <w:t xml:space="preserve"> &lt;&lt; grades[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>] &lt;&lt; ", ";</w:t>
      </w:r>
      <w:r w:rsidRPr="000D66DE">
        <w:rPr>
          <w:lang w:val="en-US"/>
        </w:rPr>
        <w:br/>
        <w:t xml:space="preserve">        } else {</w:t>
      </w:r>
      <w:r w:rsidRPr="000D66DE">
        <w:rPr>
          <w:lang w:val="en-US"/>
        </w:rPr>
        <w:br/>
        <w:t xml:space="preserve">            std::</w:t>
      </w:r>
      <w:proofErr w:type="spellStart"/>
      <w:r w:rsidRPr="000D66DE">
        <w:rPr>
          <w:lang w:val="en-US"/>
        </w:rPr>
        <w:t>cout</w:t>
      </w:r>
      <w:proofErr w:type="spellEnd"/>
      <w:r w:rsidRPr="000D66DE">
        <w:rPr>
          <w:lang w:val="en-US"/>
        </w:rPr>
        <w:t xml:space="preserve"> &lt;&lt; grades[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 xml:space="preserve">] &lt;&lt; ". " &lt;&lt; </w:t>
      </w:r>
      <w:proofErr w:type="gramStart"/>
      <w:r w:rsidRPr="000D66DE">
        <w:rPr>
          <w:lang w:val="en-US"/>
        </w:rPr>
        <w:t>std::</w:t>
      </w:r>
      <w:proofErr w:type="spellStart"/>
      <w:proofErr w:type="gramEnd"/>
      <w:r w:rsidRPr="000D66DE">
        <w:rPr>
          <w:lang w:val="en-US"/>
        </w:rPr>
        <w:t>endl</w:t>
      </w:r>
      <w:proofErr w:type="spellEnd"/>
      <w:r w:rsidRPr="000D66DE">
        <w:rPr>
          <w:lang w:val="en-US"/>
        </w:rPr>
        <w:t>;</w:t>
      </w:r>
      <w:r w:rsidRPr="000D66DE">
        <w:rPr>
          <w:lang w:val="en-US"/>
        </w:rPr>
        <w:br/>
        <w:t xml:space="preserve">        }</w:t>
      </w:r>
      <w:r w:rsidRPr="000D66DE">
        <w:rPr>
          <w:lang w:val="en-US"/>
        </w:rPr>
        <w:br/>
        <w:t xml:space="preserve">    }</w:t>
      </w:r>
      <w:r w:rsidRPr="000D66DE">
        <w:rPr>
          <w:lang w:val="en-US"/>
        </w:rPr>
        <w:br/>
        <w:t>}</w:t>
      </w:r>
      <w:r w:rsidRPr="000D66DE">
        <w:rPr>
          <w:lang w:val="en-US"/>
        </w:rPr>
        <w:br/>
      </w:r>
      <w:r w:rsidRPr="000D66DE">
        <w:rPr>
          <w:lang w:val="en-US"/>
        </w:rPr>
        <w:br/>
        <w:t>double Student::</w:t>
      </w:r>
      <w:proofErr w:type="spellStart"/>
      <w:r w:rsidRPr="000D66DE">
        <w:rPr>
          <w:lang w:val="en-US"/>
        </w:rPr>
        <w:t>mid_grade</w:t>
      </w:r>
      <w:proofErr w:type="spellEnd"/>
      <w:r w:rsidRPr="000D66DE">
        <w:rPr>
          <w:lang w:val="en-US"/>
        </w:rPr>
        <w:t>() {</w:t>
      </w:r>
      <w:r w:rsidRPr="000D66DE">
        <w:rPr>
          <w:lang w:val="en-US"/>
        </w:rPr>
        <w:br/>
        <w:t xml:space="preserve">    double sum = 0;</w:t>
      </w:r>
      <w:r w:rsidRPr="000D66DE">
        <w:rPr>
          <w:lang w:val="en-US"/>
        </w:rPr>
        <w:br/>
        <w:t xml:space="preserve">    double mid;</w:t>
      </w:r>
      <w:r w:rsidRPr="000D66DE">
        <w:rPr>
          <w:lang w:val="en-US"/>
        </w:rPr>
        <w:br/>
        <w:t xml:space="preserve">    for (int 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 xml:space="preserve"> = 0; 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 xml:space="preserve"> &lt; 5; 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>++){</w:t>
      </w:r>
      <w:r w:rsidRPr="000D66DE">
        <w:rPr>
          <w:lang w:val="en-US"/>
        </w:rPr>
        <w:br/>
        <w:t xml:space="preserve">        sum = sum + grades[</w:t>
      </w:r>
      <w:proofErr w:type="spellStart"/>
      <w:r w:rsidRPr="000D66DE">
        <w:rPr>
          <w:lang w:val="en-US"/>
        </w:rPr>
        <w:t>i</w:t>
      </w:r>
      <w:proofErr w:type="spellEnd"/>
      <w:r w:rsidRPr="000D66DE">
        <w:rPr>
          <w:lang w:val="en-US"/>
        </w:rPr>
        <w:t>];</w:t>
      </w:r>
      <w:r w:rsidRPr="000D66DE">
        <w:rPr>
          <w:lang w:val="en-US"/>
        </w:rPr>
        <w:br/>
        <w:t xml:space="preserve">    }</w:t>
      </w:r>
      <w:r w:rsidRPr="000D66DE">
        <w:rPr>
          <w:lang w:val="en-US"/>
        </w:rPr>
        <w:br/>
        <w:t xml:space="preserve">    mid = sum / 5;</w:t>
      </w:r>
      <w:r w:rsidRPr="000D66DE">
        <w:rPr>
          <w:lang w:val="en-US"/>
        </w:rPr>
        <w:br/>
        <w:t xml:space="preserve">    return mid;</w:t>
      </w:r>
      <w:r w:rsidRPr="000D66DE">
        <w:rPr>
          <w:lang w:val="en-US"/>
        </w:rPr>
        <w:br/>
        <w:t>}</w:t>
      </w:r>
    </w:p>
    <w:p w14:paraId="44CF2517" w14:textId="77777777" w:rsidR="00874872" w:rsidRPr="007B2B36" w:rsidRDefault="00874872" w:rsidP="00874872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59CEB7A6" w14:textId="77777777" w:rsidR="00874872" w:rsidRPr="00242E36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6A684267" w14:textId="67DEC364" w:rsidR="00874872" w:rsidRDefault="00874872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67FACD3C" w14:textId="734D4BD6" w:rsidR="000D66DE" w:rsidRDefault="000D66DE" w:rsidP="00874872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inline distT="0" distB="0" distL="0" distR="0" wp14:anchorId="77634C39" wp14:editId="3E6D11A0">
            <wp:extent cx="4170218" cy="3691719"/>
            <wp:effectExtent l="0" t="0" r="0" b="4445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42" cy="36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6739" w14:textId="77777777" w:rsidR="00874872" w:rsidRDefault="00874872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24FDA137" w14:textId="042EE56A" w:rsidR="00874872" w:rsidRPr="00F60604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</w:t>
      </w:r>
      <w:r w:rsidR="00F60604">
        <w:rPr>
          <w:b/>
          <w:sz w:val="28"/>
          <w:szCs w:val="28"/>
          <w:lang w:val="en-US"/>
        </w:rPr>
        <w:t>3</w:t>
      </w:r>
    </w:p>
    <w:p w14:paraId="311E7D4B" w14:textId="6041F8BC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5DF0330A" w14:textId="44A7B639" w:rsidR="00474030" w:rsidRPr="005A69E2" w:rsidRDefault="00474030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noProof/>
          <w:snapToGrid/>
          <w:sz w:val="28"/>
          <w:szCs w:val="28"/>
        </w:rPr>
        <w:drawing>
          <wp:inline distT="0" distB="0" distL="0" distR="0" wp14:anchorId="71067A4D" wp14:editId="48BA6175">
            <wp:extent cx="6403525" cy="3359889"/>
            <wp:effectExtent l="0" t="0" r="0" b="5715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73" cy="33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7691" w14:textId="77777777" w:rsidR="00874872" w:rsidRPr="00D2153E" w:rsidRDefault="00874872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5B068E16" w14:textId="3139A989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7A9221D4" w14:textId="77777777" w:rsidR="00474030" w:rsidRPr="00474030" w:rsidRDefault="00474030" w:rsidP="00474030">
      <w:pPr>
        <w:rPr>
          <w:lang w:val="en-US"/>
        </w:rPr>
      </w:pPr>
      <w:r w:rsidRPr="00026989">
        <w:rPr>
          <w:lang w:val="en-US"/>
        </w:rPr>
        <w:t>#include &lt;iostream&gt;</w:t>
      </w:r>
      <w:r w:rsidRPr="00026989">
        <w:rPr>
          <w:lang w:val="en-US"/>
        </w:rPr>
        <w:br/>
        <w:t>#include &lt;vector&gt;</w:t>
      </w:r>
      <w:r w:rsidRPr="00026989">
        <w:rPr>
          <w:lang w:val="en-US"/>
        </w:rPr>
        <w:br/>
        <w:t>#include &lt;string&gt;</w:t>
      </w:r>
      <w:r w:rsidRPr="00026989">
        <w:rPr>
          <w:lang w:val="en-US"/>
        </w:rPr>
        <w:br/>
      </w:r>
      <w:r w:rsidRPr="00026989">
        <w:rPr>
          <w:lang w:val="en-US"/>
        </w:rPr>
        <w:br/>
        <w:t>using namespace std;</w:t>
      </w:r>
      <w:r w:rsidRPr="00026989">
        <w:rPr>
          <w:lang w:val="en-US"/>
        </w:rPr>
        <w:br/>
      </w:r>
      <w:r w:rsidRPr="00026989">
        <w:rPr>
          <w:lang w:val="en-US"/>
        </w:rPr>
        <w:br/>
        <w:t>class Book {</w:t>
      </w:r>
      <w:r w:rsidRPr="00026989">
        <w:rPr>
          <w:lang w:val="en-US"/>
        </w:rPr>
        <w:br/>
        <w:t>public:</w:t>
      </w:r>
      <w:r w:rsidRPr="00026989">
        <w:rPr>
          <w:lang w:val="en-US"/>
        </w:rPr>
        <w:br/>
        <w:t xml:space="preserve">    string </w:t>
      </w:r>
      <w:proofErr w:type="spellStart"/>
      <w:r w:rsidRPr="00026989">
        <w:rPr>
          <w:lang w:val="en-US"/>
        </w:rPr>
        <w:t>nameOfBook</w:t>
      </w:r>
      <w:proofErr w:type="spellEnd"/>
      <w:r w:rsidRPr="00026989">
        <w:rPr>
          <w:lang w:val="en-US"/>
        </w:rPr>
        <w:t>;</w:t>
      </w:r>
      <w:r w:rsidRPr="00026989">
        <w:rPr>
          <w:lang w:val="en-US"/>
        </w:rPr>
        <w:br/>
        <w:t xml:space="preserve">    string </w:t>
      </w:r>
      <w:proofErr w:type="spellStart"/>
      <w:r w:rsidRPr="00026989">
        <w:rPr>
          <w:lang w:val="en-US"/>
        </w:rPr>
        <w:t>authorName</w:t>
      </w:r>
      <w:proofErr w:type="spellEnd"/>
      <w:r w:rsidRPr="00026989">
        <w:rPr>
          <w:lang w:val="en-US"/>
        </w:rPr>
        <w:t>;</w:t>
      </w:r>
      <w:r w:rsidRPr="00026989">
        <w:rPr>
          <w:lang w:val="en-US"/>
        </w:rPr>
        <w:br/>
        <w:t xml:space="preserve">    int year = 0;</w:t>
      </w:r>
      <w:r w:rsidRPr="00026989">
        <w:rPr>
          <w:lang w:val="en-US"/>
        </w:rPr>
        <w:br/>
        <w:t xml:space="preserve">    string category;</w:t>
      </w:r>
      <w:r w:rsidRPr="00026989">
        <w:rPr>
          <w:lang w:val="en-US"/>
        </w:rPr>
        <w:br/>
      </w:r>
      <w:r w:rsidRPr="00026989">
        <w:rPr>
          <w:lang w:val="en-US"/>
        </w:rPr>
        <w:br/>
        <w:t xml:space="preserve">    void </w:t>
      </w:r>
      <w:proofErr w:type="spellStart"/>
      <w:r w:rsidRPr="00026989">
        <w:rPr>
          <w:lang w:val="en-US"/>
        </w:rPr>
        <w:t>show_info</w:t>
      </w:r>
      <w:proofErr w:type="spellEnd"/>
      <w:r w:rsidRPr="00026989">
        <w:rPr>
          <w:lang w:val="en-US"/>
        </w:rPr>
        <w:t>() const{</w:t>
      </w:r>
      <w:r w:rsidRPr="00026989">
        <w:rPr>
          <w:lang w:val="en-US"/>
        </w:rPr>
        <w:br/>
        <w:t xml:space="preserve">        </w:t>
      </w:r>
      <w:proofErr w:type="spellStart"/>
      <w:r w:rsidRPr="00026989">
        <w:rPr>
          <w:lang w:val="en-US"/>
        </w:rPr>
        <w:t>cout</w:t>
      </w:r>
      <w:proofErr w:type="spellEnd"/>
      <w:r w:rsidRPr="00026989">
        <w:rPr>
          <w:lang w:val="en-US"/>
        </w:rPr>
        <w:t xml:space="preserve"> &lt;&lt; "Book name: " &lt;&lt; </w:t>
      </w:r>
      <w:proofErr w:type="spellStart"/>
      <w:r w:rsidRPr="00026989">
        <w:rPr>
          <w:lang w:val="en-US"/>
        </w:rPr>
        <w:t>nameOfBook</w:t>
      </w:r>
      <w:proofErr w:type="spellEnd"/>
      <w:r w:rsidRPr="00026989">
        <w:rPr>
          <w:lang w:val="en-US"/>
        </w:rPr>
        <w:t xml:space="preserve"> &lt;&lt; "; Author: " &lt;&lt; </w:t>
      </w:r>
      <w:proofErr w:type="spellStart"/>
      <w:r w:rsidRPr="00026989">
        <w:rPr>
          <w:lang w:val="en-US"/>
        </w:rPr>
        <w:t>authorName</w:t>
      </w:r>
      <w:proofErr w:type="spellEnd"/>
      <w:r w:rsidRPr="00026989">
        <w:rPr>
          <w:lang w:val="en-US"/>
        </w:rPr>
        <w:t xml:space="preserve"> &lt;&lt; "; Year: " &lt;&lt; year &lt;&lt; </w:t>
      </w:r>
      <w:proofErr w:type="spellStart"/>
      <w:r w:rsidRPr="00026989">
        <w:rPr>
          <w:lang w:val="en-US"/>
        </w:rPr>
        <w:t>endl</w:t>
      </w:r>
      <w:proofErr w:type="spellEnd"/>
      <w:r w:rsidRPr="00026989">
        <w:rPr>
          <w:lang w:val="en-US"/>
        </w:rPr>
        <w:t>;</w:t>
      </w:r>
      <w:r w:rsidRPr="00026989">
        <w:rPr>
          <w:lang w:val="en-US"/>
        </w:rPr>
        <w:br/>
        <w:t xml:space="preserve">    }</w:t>
      </w:r>
      <w:r w:rsidRPr="00026989">
        <w:rPr>
          <w:lang w:val="en-US"/>
        </w:rPr>
        <w:br/>
        <w:t>};</w:t>
      </w:r>
      <w:r w:rsidRPr="00026989">
        <w:rPr>
          <w:lang w:val="en-US"/>
        </w:rPr>
        <w:br/>
      </w:r>
      <w:r w:rsidRPr="00026989">
        <w:rPr>
          <w:lang w:val="en-US"/>
        </w:rPr>
        <w:br/>
        <w:t>class Library {</w:t>
      </w:r>
      <w:r w:rsidRPr="00026989">
        <w:rPr>
          <w:lang w:val="en-US"/>
        </w:rPr>
        <w:br/>
        <w:t>public:</w:t>
      </w:r>
      <w:r w:rsidRPr="00026989">
        <w:rPr>
          <w:lang w:val="en-US"/>
        </w:rPr>
        <w:br/>
        <w:t xml:space="preserve">    string </w:t>
      </w:r>
      <w:proofErr w:type="spellStart"/>
      <w:r w:rsidRPr="00026989">
        <w:rPr>
          <w:lang w:val="en-US"/>
        </w:rPr>
        <w:t>nameOfLibrary</w:t>
      </w:r>
      <w:proofErr w:type="spellEnd"/>
      <w:r w:rsidRPr="00026989">
        <w:rPr>
          <w:lang w:val="en-US"/>
        </w:rPr>
        <w:t>;</w:t>
      </w:r>
      <w:r w:rsidRPr="00026989">
        <w:rPr>
          <w:lang w:val="en-US"/>
        </w:rPr>
        <w:br/>
        <w:t xml:space="preserve">    vector&lt;Book&gt; </w:t>
      </w:r>
      <w:proofErr w:type="spellStart"/>
      <w:r w:rsidRPr="00026989">
        <w:rPr>
          <w:lang w:val="en-US"/>
        </w:rPr>
        <w:t>listOfBooks</w:t>
      </w:r>
      <w:proofErr w:type="spellEnd"/>
      <w:r w:rsidRPr="00026989">
        <w:rPr>
          <w:lang w:val="en-US"/>
        </w:rPr>
        <w:t>;</w:t>
      </w:r>
      <w:r w:rsidRPr="00026989">
        <w:rPr>
          <w:lang w:val="en-US"/>
        </w:rPr>
        <w:br/>
      </w:r>
      <w:r w:rsidRPr="00026989">
        <w:rPr>
          <w:lang w:val="en-US"/>
        </w:rPr>
        <w:br/>
        <w:t xml:space="preserve">    void </w:t>
      </w:r>
      <w:proofErr w:type="spellStart"/>
      <w:r w:rsidRPr="00026989">
        <w:rPr>
          <w:lang w:val="en-US"/>
        </w:rPr>
        <w:t>add_books_in_library</w:t>
      </w:r>
      <w:proofErr w:type="spellEnd"/>
      <w:r w:rsidRPr="00026989">
        <w:rPr>
          <w:lang w:val="en-US"/>
        </w:rPr>
        <w:t>(const Book&amp; book1){</w:t>
      </w:r>
      <w:r w:rsidRPr="00026989">
        <w:rPr>
          <w:lang w:val="en-US"/>
        </w:rPr>
        <w:br/>
        <w:t xml:space="preserve">        </w:t>
      </w:r>
      <w:proofErr w:type="spellStart"/>
      <w:r w:rsidRPr="00026989">
        <w:rPr>
          <w:lang w:val="en-US"/>
        </w:rPr>
        <w:t>listOfBooks.push_back</w:t>
      </w:r>
      <w:proofErr w:type="spellEnd"/>
      <w:r w:rsidRPr="00026989">
        <w:rPr>
          <w:lang w:val="en-US"/>
        </w:rPr>
        <w:t>(book1);</w:t>
      </w:r>
      <w:r w:rsidRPr="00026989">
        <w:rPr>
          <w:lang w:val="en-US"/>
        </w:rPr>
        <w:br/>
        <w:t xml:space="preserve">    }</w:t>
      </w:r>
      <w:r w:rsidRPr="00026989">
        <w:rPr>
          <w:lang w:val="en-US"/>
        </w:rPr>
        <w:br/>
        <w:t xml:space="preserve">    void </w:t>
      </w:r>
      <w:proofErr w:type="spellStart"/>
      <w:r w:rsidRPr="00026989">
        <w:rPr>
          <w:lang w:val="en-US"/>
        </w:rPr>
        <w:t>show_books</w:t>
      </w:r>
      <w:proofErr w:type="spellEnd"/>
      <w:r w:rsidRPr="00026989">
        <w:rPr>
          <w:lang w:val="en-US"/>
        </w:rPr>
        <w:t>(const string&amp; author){</w:t>
      </w:r>
      <w:r w:rsidRPr="00026989">
        <w:rPr>
          <w:lang w:val="en-US"/>
        </w:rPr>
        <w:br/>
        <w:t xml:space="preserve">        for (auto &amp; </w:t>
      </w:r>
      <w:proofErr w:type="spellStart"/>
      <w:r w:rsidRPr="00026989">
        <w:rPr>
          <w:lang w:val="en-US"/>
        </w:rPr>
        <w:t>listOfBook</w:t>
      </w:r>
      <w:proofErr w:type="spellEnd"/>
      <w:r w:rsidRPr="00026989">
        <w:rPr>
          <w:lang w:val="en-US"/>
        </w:rPr>
        <w:t xml:space="preserve"> : </w:t>
      </w:r>
      <w:proofErr w:type="spellStart"/>
      <w:r w:rsidRPr="00026989">
        <w:rPr>
          <w:lang w:val="en-US"/>
        </w:rPr>
        <w:t>listOfBooks</w:t>
      </w:r>
      <w:proofErr w:type="spellEnd"/>
      <w:r w:rsidRPr="00026989">
        <w:rPr>
          <w:lang w:val="en-US"/>
        </w:rPr>
        <w:t>){</w:t>
      </w:r>
      <w:r w:rsidRPr="00026989">
        <w:rPr>
          <w:lang w:val="en-US"/>
        </w:rPr>
        <w:br/>
        <w:t xml:space="preserve">            if (author == </w:t>
      </w:r>
      <w:proofErr w:type="spellStart"/>
      <w:r w:rsidRPr="00026989">
        <w:rPr>
          <w:lang w:val="en-US"/>
        </w:rPr>
        <w:t>listOfBook.authorName</w:t>
      </w:r>
      <w:proofErr w:type="spellEnd"/>
      <w:r w:rsidRPr="00026989">
        <w:rPr>
          <w:lang w:val="en-US"/>
        </w:rPr>
        <w:t>){</w:t>
      </w:r>
      <w:r w:rsidRPr="00026989">
        <w:rPr>
          <w:lang w:val="en-US"/>
        </w:rPr>
        <w:br/>
      </w:r>
      <w:r w:rsidRPr="00026989">
        <w:rPr>
          <w:lang w:val="en-US"/>
        </w:rPr>
        <w:lastRenderedPageBreak/>
        <w:t xml:space="preserve">                </w:t>
      </w:r>
      <w:proofErr w:type="spellStart"/>
      <w:r w:rsidRPr="00026989">
        <w:rPr>
          <w:lang w:val="en-US"/>
        </w:rPr>
        <w:t>listOfBook.show_info</w:t>
      </w:r>
      <w:proofErr w:type="spellEnd"/>
      <w:r w:rsidRPr="00026989">
        <w:rPr>
          <w:lang w:val="en-US"/>
        </w:rPr>
        <w:t>();</w:t>
      </w:r>
      <w:r w:rsidRPr="00026989">
        <w:rPr>
          <w:lang w:val="en-US"/>
        </w:rPr>
        <w:br/>
        <w:t xml:space="preserve">            } else {</w:t>
      </w:r>
      <w:r w:rsidRPr="00026989">
        <w:rPr>
          <w:lang w:val="en-US"/>
        </w:rPr>
        <w:br/>
        <w:t xml:space="preserve">                </w:t>
      </w:r>
      <w:proofErr w:type="spellStart"/>
      <w:r w:rsidRPr="00026989">
        <w:rPr>
          <w:lang w:val="en-US"/>
        </w:rPr>
        <w:t>cout</w:t>
      </w:r>
      <w:proofErr w:type="spellEnd"/>
      <w:r w:rsidRPr="00026989">
        <w:rPr>
          <w:lang w:val="en-US"/>
        </w:rPr>
        <w:t xml:space="preserve"> &lt;&lt; "There is no more books from this author yet..." &lt;&lt; </w:t>
      </w:r>
      <w:proofErr w:type="spellStart"/>
      <w:r w:rsidRPr="00026989">
        <w:rPr>
          <w:lang w:val="en-US"/>
        </w:rPr>
        <w:t>endl</w:t>
      </w:r>
      <w:proofErr w:type="spellEnd"/>
      <w:r w:rsidRPr="00026989">
        <w:rPr>
          <w:lang w:val="en-US"/>
        </w:rPr>
        <w:t>;</w:t>
      </w:r>
      <w:r w:rsidRPr="00026989">
        <w:rPr>
          <w:lang w:val="en-US"/>
        </w:rPr>
        <w:br/>
        <w:t xml:space="preserve">            }</w:t>
      </w:r>
      <w:r w:rsidRPr="00026989">
        <w:rPr>
          <w:lang w:val="en-US"/>
        </w:rPr>
        <w:br/>
        <w:t xml:space="preserve">        }</w:t>
      </w:r>
      <w:r w:rsidRPr="00026989">
        <w:rPr>
          <w:lang w:val="en-US"/>
        </w:rPr>
        <w:br/>
        <w:t xml:space="preserve">    }</w:t>
      </w:r>
      <w:r w:rsidRPr="00026989">
        <w:rPr>
          <w:lang w:val="en-US"/>
        </w:rPr>
        <w:br/>
        <w:t xml:space="preserve">    void </w:t>
      </w:r>
      <w:proofErr w:type="spellStart"/>
      <w:r w:rsidRPr="00026989">
        <w:rPr>
          <w:lang w:val="en-US"/>
        </w:rPr>
        <w:t>sort_books</w:t>
      </w:r>
      <w:proofErr w:type="spellEnd"/>
      <w:r w:rsidRPr="00026989">
        <w:rPr>
          <w:lang w:val="en-US"/>
        </w:rPr>
        <w:t>(){</w:t>
      </w:r>
      <w:r w:rsidRPr="00026989">
        <w:rPr>
          <w:lang w:val="en-US"/>
        </w:rPr>
        <w:br/>
        <w:t xml:space="preserve">        Book value;</w:t>
      </w:r>
      <w:r w:rsidRPr="00026989">
        <w:rPr>
          <w:lang w:val="en-US"/>
        </w:rPr>
        <w:br/>
        <w:t xml:space="preserve">        for (int </w:t>
      </w:r>
      <w:proofErr w:type="spellStart"/>
      <w:r w:rsidRPr="00026989">
        <w:rPr>
          <w:lang w:val="en-US"/>
        </w:rPr>
        <w:t>i</w:t>
      </w:r>
      <w:proofErr w:type="spellEnd"/>
      <w:r w:rsidRPr="00026989">
        <w:rPr>
          <w:lang w:val="en-US"/>
        </w:rPr>
        <w:t xml:space="preserve"> = 0; </w:t>
      </w:r>
      <w:proofErr w:type="spellStart"/>
      <w:r w:rsidRPr="00026989">
        <w:rPr>
          <w:lang w:val="en-US"/>
        </w:rPr>
        <w:t>i</w:t>
      </w:r>
      <w:proofErr w:type="spellEnd"/>
      <w:r w:rsidRPr="00026989">
        <w:rPr>
          <w:lang w:val="en-US"/>
        </w:rPr>
        <w:t xml:space="preserve"> &lt; </w:t>
      </w:r>
      <w:proofErr w:type="spellStart"/>
      <w:r w:rsidRPr="00026989">
        <w:rPr>
          <w:lang w:val="en-US"/>
        </w:rPr>
        <w:t>listOfBooks.size</w:t>
      </w:r>
      <w:proofErr w:type="spellEnd"/>
      <w:r w:rsidRPr="00026989">
        <w:rPr>
          <w:lang w:val="en-US"/>
        </w:rPr>
        <w:t xml:space="preserve">()-1; </w:t>
      </w:r>
      <w:proofErr w:type="spellStart"/>
      <w:r w:rsidRPr="00026989">
        <w:rPr>
          <w:lang w:val="en-US"/>
        </w:rPr>
        <w:t>i</w:t>
      </w:r>
      <w:proofErr w:type="spellEnd"/>
      <w:r w:rsidRPr="00026989">
        <w:rPr>
          <w:lang w:val="en-US"/>
        </w:rPr>
        <w:t>++){</w:t>
      </w:r>
      <w:r w:rsidRPr="00026989">
        <w:rPr>
          <w:lang w:val="en-US"/>
        </w:rPr>
        <w:br/>
        <w:t xml:space="preserve">            if (</w:t>
      </w:r>
      <w:proofErr w:type="spellStart"/>
      <w:r w:rsidRPr="00026989">
        <w:rPr>
          <w:lang w:val="en-US"/>
        </w:rPr>
        <w:t>listOfBooks</w:t>
      </w:r>
      <w:proofErr w:type="spellEnd"/>
      <w:r w:rsidRPr="00026989">
        <w:rPr>
          <w:lang w:val="en-US"/>
        </w:rPr>
        <w:t>[</w:t>
      </w:r>
      <w:proofErr w:type="spellStart"/>
      <w:r w:rsidRPr="00026989">
        <w:rPr>
          <w:lang w:val="en-US"/>
        </w:rPr>
        <w:t>i</w:t>
      </w:r>
      <w:proofErr w:type="spellEnd"/>
      <w:r w:rsidRPr="00026989">
        <w:rPr>
          <w:lang w:val="en-US"/>
        </w:rPr>
        <w:t xml:space="preserve">].category[0] &gt; </w:t>
      </w:r>
      <w:proofErr w:type="spellStart"/>
      <w:r w:rsidRPr="00026989">
        <w:rPr>
          <w:lang w:val="en-US"/>
        </w:rPr>
        <w:t>listOfBooks</w:t>
      </w:r>
      <w:proofErr w:type="spellEnd"/>
      <w:r w:rsidRPr="00026989">
        <w:rPr>
          <w:lang w:val="en-US"/>
        </w:rPr>
        <w:t>[i+1].category[0]){</w:t>
      </w:r>
      <w:r w:rsidRPr="00026989">
        <w:rPr>
          <w:lang w:val="en-US"/>
        </w:rPr>
        <w:br/>
        <w:t xml:space="preserve">                value = </w:t>
      </w:r>
      <w:proofErr w:type="spellStart"/>
      <w:r w:rsidRPr="00026989">
        <w:rPr>
          <w:lang w:val="en-US"/>
        </w:rPr>
        <w:t>listOfBooks</w:t>
      </w:r>
      <w:proofErr w:type="spellEnd"/>
      <w:r w:rsidRPr="00026989">
        <w:rPr>
          <w:lang w:val="en-US"/>
        </w:rPr>
        <w:t>[</w:t>
      </w:r>
      <w:proofErr w:type="spellStart"/>
      <w:r w:rsidRPr="00026989">
        <w:rPr>
          <w:lang w:val="en-US"/>
        </w:rPr>
        <w:t>i</w:t>
      </w:r>
      <w:proofErr w:type="spellEnd"/>
      <w:r w:rsidRPr="00026989">
        <w:rPr>
          <w:lang w:val="en-US"/>
        </w:rPr>
        <w:t>];</w:t>
      </w:r>
      <w:r w:rsidRPr="00026989">
        <w:rPr>
          <w:lang w:val="en-US"/>
        </w:rPr>
        <w:br/>
        <w:t xml:space="preserve">                </w:t>
      </w:r>
      <w:proofErr w:type="spellStart"/>
      <w:r w:rsidRPr="00026989">
        <w:rPr>
          <w:lang w:val="en-US"/>
        </w:rPr>
        <w:t>listOfBooks</w:t>
      </w:r>
      <w:proofErr w:type="spellEnd"/>
      <w:r w:rsidRPr="00026989">
        <w:rPr>
          <w:lang w:val="en-US"/>
        </w:rPr>
        <w:t>[</w:t>
      </w:r>
      <w:proofErr w:type="spellStart"/>
      <w:r w:rsidRPr="00026989">
        <w:rPr>
          <w:lang w:val="en-US"/>
        </w:rPr>
        <w:t>i</w:t>
      </w:r>
      <w:proofErr w:type="spellEnd"/>
      <w:r w:rsidRPr="00026989">
        <w:rPr>
          <w:lang w:val="en-US"/>
        </w:rPr>
        <w:t xml:space="preserve">] = </w:t>
      </w:r>
      <w:proofErr w:type="spellStart"/>
      <w:r w:rsidRPr="00026989">
        <w:rPr>
          <w:lang w:val="en-US"/>
        </w:rPr>
        <w:t>listOfBooks</w:t>
      </w:r>
      <w:proofErr w:type="spellEnd"/>
      <w:r w:rsidRPr="00026989">
        <w:rPr>
          <w:lang w:val="en-US"/>
        </w:rPr>
        <w:t>[i+1];</w:t>
      </w:r>
      <w:r w:rsidRPr="00026989">
        <w:rPr>
          <w:lang w:val="en-US"/>
        </w:rPr>
        <w:br/>
        <w:t xml:space="preserve">                </w:t>
      </w:r>
      <w:proofErr w:type="spellStart"/>
      <w:r w:rsidRPr="00026989">
        <w:rPr>
          <w:lang w:val="en-US"/>
        </w:rPr>
        <w:t>listOfBooks</w:t>
      </w:r>
      <w:proofErr w:type="spellEnd"/>
      <w:r w:rsidRPr="00026989">
        <w:rPr>
          <w:lang w:val="en-US"/>
        </w:rPr>
        <w:t>[i+1] = value;</w:t>
      </w:r>
      <w:r w:rsidRPr="00026989">
        <w:rPr>
          <w:lang w:val="en-US"/>
        </w:rPr>
        <w:br/>
        <w:t xml:space="preserve">            }</w:t>
      </w:r>
      <w:r w:rsidRPr="00026989">
        <w:rPr>
          <w:lang w:val="en-US"/>
        </w:rPr>
        <w:br/>
        <w:t xml:space="preserve">        }</w:t>
      </w:r>
      <w:r w:rsidRPr="00026989">
        <w:rPr>
          <w:lang w:val="en-US"/>
        </w:rPr>
        <w:br/>
        <w:t xml:space="preserve">        for (const auto &amp; </w:t>
      </w:r>
      <w:proofErr w:type="spellStart"/>
      <w:r w:rsidRPr="00026989">
        <w:rPr>
          <w:lang w:val="en-US"/>
        </w:rPr>
        <w:t>listOfBook</w:t>
      </w:r>
      <w:proofErr w:type="spellEnd"/>
      <w:r w:rsidRPr="00026989">
        <w:rPr>
          <w:lang w:val="en-US"/>
        </w:rPr>
        <w:t xml:space="preserve"> : </w:t>
      </w:r>
      <w:proofErr w:type="spellStart"/>
      <w:r w:rsidRPr="00026989">
        <w:rPr>
          <w:lang w:val="en-US"/>
        </w:rPr>
        <w:t>listOfBooks</w:t>
      </w:r>
      <w:proofErr w:type="spellEnd"/>
      <w:r w:rsidRPr="00026989">
        <w:rPr>
          <w:lang w:val="en-US"/>
        </w:rPr>
        <w:t>){</w:t>
      </w:r>
      <w:r w:rsidRPr="00026989">
        <w:rPr>
          <w:lang w:val="en-US"/>
        </w:rPr>
        <w:br/>
        <w:t xml:space="preserve">            </w:t>
      </w:r>
      <w:proofErr w:type="spellStart"/>
      <w:r w:rsidRPr="00026989">
        <w:rPr>
          <w:lang w:val="en-US"/>
        </w:rPr>
        <w:t>listOfBook.show_info</w:t>
      </w:r>
      <w:proofErr w:type="spellEnd"/>
      <w:r w:rsidRPr="00026989">
        <w:rPr>
          <w:lang w:val="en-US"/>
        </w:rPr>
        <w:t>();</w:t>
      </w:r>
      <w:r w:rsidRPr="00026989">
        <w:rPr>
          <w:lang w:val="en-US"/>
        </w:rPr>
        <w:br/>
        <w:t xml:space="preserve">        }</w:t>
      </w:r>
      <w:r w:rsidRPr="00026989">
        <w:rPr>
          <w:lang w:val="en-US"/>
        </w:rPr>
        <w:br/>
        <w:t xml:space="preserve">    }</w:t>
      </w:r>
      <w:r w:rsidRPr="00026989">
        <w:rPr>
          <w:lang w:val="en-US"/>
        </w:rPr>
        <w:br/>
      </w:r>
      <w:r w:rsidRPr="00026989">
        <w:rPr>
          <w:lang w:val="en-US"/>
        </w:rPr>
        <w:br/>
        <w:t>};</w:t>
      </w:r>
      <w:r w:rsidRPr="00026989">
        <w:rPr>
          <w:lang w:val="en-US"/>
        </w:rPr>
        <w:br/>
      </w:r>
      <w:r w:rsidRPr="00026989">
        <w:rPr>
          <w:lang w:val="en-US"/>
        </w:rPr>
        <w:br/>
        <w:t>int main(){</w:t>
      </w:r>
      <w:r w:rsidRPr="00026989">
        <w:rPr>
          <w:lang w:val="en-US"/>
        </w:rPr>
        <w:br/>
        <w:t xml:space="preserve">    Library library1;</w:t>
      </w:r>
      <w:r w:rsidRPr="00026989">
        <w:rPr>
          <w:lang w:val="en-US"/>
        </w:rPr>
        <w:br/>
        <w:t xml:space="preserve">    library1.nameOfLibrary = "</w:t>
      </w:r>
      <w:proofErr w:type="spellStart"/>
      <w:r w:rsidRPr="00026989">
        <w:rPr>
          <w:lang w:val="en-US"/>
        </w:rPr>
        <w:t>Book_house</w:t>
      </w:r>
      <w:proofErr w:type="spellEnd"/>
      <w:r w:rsidRPr="00026989">
        <w:rPr>
          <w:lang w:val="en-US"/>
        </w:rPr>
        <w:t>";</w:t>
      </w:r>
      <w:r w:rsidRPr="00026989">
        <w:rPr>
          <w:lang w:val="en-US"/>
        </w:rPr>
        <w:br/>
        <w:t xml:space="preserve">    while (true){</w:t>
      </w:r>
      <w:r w:rsidRPr="00026989">
        <w:rPr>
          <w:lang w:val="en-US"/>
        </w:rPr>
        <w:br/>
        <w:t xml:space="preserve">        int answer;</w:t>
      </w:r>
      <w:r w:rsidRPr="00026989">
        <w:rPr>
          <w:lang w:val="en-US"/>
        </w:rPr>
        <w:br/>
        <w:t xml:space="preserve">        </w:t>
      </w:r>
      <w:proofErr w:type="spellStart"/>
      <w:r w:rsidRPr="00026989">
        <w:rPr>
          <w:lang w:val="en-US"/>
        </w:rPr>
        <w:t>cout</w:t>
      </w:r>
      <w:proofErr w:type="spellEnd"/>
      <w:r w:rsidRPr="00026989">
        <w:rPr>
          <w:lang w:val="en-US"/>
        </w:rPr>
        <w:t xml:space="preserve"> &lt;&lt; "Choose what you need:" &lt;&lt; </w:t>
      </w:r>
      <w:proofErr w:type="spellStart"/>
      <w:r w:rsidRPr="00026989">
        <w:rPr>
          <w:lang w:val="en-US"/>
        </w:rPr>
        <w:t>endl</w:t>
      </w:r>
      <w:proofErr w:type="spellEnd"/>
      <w:r w:rsidRPr="00026989">
        <w:rPr>
          <w:lang w:val="en-US"/>
        </w:rPr>
        <w:br/>
        <w:t xml:space="preserve">        &lt;&lt; "1. Add a book;" &lt;&lt; </w:t>
      </w:r>
      <w:proofErr w:type="spellStart"/>
      <w:r w:rsidRPr="00026989">
        <w:rPr>
          <w:lang w:val="en-US"/>
        </w:rPr>
        <w:t>endl</w:t>
      </w:r>
      <w:proofErr w:type="spellEnd"/>
      <w:r w:rsidRPr="00026989">
        <w:rPr>
          <w:lang w:val="en-US"/>
        </w:rPr>
        <w:br/>
        <w:t xml:space="preserve">        &lt;&lt; "2. </w:t>
      </w:r>
      <w:proofErr w:type="spellStart"/>
      <w:r w:rsidRPr="00474030">
        <w:t>Find</w:t>
      </w:r>
      <w:proofErr w:type="spellEnd"/>
      <w:r w:rsidRPr="00474030">
        <w:t xml:space="preserve"> a </w:t>
      </w:r>
      <w:proofErr w:type="spellStart"/>
      <w:r w:rsidRPr="00474030">
        <w:t>book</w:t>
      </w:r>
      <w:proofErr w:type="spellEnd"/>
      <w:r w:rsidRPr="00474030">
        <w:t xml:space="preserve">;" &lt;&lt; </w:t>
      </w:r>
      <w:proofErr w:type="spellStart"/>
      <w:r w:rsidRPr="00474030">
        <w:t>endl</w:t>
      </w:r>
      <w:proofErr w:type="spellEnd"/>
      <w:r w:rsidRPr="00474030">
        <w:br/>
        <w:t xml:space="preserve">        &lt;&lt; "3. </w:t>
      </w:r>
      <w:proofErr w:type="spellStart"/>
      <w:r w:rsidRPr="00474030">
        <w:t>Sort</w:t>
      </w:r>
      <w:proofErr w:type="spellEnd"/>
      <w:r w:rsidRPr="00474030">
        <w:t xml:space="preserve"> </w:t>
      </w:r>
      <w:proofErr w:type="spellStart"/>
      <w:r w:rsidRPr="00474030">
        <w:t>the</w:t>
      </w:r>
      <w:proofErr w:type="spellEnd"/>
      <w:r w:rsidRPr="00474030">
        <w:t xml:space="preserve"> </w:t>
      </w:r>
      <w:proofErr w:type="spellStart"/>
      <w:r w:rsidRPr="00474030">
        <w:t>book</w:t>
      </w:r>
      <w:proofErr w:type="spellEnd"/>
      <w:r w:rsidRPr="00474030">
        <w:t xml:space="preserve"> </w:t>
      </w:r>
      <w:proofErr w:type="spellStart"/>
      <w:r w:rsidRPr="00474030">
        <w:t>list</w:t>
      </w:r>
      <w:proofErr w:type="spellEnd"/>
      <w:r w:rsidRPr="00474030">
        <w:t xml:space="preserve">." </w:t>
      </w:r>
      <w:r w:rsidRPr="00026989">
        <w:rPr>
          <w:lang w:val="en-US"/>
        </w:rPr>
        <w:t xml:space="preserve">&lt;&lt; </w:t>
      </w:r>
      <w:proofErr w:type="spellStart"/>
      <w:r w:rsidRPr="00026989">
        <w:rPr>
          <w:lang w:val="en-US"/>
        </w:rPr>
        <w:t>endl</w:t>
      </w:r>
      <w:proofErr w:type="spellEnd"/>
      <w:r w:rsidRPr="00026989">
        <w:rPr>
          <w:lang w:val="en-US"/>
        </w:rPr>
        <w:t>;</w:t>
      </w:r>
      <w:r w:rsidRPr="00026989">
        <w:rPr>
          <w:lang w:val="en-US"/>
        </w:rPr>
        <w:br/>
        <w:t xml:space="preserve">        </w:t>
      </w:r>
      <w:proofErr w:type="spellStart"/>
      <w:r w:rsidRPr="00026989">
        <w:rPr>
          <w:lang w:val="en-US"/>
        </w:rPr>
        <w:t>cin</w:t>
      </w:r>
      <w:proofErr w:type="spellEnd"/>
      <w:r w:rsidRPr="00026989">
        <w:rPr>
          <w:lang w:val="en-US"/>
        </w:rPr>
        <w:t xml:space="preserve"> &gt;&gt; answer;</w:t>
      </w:r>
      <w:r w:rsidRPr="00026989">
        <w:rPr>
          <w:lang w:val="en-US"/>
        </w:rPr>
        <w:br/>
        <w:t xml:space="preserve">        switch (answer) {</w:t>
      </w:r>
      <w:r w:rsidRPr="00026989">
        <w:rPr>
          <w:lang w:val="en-US"/>
        </w:rPr>
        <w:br/>
        <w:t xml:space="preserve">            case 1:{</w:t>
      </w:r>
      <w:r w:rsidRPr="00026989">
        <w:rPr>
          <w:lang w:val="en-US"/>
        </w:rPr>
        <w:br/>
        <w:t xml:space="preserve">                string </w:t>
      </w:r>
      <w:proofErr w:type="spellStart"/>
      <w:r w:rsidRPr="00026989">
        <w:rPr>
          <w:lang w:val="en-US"/>
        </w:rPr>
        <w:t>book_name</w:t>
      </w:r>
      <w:proofErr w:type="spellEnd"/>
      <w:r w:rsidRPr="00026989">
        <w:rPr>
          <w:lang w:val="en-US"/>
        </w:rPr>
        <w:t xml:space="preserve">, </w:t>
      </w:r>
      <w:proofErr w:type="spellStart"/>
      <w:r w:rsidRPr="00026989">
        <w:rPr>
          <w:lang w:val="en-US"/>
        </w:rPr>
        <w:t>author_name</w:t>
      </w:r>
      <w:proofErr w:type="spellEnd"/>
      <w:r w:rsidRPr="00026989">
        <w:rPr>
          <w:lang w:val="en-US"/>
        </w:rPr>
        <w:t>, cat;</w:t>
      </w:r>
      <w:r w:rsidRPr="00026989">
        <w:rPr>
          <w:lang w:val="en-US"/>
        </w:rPr>
        <w:br/>
        <w:t xml:space="preserve">                int </w:t>
      </w:r>
      <w:proofErr w:type="spellStart"/>
      <w:r w:rsidRPr="00026989">
        <w:rPr>
          <w:lang w:val="en-US"/>
        </w:rPr>
        <w:t>year_cycl</w:t>
      </w:r>
      <w:proofErr w:type="spellEnd"/>
      <w:r w:rsidRPr="00026989">
        <w:rPr>
          <w:lang w:val="en-US"/>
        </w:rPr>
        <w:t>;</w:t>
      </w:r>
      <w:r w:rsidRPr="00026989">
        <w:rPr>
          <w:lang w:val="en-US"/>
        </w:rPr>
        <w:br/>
        <w:t xml:space="preserve">                </w:t>
      </w:r>
      <w:proofErr w:type="spellStart"/>
      <w:r w:rsidRPr="00026989">
        <w:rPr>
          <w:lang w:val="en-US"/>
        </w:rPr>
        <w:t>cout</w:t>
      </w:r>
      <w:proofErr w:type="spellEnd"/>
      <w:r w:rsidRPr="00026989">
        <w:rPr>
          <w:lang w:val="en-US"/>
        </w:rPr>
        <w:t xml:space="preserve"> &lt;&lt; "Write down name of your book: (use _ instead ' ', ex. </w:t>
      </w:r>
      <w:proofErr w:type="spellStart"/>
      <w:r w:rsidRPr="00474030">
        <w:rPr>
          <w:lang w:val="en-US"/>
        </w:rPr>
        <w:t>Crime_and_Punishment</w:t>
      </w:r>
      <w:proofErr w:type="spellEnd"/>
      <w:r w:rsidRPr="00474030">
        <w:rPr>
          <w:lang w:val="en-US"/>
        </w:rPr>
        <w:t>)" &lt;&lt; endl;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cin</w:t>
      </w:r>
      <w:proofErr w:type="spellEnd"/>
      <w:r w:rsidRPr="00474030">
        <w:rPr>
          <w:lang w:val="en-US"/>
        </w:rPr>
        <w:t xml:space="preserve"> &gt;&gt; </w:t>
      </w:r>
      <w:proofErr w:type="spellStart"/>
      <w:r w:rsidRPr="00474030">
        <w:rPr>
          <w:lang w:val="en-US"/>
        </w:rPr>
        <w:t>book_name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"Write down name of author: (use _ instead ' ', ex. </w:t>
      </w:r>
      <w:proofErr w:type="spellStart"/>
      <w:r w:rsidRPr="00474030">
        <w:rPr>
          <w:lang w:val="en-US"/>
        </w:rPr>
        <w:t>Fedor_Dostoevsky</w:t>
      </w:r>
      <w:proofErr w:type="spellEnd"/>
      <w:r w:rsidRPr="00474030">
        <w:rPr>
          <w:lang w:val="en-US"/>
        </w:rPr>
        <w:t xml:space="preserve">)" &lt;&lt; 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cin</w:t>
      </w:r>
      <w:proofErr w:type="spellEnd"/>
      <w:r w:rsidRPr="00474030">
        <w:rPr>
          <w:lang w:val="en-US"/>
        </w:rPr>
        <w:t xml:space="preserve"> &gt;&gt; </w:t>
      </w:r>
      <w:proofErr w:type="spellStart"/>
      <w:r w:rsidRPr="00474030">
        <w:rPr>
          <w:lang w:val="en-US"/>
        </w:rPr>
        <w:t>author_name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"Write down the book's year: " &lt;&lt; 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cin</w:t>
      </w:r>
      <w:proofErr w:type="spellEnd"/>
      <w:r w:rsidRPr="00474030">
        <w:rPr>
          <w:lang w:val="en-US"/>
        </w:rPr>
        <w:t xml:space="preserve"> &gt;&gt; </w:t>
      </w:r>
      <w:proofErr w:type="spellStart"/>
      <w:r w:rsidRPr="00474030">
        <w:rPr>
          <w:lang w:val="en-US"/>
        </w:rPr>
        <w:t>year_cycl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"Write down the category: " &lt;&lt; 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cin</w:t>
      </w:r>
      <w:proofErr w:type="spellEnd"/>
      <w:r w:rsidRPr="00474030">
        <w:rPr>
          <w:lang w:val="en-US"/>
        </w:rPr>
        <w:t xml:space="preserve"> &gt;&gt; cat;</w:t>
      </w:r>
      <w:r w:rsidRPr="00474030">
        <w:rPr>
          <w:lang w:val="en-US"/>
        </w:rPr>
        <w:br/>
      </w:r>
      <w:r w:rsidRPr="00474030">
        <w:rPr>
          <w:lang w:val="en-US"/>
        </w:rPr>
        <w:br/>
        <w:t xml:space="preserve">                Book </w:t>
      </w:r>
      <w:proofErr w:type="spellStart"/>
      <w:r w:rsidRPr="00474030">
        <w:rPr>
          <w:lang w:val="en-US"/>
        </w:rPr>
        <w:t>book_cycl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book_cycl.nameOfBook</w:t>
      </w:r>
      <w:proofErr w:type="spellEnd"/>
      <w:r w:rsidRPr="00474030">
        <w:rPr>
          <w:lang w:val="en-US"/>
        </w:rPr>
        <w:t xml:space="preserve"> = </w:t>
      </w:r>
      <w:proofErr w:type="spellStart"/>
      <w:r w:rsidRPr="00474030">
        <w:rPr>
          <w:lang w:val="en-US"/>
        </w:rPr>
        <w:t>book_name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book_cycl.authorName</w:t>
      </w:r>
      <w:proofErr w:type="spellEnd"/>
      <w:r w:rsidRPr="00474030">
        <w:rPr>
          <w:lang w:val="en-US"/>
        </w:rPr>
        <w:t xml:space="preserve"> = </w:t>
      </w:r>
      <w:proofErr w:type="spellStart"/>
      <w:r w:rsidRPr="00474030">
        <w:rPr>
          <w:lang w:val="en-US"/>
        </w:rPr>
        <w:t>author_name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book_cycl.year</w:t>
      </w:r>
      <w:proofErr w:type="spellEnd"/>
      <w:r w:rsidRPr="00474030">
        <w:rPr>
          <w:lang w:val="en-US"/>
        </w:rPr>
        <w:t xml:space="preserve"> = </w:t>
      </w:r>
      <w:proofErr w:type="spellStart"/>
      <w:r w:rsidRPr="00474030">
        <w:rPr>
          <w:lang w:val="en-US"/>
        </w:rPr>
        <w:t>year_cycl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book_cycl.category</w:t>
      </w:r>
      <w:proofErr w:type="spellEnd"/>
      <w:r w:rsidRPr="00474030">
        <w:rPr>
          <w:lang w:val="en-US"/>
        </w:rPr>
        <w:t xml:space="preserve"> = cat;</w:t>
      </w:r>
      <w:r w:rsidRPr="00474030">
        <w:rPr>
          <w:lang w:val="en-US"/>
        </w:rPr>
        <w:br/>
      </w:r>
      <w:r w:rsidRPr="00474030">
        <w:rPr>
          <w:lang w:val="en-US"/>
        </w:rPr>
        <w:br/>
        <w:t xml:space="preserve">                library1.add_books_in_library(</w:t>
      </w:r>
      <w:proofErr w:type="spellStart"/>
      <w:r w:rsidRPr="00474030">
        <w:rPr>
          <w:lang w:val="en-US"/>
        </w:rPr>
        <w:t>book_cycl</w:t>
      </w:r>
      <w:proofErr w:type="spellEnd"/>
      <w:r w:rsidRPr="00474030">
        <w:rPr>
          <w:lang w:val="en-US"/>
        </w:rPr>
        <w:t>);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"Your book has successfully added!" &lt;&lt; 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</w:r>
      <w:r w:rsidRPr="00474030">
        <w:rPr>
          <w:lang w:val="en-US"/>
        </w:rPr>
        <w:lastRenderedPageBreak/>
        <w:t xml:space="preserve">                break;</w:t>
      </w:r>
      <w:r w:rsidRPr="00474030">
        <w:rPr>
          <w:lang w:val="en-US"/>
        </w:rPr>
        <w:br/>
        <w:t xml:space="preserve">          </w:t>
      </w:r>
      <w:proofErr w:type="gramStart"/>
      <w:r w:rsidRPr="00474030">
        <w:rPr>
          <w:lang w:val="en-US"/>
        </w:rPr>
        <w:t xml:space="preserve">  }</w:t>
      </w:r>
      <w:proofErr w:type="gramEnd"/>
      <w:r w:rsidRPr="00474030">
        <w:rPr>
          <w:lang w:val="en-US"/>
        </w:rPr>
        <w:br/>
        <w:t xml:space="preserve">            case 2:{</w:t>
      </w:r>
      <w:r w:rsidRPr="00474030">
        <w:rPr>
          <w:lang w:val="en-US"/>
        </w:rPr>
        <w:br/>
        <w:t xml:space="preserve">                string </w:t>
      </w:r>
      <w:proofErr w:type="spellStart"/>
      <w:r w:rsidRPr="00474030">
        <w:rPr>
          <w:lang w:val="en-US"/>
        </w:rPr>
        <w:t>author_name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cout</w:t>
      </w:r>
      <w:proofErr w:type="spellEnd"/>
      <w:r w:rsidRPr="00474030">
        <w:rPr>
          <w:lang w:val="en-US"/>
        </w:rPr>
        <w:t xml:space="preserve"> &lt;&lt; "Write down author name to find books: " &lt;&lt; </w:t>
      </w:r>
      <w:proofErr w:type="spellStart"/>
      <w:r w:rsidRPr="00474030">
        <w:rPr>
          <w:lang w:val="en-US"/>
        </w:rPr>
        <w:t>endl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</w:t>
      </w:r>
      <w:proofErr w:type="spellStart"/>
      <w:r w:rsidRPr="00474030">
        <w:rPr>
          <w:lang w:val="en-US"/>
        </w:rPr>
        <w:t>cin</w:t>
      </w:r>
      <w:proofErr w:type="spellEnd"/>
      <w:r w:rsidRPr="00474030">
        <w:rPr>
          <w:lang w:val="en-US"/>
        </w:rPr>
        <w:t xml:space="preserve"> &gt;&gt; </w:t>
      </w:r>
      <w:proofErr w:type="spellStart"/>
      <w:r w:rsidRPr="00474030">
        <w:rPr>
          <w:lang w:val="en-US"/>
        </w:rPr>
        <w:t>author_name</w:t>
      </w:r>
      <w:proofErr w:type="spellEnd"/>
      <w:r w:rsidRPr="00474030">
        <w:rPr>
          <w:lang w:val="en-US"/>
        </w:rPr>
        <w:t>;</w:t>
      </w:r>
      <w:r w:rsidRPr="00474030">
        <w:rPr>
          <w:lang w:val="en-US"/>
        </w:rPr>
        <w:br/>
        <w:t xml:space="preserve">                library1.show_books(</w:t>
      </w:r>
      <w:proofErr w:type="spellStart"/>
      <w:r w:rsidRPr="00474030">
        <w:rPr>
          <w:lang w:val="en-US"/>
        </w:rPr>
        <w:t>author_name</w:t>
      </w:r>
      <w:proofErr w:type="spellEnd"/>
      <w:r w:rsidRPr="00474030">
        <w:rPr>
          <w:lang w:val="en-US"/>
        </w:rPr>
        <w:t>);</w:t>
      </w:r>
      <w:r w:rsidRPr="00474030">
        <w:rPr>
          <w:lang w:val="en-US"/>
        </w:rPr>
        <w:br/>
        <w:t xml:space="preserve">                break;</w:t>
      </w:r>
      <w:r w:rsidRPr="00474030">
        <w:rPr>
          <w:lang w:val="en-US"/>
        </w:rPr>
        <w:br/>
        <w:t xml:space="preserve">            }</w:t>
      </w:r>
      <w:r w:rsidRPr="00474030">
        <w:rPr>
          <w:lang w:val="en-US"/>
        </w:rPr>
        <w:br/>
        <w:t xml:space="preserve">            case 3:{</w:t>
      </w:r>
      <w:r w:rsidRPr="00474030">
        <w:rPr>
          <w:lang w:val="en-US"/>
        </w:rPr>
        <w:br/>
        <w:t xml:space="preserve">                library1.sort_books();</w:t>
      </w:r>
      <w:r w:rsidRPr="00474030">
        <w:rPr>
          <w:lang w:val="en-US"/>
        </w:rPr>
        <w:br/>
        <w:t xml:space="preserve">                break;</w:t>
      </w:r>
      <w:r w:rsidRPr="00474030">
        <w:rPr>
          <w:lang w:val="en-US"/>
        </w:rPr>
        <w:br/>
        <w:t xml:space="preserve">            }</w:t>
      </w:r>
      <w:r w:rsidRPr="00474030">
        <w:rPr>
          <w:lang w:val="en-US"/>
        </w:rPr>
        <w:br/>
        <w:t xml:space="preserve">            default:{</w:t>
      </w:r>
      <w:r w:rsidRPr="00474030">
        <w:rPr>
          <w:lang w:val="en-US"/>
        </w:rPr>
        <w:br/>
        <w:t xml:space="preserve">                break;</w:t>
      </w:r>
      <w:r w:rsidRPr="00474030">
        <w:rPr>
          <w:lang w:val="en-US"/>
        </w:rPr>
        <w:br/>
        <w:t xml:space="preserve">            }</w:t>
      </w:r>
      <w:r w:rsidRPr="00474030">
        <w:rPr>
          <w:lang w:val="en-US"/>
        </w:rPr>
        <w:br/>
        <w:t xml:space="preserve">        }</w:t>
      </w:r>
      <w:r w:rsidRPr="00474030">
        <w:rPr>
          <w:lang w:val="en-US"/>
        </w:rPr>
        <w:br/>
        <w:t xml:space="preserve">    }</w:t>
      </w:r>
      <w:r w:rsidRPr="00474030">
        <w:rPr>
          <w:lang w:val="en-US"/>
        </w:rPr>
        <w:br/>
        <w:t>}</w:t>
      </w:r>
    </w:p>
    <w:p w14:paraId="0C29B30E" w14:textId="77777777" w:rsidR="00474030" w:rsidRPr="00474030" w:rsidRDefault="00474030" w:rsidP="00474030">
      <w:pPr>
        <w:rPr>
          <w:lang w:val="en-US"/>
        </w:rPr>
      </w:pPr>
    </w:p>
    <w:p w14:paraId="2585D41C" w14:textId="77777777" w:rsidR="00874872" w:rsidRPr="00474030" w:rsidRDefault="00874872" w:rsidP="00874872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1A270227" w14:textId="2E5575ED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658A4CAF" w14:textId="2FCB9793" w:rsidR="00874872" w:rsidRPr="00474030" w:rsidRDefault="00474030" w:rsidP="00474030">
      <w:pPr>
        <w:rPr>
          <w:b/>
          <w:i/>
          <w:sz w:val="28"/>
          <w:szCs w:val="28"/>
        </w:rPr>
      </w:pPr>
      <w:r>
        <w:rPr>
          <w:b/>
          <w:i/>
          <w:noProof/>
          <w:snapToGrid/>
          <w:sz w:val="28"/>
          <w:szCs w:val="28"/>
        </w:rPr>
        <w:drawing>
          <wp:inline distT="0" distB="0" distL="0" distR="0" wp14:anchorId="060DDCB9" wp14:editId="04C466D4">
            <wp:extent cx="6740525" cy="3892134"/>
            <wp:effectExtent l="0" t="0" r="3175" b="0"/>
            <wp:docPr id="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32" cy="39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  <w:sz w:val="28"/>
          <w:szCs w:val="28"/>
        </w:rPr>
        <w:drawing>
          <wp:inline distT="0" distB="0" distL="0" distR="0" wp14:anchorId="66D4052B" wp14:editId="0E451751">
            <wp:extent cx="6740944" cy="1538177"/>
            <wp:effectExtent l="0" t="0" r="3175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589" cy="156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2AE9" w14:textId="4084EC48" w:rsidR="00D924E2" w:rsidRDefault="00874872" w:rsidP="00D924E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>
        <w:rPr>
          <w:b/>
          <w:sz w:val="28"/>
          <w:szCs w:val="28"/>
        </w:rPr>
        <w:t>.</w:t>
      </w:r>
      <w:r w:rsidR="00D924E2" w:rsidRPr="00F55A63">
        <w:rPr>
          <w:b/>
          <w:sz w:val="28"/>
          <w:szCs w:val="28"/>
        </w:rPr>
        <w:t xml:space="preserve"> </w:t>
      </w:r>
      <w:r w:rsidR="00D924E2">
        <w:rPr>
          <w:b/>
          <w:sz w:val="28"/>
          <w:szCs w:val="28"/>
        </w:rPr>
        <w:t>Решение задачи 5.</w:t>
      </w:r>
      <w:r w:rsidR="00D924E2">
        <w:rPr>
          <w:b/>
          <w:sz w:val="28"/>
          <w:szCs w:val="28"/>
          <w:lang w:val="en-US"/>
        </w:rPr>
        <w:t>4</w:t>
      </w:r>
    </w:p>
    <w:p w14:paraId="05ACD076" w14:textId="3D625B6E" w:rsidR="00874872" w:rsidRDefault="00D924E2" w:rsidP="00D924E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3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015A5033" w14:textId="77777777" w:rsidR="00D924E2" w:rsidRPr="00D924E2" w:rsidRDefault="00D924E2" w:rsidP="00D924E2">
      <w:pPr>
        <w:rPr>
          <w:b/>
          <w:i/>
          <w:sz w:val="28"/>
          <w:szCs w:val="28"/>
        </w:rPr>
      </w:pPr>
    </w:p>
    <w:p w14:paraId="51C5EE25" w14:textId="00C361B7" w:rsidR="00C22E5B" w:rsidRDefault="00D924E2" w:rsidP="00874872">
      <w:pPr>
        <w:autoSpaceDE w:val="0"/>
        <w:autoSpaceDN w:val="0"/>
        <w:jc w:val="right"/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inline distT="0" distB="0" distL="0" distR="0" wp14:anchorId="5188F36C" wp14:editId="3FCCE4A3">
            <wp:extent cx="6840220" cy="2138680"/>
            <wp:effectExtent l="0" t="0" r="5080" b="0"/>
            <wp:docPr id="5" name="Рисунок 5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DFC5" w14:textId="6655695F" w:rsidR="00D924E2" w:rsidRDefault="00D924E2" w:rsidP="00874872">
      <w:pPr>
        <w:autoSpaceDE w:val="0"/>
        <w:autoSpaceDN w:val="0"/>
        <w:jc w:val="right"/>
        <w:rPr>
          <w:sz w:val="28"/>
          <w:szCs w:val="28"/>
        </w:rPr>
      </w:pPr>
    </w:p>
    <w:p w14:paraId="392A8AA4" w14:textId="430F915E" w:rsidR="00D924E2" w:rsidRDefault="00D924E2" w:rsidP="00D924E2">
      <w:pPr>
        <w:ind w:firstLine="708"/>
        <w:rPr>
          <w:b/>
          <w:i/>
          <w:sz w:val="28"/>
          <w:szCs w:val="28"/>
        </w:rPr>
      </w:pPr>
      <w:r w:rsidRPr="00D924E2">
        <w:rPr>
          <w:b/>
          <w:i/>
          <w:sz w:val="28"/>
          <w:szCs w:val="28"/>
        </w:rPr>
        <w:t>3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>
        <w:rPr>
          <w:b/>
          <w:i/>
          <w:sz w:val="28"/>
          <w:szCs w:val="28"/>
          <w:lang w:val="en-US"/>
        </w:rPr>
        <w:t>C</w:t>
      </w:r>
      <w:r w:rsidRPr="00242E36">
        <w:rPr>
          <w:b/>
          <w:i/>
          <w:sz w:val="28"/>
          <w:szCs w:val="28"/>
        </w:rPr>
        <w:t>++</w:t>
      </w:r>
    </w:p>
    <w:p w14:paraId="18823847" w14:textId="77777777" w:rsidR="00D924E2" w:rsidRPr="00026989" w:rsidRDefault="00D924E2" w:rsidP="00D924E2">
      <w:pPr>
        <w:rPr>
          <w:lang w:val="en-US"/>
        </w:rPr>
      </w:pPr>
      <w:r w:rsidRPr="00026989">
        <w:rPr>
          <w:lang w:val="en-US"/>
        </w:rPr>
        <w:t>#include &lt;iostream&gt;</w:t>
      </w:r>
    </w:p>
    <w:p w14:paraId="56B5C585" w14:textId="77777777" w:rsidR="00D924E2" w:rsidRPr="00026989" w:rsidRDefault="00D924E2" w:rsidP="00D924E2">
      <w:pPr>
        <w:rPr>
          <w:lang w:val="en-US"/>
        </w:rPr>
      </w:pPr>
      <w:r w:rsidRPr="00026989">
        <w:rPr>
          <w:lang w:val="en-US"/>
        </w:rPr>
        <w:t>#include &lt;vector&gt;</w:t>
      </w:r>
    </w:p>
    <w:p w14:paraId="16677555" w14:textId="77777777" w:rsidR="00D924E2" w:rsidRPr="00026989" w:rsidRDefault="00D924E2" w:rsidP="00D924E2">
      <w:pPr>
        <w:rPr>
          <w:lang w:val="en-US"/>
        </w:rPr>
      </w:pPr>
    </w:p>
    <w:p w14:paraId="1A0CF494" w14:textId="77777777" w:rsidR="00D924E2" w:rsidRPr="00026989" w:rsidRDefault="00D924E2" w:rsidP="00D924E2">
      <w:pPr>
        <w:rPr>
          <w:lang w:val="en-US"/>
        </w:rPr>
      </w:pPr>
      <w:r w:rsidRPr="00026989">
        <w:rPr>
          <w:lang w:val="en-US"/>
        </w:rPr>
        <w:t xml:space="preserve">using namespace </w:t>
      </w:r>
      <w:proofErr w:type="gramStart"/>
      <w:r w:rsidRPr="00026989">
        <w:rPr>
          <w:lang w:val="en-US"/>
        </w:rPr>
        <w:t>std;</w:t>
      </w:r>
      <w:proofErr w:type="gramEnd"/>
    </w:p>
    <w:p w14:paraId="7E0F9C2A" w14:textId="77777777" w:rsidR="00D924E2" w:rsidRPr="00026989" w:rsidRDefault="00D924E2" w:rsidP="00D924E2">
      <w:pPr>
        <w:rPr>
          <w:lang w:val="en-US"/>
        </w:rPr>
      </w:pPr>
    </w:p>
    <w:p w14:paraId="37E7059F" w14:textId="77777777" w:rsidR="00D924E2" w:rsidRPr="00026989" w:rsidRDefault="00D924E2" w:rsidP="00D924E2">
      <w:pPr>
        <w:rPr>
          <w:lang w:val="en-US"/>
        </w:rPr>
      </w:pPr>
      <w:r w:rsidRPr="00026989">
        <w:rPr>
          <w:lang w:val="en-US"/>
        </w:rPr>
        <w:t>class Matrix {</w:t>
      </w:r>
    </w:p>
    <w:p w14:paraId="34CF8319" w14:textId="77777777" w:rsidR="00D924E2" w:rsidRPr="00026989" w:rsidRDefault="00D924E2" w:rsidP="00D924E2">
      <w:pPr>
        <w:rPr>
          <w:lang w:val="en-US"/>
        </w:rPr>
      </w:pPr>
      <w:r w:rsidRPr="00026989">
        <w:rPr>
          <w:lang w:val="en-US"/>
        </w:rPr>
        <w:t>private:</w:t>
      </w:r>
    </w:p>
    <w:p w14:paraId="17E523DC" w14:textId="77777777" w:rsidR="00D924E2" w:rsidRPr="00026989" w:rsidRDefault="00D924E2" w:rsidP="00D924E2">
      <w:pPr>
        <w:rPr>
          <w:lang w:val="en-US"/>
        </w:rPr>
      </w:pPr>
      <w:r w:rsidRPr="00026989">
        <w:rPr>
          <w:lang w:val="en-US"/>
        </w:rPr>
        <w:t xml:space="preserve">    int </w:t>
      </w:r>
      <w:proofErr w:type="gramStart"/>
      <w:r w:rsidRPr="00026989">
        <w:rPr>
          <w:lang w:val="en-US"/>
        </w:rPr>
        <w:t>rows;</w:t>
      </w:r>
      <w:proofErr w:type="gramEnd"/>
    </w:p>
    <w:p w14:paraId="4C9D773A" w14:textId="77777777" w:rsidR="00D924E2" w:rsidRPr="00026989" w:rsidRDefault="00D924E2" w:rsidP="00D924E2">
      <w:pPr>
        <w:rPr>
          <w:lang w:val="en-US"/>
        </w:rPr>
      </w:pPr>
      <w:r w:rsidRPr="00026989">
        <w:rPr>
          <w:lang w:val="en-US"/>
        </w:rPr>
        <w:t xml:space="preserve">    int </w:t>
      </w:r>
      <w:proofErr w:type="gramStart"/>
      <w:r w:rsidRPr="00026989">
        <w:rPr>
          <w:lang w:val="en-US"/>
        </w:rPr>
        <w:t>cols;</w:t>
      </w:r>
      <w:proofErr w:type="gramEnd"/>
    </w:p>
    <w:p w14:paraId="4FF3D0C6" w14:textId="57BA9C7E" w:rsidR="00D924E2" w:rsidRPr="00026989" w:rsidRDefault="00D924E2" w:rsidP="00D924E2">
      <w:pPr>
        <w:rPr>
          <w:lang w:val="en-US"/>
        </w:rPr>
      </w:pPr>
      <w:r w:rsidRPr="00026989">
        <w:rPr>
          <w:lang w:val="en-US"/>
        </w:rPr>
        <w:t xml:space="preserve">    vector&lt;vector&lt;double&gt;</w:t>
      </w:r>
      <w:r>
        <w:rPr>
          <w:lang w:val="en-US"/>
        </w:rPr>
        <w:t xml:space="preserve"> </w:t>
      </w:r>
      <w:r w:rsidRPr="00026989">
        <w:rPr>
          <w:lang w:val="en-US"/>
        </w:rPr>
        <w:t xml:space="preserve">&gt; </w:t>
      </w:r>
      <w:proofErr w:type="gramStart"/>
      <w:r w:rsidRPr="00026989">
        <w:rPr>
          <w:lang w:val="en-US"/>
        </w:rPr>
        <w:t>data;</w:t>
      </w:r>
      <w:proofErr w:type="gramEnd"/>
    </w:p>
    <w:p w14:paraId="579D1A90" w14:textId="77777777" w:rsidR="00D924E2" w:rsidRPr="00026989" w:rsidRDefault="00D924E2" w:rsidP="00D924E2">
      <w:pPr>
        <w:rPr>
          <w:lang w:val="en-US"/>
        </w:rPr>
      </w:pPr>
    </w:p>
    <w:p w14:paraId="4110EFF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>public:</w:t>
      </w:r>
    </w:p>
    <w:p w14:paraId="41D28E8D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gramStart"/>
      <w:r w:rsidRPr="00D924E2">
        <w:rPr>
          <w:lang w:val="en-US"/>
        </w:rPr>
        <w:t>Matrix(</w:t>
      </w:r>
      <w:proofErr w:type="gramEnd"/>
      <w:r w:rsidRPr="00D924E2">
        <w:rPr>
          <w:lang w:val="en-US"/>
        </w:rPr>
        <w:t>int rows, int cols) : rows(rows), cols(cols), data(rows, vector&lt;double&gt;(cols)) {}</w:t>
      </w:r>
    </w:p>
    <w:p w14:paraId="45B39D6D" w14:textId="77777777" w:rsidR="00D924E2" w:rsidRPr="00D924E2" w:rsidRDefault="00D924E2" w:rsidP="00D924E2">
      <w:pPr>
        <w:rPr>
          <w:lang w:val="en-US"/>
        </w:rPr>
      </w:pPr>
    </w:p>
    <w:p w14:paraId="16AB2F2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void </w:t>
      </w:r>
      <w:proofErr w:type="gramStart"/>
      <w:r w:rsidRPr="00D924E2">
        <w:rPr>
          <w:lang w:val="en-US"/>
        </w:rPr>
        <w:t>print(</w:t>
      </w:r>
      <w:proofErr w:type="gramEnd"/>
      <w:r w:rsidRPr="00D924E2">
        <w:rPr>
          <w:lang w:val="en-US"/>
        </w:rPr>
        <w:t>) {</w:t>
      </w:r>
    </w:p>
    <w:p w14:paraId="403C8265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6C63425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36F5FCA5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data[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][j] &lt;&lt; " </w:t>
      </w:r>
      <w:proofErr w:type="gramStart"/>
      <w:r w:rsidRPr="00D924E2">
        <w:rPr>
          <w:lang w:val="en-US"/>
        </w:rPr>
        <w:t>";</w:t>
      </w:r>
      <w:proofErr w:type="gramEnd"/>
    </w:p>
    <w:p w14:paraId="15EA2062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51E90C4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7489780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58CE9C21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094873EF" w14:textId="77777777" w:rsidR="00D924E2" w:rsidRPr="00D924E2" w:rsidRDefault="00D924E2" w:rsidP="00D924E2">
      <w:pPr>
        <w:rPr>
          <w:lang w:val="en-US"/>
        </w:rPr>
      </w:pPr>
    </w:p>
    <w:p w14:paraId="3B94586A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void </w:t>
      </w:r>
      <w:proofErr w:type="gramStart"/>
      <w:r w:rsidRPr="00D924E2">
        <w:rPr>
          <w:lang w:val="en-US"/>
        </w:rPr>
        <w:t>set(</w:t>
      </w:r>
      <w:proofErr w:type="gramEnd"/>
      <w:r w:rsidRPr="00D924E2">
        <w:rPr>
          <w:lang w:val="en-US"/>
        </w:rPr>
        <w:t>int row, int col, double value) {</w:t>
      </w:r>
    </w:p>
    <w:p w14:paraId="4510A40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data[row][col] = </w:t>
      </w:r>
      <w:proofErr w:type="gramStart"/>
      <w:r w:rsidRPr="00D924E2">
        <w:rPr>
          <w:lang w:val="en-US"/>
        </w:rPr>
        <w:t>value;</w:t>
      </w:r>
      <w:proofErr w:type="gramEnd"/>
    </w:p>
    <w:p w14:paraId="2A70E83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4888AF97" w14:textId="77777777" w:rsidR="00D924E2" w:rsidRPr="00D924E2" w:rsidRDefault="00D924E2" w:rsidP="00D924E2">
      <w:pPr>
        <w:rPr>
          <w:lang w:val="en-US"/>
        </w:rPr>
      </w:pPr>
    </w:p>
    <w:p w14:paraId="3EC4FD2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double </w:t>
      </w:r>
      <w:proofErr w:type="gramStart"/>
      <w:r w:rsidRPr="00D924E2">
        <w:rPr>
          <w:lang w:val="en-US"/>
        </w:rPr>
        <w:t>get(</w:t>
      </w:r>
      <w:proofErr w:type="gramEnd"/>
      <w:r w:rsidRPr="00D924E2">
        <w:rPr>
          <w:lang w:val="en-US"/>
        </w:rPr>
        <w:t>int row, int col) {</w:t>
      </w:r>
    </w:p>
    <w:p w14:paraId="262FF3E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return data[row][col</w:t>
      </w:r>
      <w:proofErr w:type="gramStart"/>
      <w:r w:rsidRPr="00D924E2">
        <w:rPr>
          <w:lang w:val="en-US"/>
        </w:rPr>
        <w:t>];</w:t>
      </w:r>
      <w:proofErr w:type="gramEnd"/>
    </w:p>
    <w:p w14:paraId="18AD4DCC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4B8E5344" w14:textId="77777777" w:rsidR="00D924E2" w:rsidRPr="00D924E2" w:rsidRDefault="00D924E2" w:rsidP="00D924E2">
      <w:pPr>
        <w:rPr>
          <w:lang w:val="en-US"/>
        </w:rPr>
      </w:pPr>
    </w:p>
    <w:p w14:paraId="2E1D2E7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operator</w:t>
      </w:r>
      <w:proofErr w:type="gramStart"/>
      <w:r w:rsidRPr="00D924E2">
        <w:rPr>
          <w:lang w:val="en-US"/>
        </w:rPr>
        <w:t>+(</w:t>
      </w:r>
      <w:proofErr w:type="gramEnd"/>
      <w:r w:rsidRPr="00D924E2">
        <w:rPr>
          <w:lang w:val="en-US"/>
        </w:rPr>
        <w:t>const Matrix&amp; other) const {</w:t>
      </w:r>
    </w:p>
    <w:p w14:paraId="308C987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Matrix </w:t>
      </w:r>
      <w:proofErr w:type="gramStart"/>
      <w:r w:rsidRPr="00D924E2">
        <w:rPr>
          <w:lang w:val="en-US"/>
        </w:rPr>
        <w:t>result(</w:t>
      </w:r>
      <w:proofErr w:type="gramEnd"/>
      <w:r w:rsidRPr="00D924E2">
        <w:rPr>
          <w:lang w:val="en-US"/>
        </w:rPr>
        <w:t>rows, cols);</w:t>
      </w:r>
    </w:p>
    <w:p w14:paraId="1CC21C7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5DCBF30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7436300C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lastRenderedPageBreak/>
        <w:t xml:space="preserve">                </w:t>
      </w:r>
      <w:proofErr w:type="spellStart"/>
      <w:proofErr w:type="gramStart"/>
      <w:r w:rsidRPr="00D924E2">
        <w:rPr>
          <w:lang w:val="en-US"/>
        </w:rPr>
        <w:t>result.set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, j, data[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][j] + </w:t>
      </w:r>
      <w:proofErr w:type="spellStart"/>
      <w:r w:rsidRPr="00D924E2">
        <w:rPr>
          <w:lang w:val="en-US"/>
        </w:rPr>
        <w:t>other.data</w:t>
      </w:r>
      <w:proofErr w:type="spellEnd"/>
      <w:r w:rsidRPr="00D924E2">
        <w:rPr>
          <w:lang w:val="en-US"/>
        </w:rPr>
        <w:t>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][j]);</w:t>
      </w:r>
    </w:p>
    <w:p w14:paraId="5DDE2F8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2FD2089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279F50D5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return </w:t>
      </w:r>
      <w:proofErr w:type="gramStart"/>
      <w:r w:rsidRPr="00D924E2">
        <w:rPr>
          <w:lang w:val="en-US"/>
        </w:rPr>
        <w:t>result;</w:t>
      </w:r>
      <w:proofErr w:type="gramEnd"/>
    </w:p>
    <w:p w14:paraId="25ECD10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091B9E43" w14:textId="77777777" w:rsidR="00D924E2" w:rsidRPr="00D924E2" w:rsidRDefault="00D924E2" w:rsidP="00D924E2">
      <w:pPr>
        <w:rPr>
          <w:lang w:val="en-US"/>
        </w:rPr>
      </w:pPr>
    </w:p>
    <w:p w14:paraId="039323F8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operator</w:t>
      </w:r>
      <w:proofErr w:type="gramStart"/>
      <w:r w:rsidRPr="00D924E2">
        <w:rPr>
          <w:lang w:val="en-US"/>
        </w:rPr>
        <w:t>-(</w:t>
      </w:r>
      <w:proofErr w:type="gramEnd"/>
      <w:r w:rsidRPr="00D924E2">
        <w:rPr>
          <w:lang w:val="en-US"/>
        </w:rPr>
        <w:t>const Matrix&amp; other) const {</w:t>
      </w:r>
    </w:p>
    <w:p w14:paraId="3ED79A5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Matrix </w:t>
      </w:r>
      <w:proofErr w:type="gramStart"/>
      <w:r w:rsidRPr="00D924E2">
        <w:rPr>
          <w:lang w:val="en-US"/>
        </w:rPr>
        <w:t>result(</w:t>
      </w:r>
      <w:proofErr w:type="gramEnd"/>
      <w:r w:rsidRPr="00D924E2">
        <w:rPr>
          <w:lang w:val="en-US"/>
        </w:rPr>
        <w:t>rows, cols);</w:t>
      </w:r>
    </w:p>
    <w:p w14:paraId="7048CCC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33E3D71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46BF523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</w:t>
      </w:r>
      <w:proofErr w:type="spellStart"/>
      <w:proofErr w:type="gramStart"/>
      <w:r w:rsidRPr="00D924E2">
        <w:rPr>
          <w:lang w:val="en-US"/>
        </w:rPr>
        <w:t>result.set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, j, data[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][j] - </w:t>
      </w:r>
      <w:proofErr w:type="spellStart"/>
      <w:r w:rsidRPr="00D924E2">
        <w:rPr>
          <w:lang w:val="en-US"/>
        </w:rPr>
        <w:t>other.data</w:t>
      </w:r>
      <w:proofErr w:type="spellEnd"/>
      <w:r w:rsidRPr="00D924E2">
        <w:rPr>
          <w:lang w:val="en-US"/>
        </w:rPr>
        <w:t>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][j]);</w:t>
      </w:r>
    </w:p>
    <w:p w14:paraId="34C1DF0C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0C96ABC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0B4796C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return </w:t>
      </w:r>
      <w:proofErr w:type="gramStart"/>
      <w:r w:rsidRPr="00D924E2">
        <w:rPr>
          <w:lang w:val="en-US"/>
        </w:rPr>
        <w:t>result;</w:t>
      </w:r>
      <w:proofErr w:type="gramEnd"/>
    </w:p>
    <w:p w14:paraId="54711D3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127A087E" w14:textId="77777777" w:rsidR="00D924E2" w:rsidRPr="00D924E2" w:rsidRDefault="00D924E2" w:rsidP="00D924E2">
      <w:pPr>
        <w:rPr>
          <w:lang w:val="en-US"/>
        </w:rPr>
      </w:pPr>
    </w:p>
    <w:p w14:paraId="6EA490E1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operator</w:t>
      </w:r>
      <w:proofErr w:type="gramStart"/>
      <w:r w:rsidRPr="00D924E2">
        <w:rPr>
          <w:lang w:val="en-US"/>
        </w:rPr>
        <w:t>+(</w:t>
      </w:r>
      <w:proofErr w:type="gramEnd"/>
      <w:r w:rsidRPr="00D924E2">
        <w:rPr>
          <w:lang w:val="en-US"/>
        </w:rPr>
        <w:t>double scalar) const {</w:t>
      </w:r>
    </w:p>
    <w:p w14:paraId="3A56F00A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Matrix </w:t>
      </w:r>
      <w:proofErr w:type="gramStart"/>
      <w:r w:rsidRPr="00D924E2">
        <w:rPr>
          <w:lang w:val="en-US"/>
        </w:rPr>
        <w:t>result(</w:t>
      </w:r>
      <w:proofErr w:type="gramEnd"/>
      <w:r w:rsidRPr="00D924E2">
        <w:rPr>
          <w:lang w:val="en-US"/>
        </w:rPr>
        <w:t>rows, cols);</w:t>
      </w:r>
    </w:p>
    <w:p w14:paraId="3443837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1D17C2FA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339FBAA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</w:t>
      </w:r>
      <w:proofErr w:type="spellStart"/>
      <w:proofErr w:type="gramStart"/>
      <w:r w:rsidRPr="00D924E2">
        <w:rPr>
          <w:lang w:val="en-US"/>
        </w:rPr>
        <w:t>result.set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, j, data[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][j] + scalar);</w:t>
      </w:r>
    </w:p>
    <w:p w14:paraId="11C762B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2923EBF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62202D82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return </w:t>
      </w:r>
      <w:proofErr w:type="gramStart"/>
      <w:r w:rsidRPr="00D924E2">
        <w:rPr>
          <w:lang w:val="en-US"/>
        </w:rPr>
        <w:t>result;</w:t>
      </w:r>
      <w:proofErr w:type="gramEnd"/>
    </w:p>
    <w:p w14:paraId="077EB8B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2380C17C" w14:textId="77777777" w:rsidR="00D924E2" w:rsidRPr="00D924E2" w:rsidRDefault="00D924E2" w:rsidP="00D924E2">
      <w:pPr>
        <w:rPr>
          <w:lang w:val="en-US"/>
        </w:rPr>
      </w:pPr>
    </w:p>
    <w:p w14:paraId="1D8B81B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operator</w:t>
      </w:r>
      <w:proofErr w:type="gramStart"/>
      <w:r w:rsidRPr="00D924E2">
        <w:rPr>
          <w:lang w:val="en-US"/>
        </w:rPr>
        <w:t>-(</w:t>
      </w:r>
      <w:proofErr w:type="gramEnd"/>
      <w:r w:rsidRPr="00D924E2">
        <w:rPr>
          <w:lang w:val="en-US"/>
        </w:rPr>
        <w:t>double scalar) const {</w:t>
      </w:r>
    </w:p>
    <w:p w14:paraId="0BFB66BA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Matrix </w:t>
      </w:r>
      <w:proofErr w:type="gramStart"/>
      <w:r w:rsidRPr="00D924E2">
        <w:rPr>
          <w:lang w:val="en-US"/>
        </w:rPr>
        <w:t>result(</w:t>
      </w:r>
      <w:proofErr w:type="gramEnd"/>
      <w:r w:rsidRPr="00D924E2">
        <w:rPr>
          <w:lang w:val="en-US"/>
        </w:rPr>
        <w:t>rows, cols);</w:t>
      </w:r>
    </w:p>
    <w:p w14:paraId="46A0B7F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1EBEB37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14F76DD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</w:t>
      </w:r>
      <w:proofErr w:type="spellStart"/>
      <w:proofErr w:type="gramStart"/>
      <w:r w:rsidRPr="00D924E2">
        <w:rPr>
          <w:lang w:val="en-US"/>
        </w:rPr>
        <w:t>result.set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, j, data[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][j] - scalar);</w:t>
      </w:r>
    </w:p>
    <w:p w14:paraId="733D9EE1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1E050C6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42B9D68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return </w:t>
      </w:r>
      <w:proofErr w:type="gramStart"/>
      <w:r w:rsidRPr="00D924E2">
        <w:rPr>
          <w:lang w:val="en-US"/>
        </w:rPr>
        <w:t>result;</w:t>
      </w:r>
      <w:proofErr w:type="gramEnd"/>
    </w:p>
    <w:p w14:paraId="6E69118D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4FD333C0" w14:textId="77777777" w:rsidR="00D924E2" w:rsidRPr="00D924E2" w:rsidRDefault="00D924E2" w:rsidP="00D924E2">
      <w:pPr>
        <w:rPr>
          <w:lang w:val="en-US"/>
        </w:rPr>
      </w:pPr>
    </w:p>
    <w:p w14:paraId="74752B62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bool operator=</w:t>
      </w:r>
      <w:proofErr w:type="gramStart"/>
      <w:r w:rsidRPr="00D924E2">
        <w:rPr>
          <w:lang w:val="en-US"/>
        </w:rPr>
        <w:t>=(</w:t>
      </w:r>
      <w:proofErr w:type="gramEnd"/>
      <w:r w:rsidRPr="00D924E2">
        <w:rPr>
          <w:lang w:val="en-US"/>
        </w:rPr>
        <w:t>const Matrix&amp; other) const {</w:t>
      </w:r>
    </w:p>
    <w:p w14:paraId="4E0E384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if (</w:t>
      </w:r>
      <w:proofErr w:type="gramStart"/>
      <w:r w:rsidRPr="00D924E2">
        <w:rPr>
          <w:lang w:val="en-US"/>
        </w:rPr>
        <w:t>rows !</w:t>
      </w:r>
      <w:proofErr w:type="gramEnd"/>
      <w:r w:rsidRPr="00D924E2">
        <w:rPr>
          <w:lang w:val="en-US"/>
        </w:rPr>
        <w:t xml:space="preserve">= </w:t>
      </w:r>
      <w:proofErr w:type="spellStart"/>
      <w:r w:rsidRPr="00D924E2">
        <w:rPr>
          <w:lang w:val="en-US"/>
        </w:rPr>
        <w:t>other.rows</w:t>
      </w:r>
      <w:proofErr w:type="spellEnd"/>
      <w:r w:rsidRPr="00D924E2">
        <w:rPr>
          <w:lang w:val="en-US"/>
        </w:rPr>
        <w:t xml:space="preserve"> || cols != </w:t>
      </w:r>
      <w:proofErr w:type="spellStart"/>
      <w:r w:rsidRPr="00D924E2">
        <w:rPr>
          <w:lang w:val="en-US"/>
        </w:rPr>
        <w:t>other.cols</w:t>
      </w:r>
      <w:proofErr w:type="spellEnd"/>
      <w:r w:rsidRPr="00D924E2">
        <w:rPr>
          <w:lang w:val="en-US"/>
        </w:rPr>
        <w:t>) {</w:t>
      </w:r>
    </w:p>
    <w:p w14:paraId="1290CD9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return </w:t>
      </w:r>
      <w:proofErr w:type="gramStart"/>
      <w:r w:rsidRPr="00D924E2">
        <w:rPr>
          <w:lang w:val="en-US"/>
        </w:rPr>
        <w:t>false;</w:t>
      </w:r>
      <w:proofErr w:type="gramEnd"/>
    </w:p>
    <w:p w14:paraId="582BC14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21A23C6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67F2ED3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6D83359D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if (data[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][j</w:t>
      </w:r>
      <w:proofErr w:type="gramStart"/>
      <w:r w:rsidRPr="00D924E2">
        <w:rPr>
          <w:lang w:val="en-US"/>
        </w:rPr>
        <w:t>] !</w:t>
      </w:r>
      <w:proofErr w:type="gramEnd"/>
      <w:r w:rsidRPr="00D924E2">
        <w:rPr>
          <w:lang w:val="en-US"/>
        </w:rPr>
        <w:t xml:space="preserve">= </w:t>
      </w:r>
      <w:proofErr w:type="spellStart"/>
      <w:r w:rsidRPr="00D924E2">
        <w:rPr>
          <w:lang w:val="en-US"/>
        </w:rPr>
        <w:t>other.data</w:t>
      </w:r>
      <w:proofErr w:type="spellEnd"/>
      <w:r w:rsidRPr="00D924E2">
        <w:rPr>
          <w:lang w:val="en-US"/>
        </w:rPr>
        <w:t>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][j]) {</w:t>
      </w:r>
    </w:p>
    <w:p w14:paraId="5DACB1A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    return </w:t>
      </w:r>
      <w:proofErr w:type="gramStart"/>
      <w:r w:rsidRPr="00D924E2">
        <w:rPr>
          <w:lang w:val="en-US"/>
        </w:rPr>
        <w:t>false;</w:t>
      </w:r>
      <w:proofErr w:type="gramEnd"/>
    </w:p>
    <w:p w14:paraId="452964E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}</w:t>
      </w:r>
    </w:p>
    <w:p w14:paraId="60110C6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0916538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388FB9D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return </w:t>
      </w:r>
      <w:proofErr w:type="gramStart"/>
      <w:r w:rsidRPr="00D924E2">
        <w:rPr>
          <w:lang w:val="en-US"/>
        </w:rPr>
        <w:t>true;</w:t>
      </w:r>
      <w:proofErr w:type="gramEnd"/>
    </w:p>
    <w:p w14:paraId="7CD9256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317BBD86" w14:textId="77777777" w:rsidR="00D924E2" w:rsidRPr="00D924E2" w:rsidRDefault="00D924E2" w:rsidP="00D924E2">
      <w:pPr>
        <w:rPr>
          <w:lang w:val="en-US"/>
        </w:rPr>
      </w:pPr>
    </w:p>
    <w:p w14:paraId="73229C0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bool </w:t>
      </w:r>
      <w:proofErr w:type="gramStart"/>
      <w:r w:rsidRPr="00D924E2">
        <w:rPr>
          <w:lang w:val="en-US"/>
        </w:rPr>
        <w:t>operator!=</w:t>
      </w:r>
      <w:proofErr w:type="gramEnd"/>
      <w:r w:rsidRPr="00D924E2">
        <w:rPr>
          <w:lang w:val="en-US"/>
        </w:rPr>
        <w:t>(const Matrix&amp; other) const {</w:t>
      </w:r>
    </w:p>
    <w:p w14:paraId="11C8133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</w:t>
      </w:r>
      <w:proofErr w:type="gramStart"/>
      <w:r w:rsidRPr="00D924E2">
        <w:rPr>
          <w:lang w:val="en-US"/>
        </w:rPr>
        <w:t>return !</w:t>
      </w:r>
      <w:proofErr w:type="gramEnd"/>
      <w:r w:rsidRPr="00D924E2">
        <w:rPr>
          <w:lang w:val="en-US"/>
        </w:rPr>
        <w:t>(*this == other);</w:t>
      </w:r>
    </w:p>
    <w:p w14:paraId="439686E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00C1A51C" w14:textId="77777777" w:rsidR="00D924E2" w:rsidRPr="00D924E2" w:rsidRDefault="00D924E2" w:rsidP="00D924E2">
      <w:pPr>
        <w:rPr>
          <w:lang w:val="en-US"/>
        </w:rPr>
      </w:pPr>
    </w:p>
    <w:p w14:paraId="1FE7D33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</w:t>
      </w:r>
      <w:proofErr w:type="gramStart"/>
      <w:r w:rsidRPr="00D924E2">
        <w:rPr>
          <w:lang w:val="en-US"/>
        </w:rPr>
        <w:t>transpose(</w:t>
      </w:r>
      <w:proofErr w:type="gramEnd"/>
      <w:r w:rsidRPr="00D924E2">
        <w:rPr>
          <w:lang w:val="en-US"/>
        </w:rPr>
        <w:t>) const {</w:t>
      </w:r>
    </w:p>
    <w:p w14:paraId="1B9E35E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Matrix </w:t>
      </w:r>
      <w:proofErr w:type="gramStart"/>
      <w:r w:rsidRPr="00D924E2">
        <w:rPr>
          <w:lang w:val="en-US"/>
        </w:rPr>
        <w:t>result(</w:t>
      </w:r>
      <w:proofErr w:type="gramEnd"/>
      <w:r w:rsidRPr="00D924E2">
        <w:rPr>
          <w:lang w:val="en-US"/>
        </w:rPr>
        <w:t>cols, rows);</w:t>
      </w:r>
    </w:p>
    <w:p w14:paraId="1F87A7B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323AEFAA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1A092178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</w:t>
      </w:r>
      <w:proofErr w:type="spellStart"/>
      <w:proofErr w:type="gramStart"/>
      <w:r w:rsidRPr="00D924E2">
        <w:rPr>
          <w:lang w:val="en-US"/>
        </w:rPr>
        <w:t>result.set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 xml:space="preserve">j,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, data[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][j]);</w:t>
      </w:r>
    </w:p>
    <w:p w14:paraId="6B55A61C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4FD27A7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58B20EC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return </w:t>
      </w:r>
      <w:proofErr w:type="gramStart"/>
      <w:r w:rsidRPr="00D924E2">
        <w:rPr>
          <w:lang w:val="en-US"/>
        </w:rPr>
        <w:t>result;</w:t>
      </w:r>
      <w:proofErr w:type="gramEnd"/>
    </w:p>
    <w:p w14:paraId="41EF0FA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0B37C466" w14:textId="77777777" w:rsidR="00D924E2" w:rsidRPr="00D924E2" w:rsidRDefault="00D924E2" w:rsidP="00D924E2">
      <w:pPr>
        <w:rPr>
          <w:lang w:val="en-US"/>
        </w:rPr>
      </w:pPr>
    </w:p>
    <w:p w14:paraId="75762AE8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</w:t>
      </w:r>
      <w:proofErr w:type="gramStart"/>
      <w:r w:rsidRPr="00D924E2">
        <w:rPr>
          <w:lang w:val="en-US"/>
        </w:rPr>
        <w:t>inverse(</w:t>
      </w:r>
      <w:proofErr w:type="gramEnd"/>
      <w:r w:rsidRPr="00D924E2">
        <w:rPr>
          <w:lang w:val="en-US"/>
        </w:rPr>
        <w:t>) const {</w:t>
      </w:r>
    </w:p>
    <w:p w14:paraId="51590CC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if (</w:t>
      </w:r>
      <w:proofErr w:type="gramStart"/>
      <w:r w:rsidRPr="00D924E2">
        <w:rPr>
          <w:lang w:val="en-US"/>
        </w:rPr>
        <w:t>rows !</w:t>
      </w:r>
      <w:proofErr w:type="gramEnd"/>
      <w:r w:rsidRPr="00D924E2">
        <w:rPr>
          <w:lang w:val="en-US"/>
        </w:rPr>
        <w:t>= cols) {</w:t>
      </w:r>
    </w:p>
    <w:p w14:paraId="604C09E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</w:t>
      </w:r>
      <w:proofErr w:type="spellStart"/>
      <w:r w:rsidRPr="00D924E2">
        <w:rPr>
          <w:lang w:val="en-US"/>
        </w:rPr>
        <w:t>cerr</w:t>
      </w:r>
      <w:proofErr w:type="spellEnd"/>
      <w:r w:rsidRPr="00D924E2">
        <w:rPr>
          <w:lang w:val="en-US"/>
        </w:rPr>
        <w:t xml:space="preserve"> &lt;&lt; "Error: matrix is not square"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6025CEE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return </w:t>
      </w:r>
      <w:proofErr w:type="gramStart"/>
      <w:r w:rsidRPr="00D924E2">
        <w:rPr>
          <w:lang w:val="en-US"/>
        </w:rPr>
        <w:t>Matrix(</w:t>
      </w:r>
      <w:proofErr w:type="gramEnd"/>
      <w:r w:rsidRPr="00D924E2">
        <w:rPr>
          <w:lang w:val="en-US"/>
        </w:rPr>
        <w:t>rows, cols);</w:t>
      </w:r>
    </w:p>
    <w:p w14:paraId="257FF6F2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39317922" w14:textId="77777777" w:rsidR="00D924E2" w:rsidRPr="00D924E2" w:rsidRDefault="00D924E2" w:rsidP="00D924E2">
      <w:pPr>
        <w:rPr>
          <w:lang w:val="en-US"/>
        </w:rPr>
      </w:pPr>
    </w:p>
    <w:p w14:paraId="3A00D15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Matrix </w:t>
      </w:r>
      <w:proofErr w:type="gramStart"/>
      <w:r w:rsidRPr="00D924E2">
        <w:rPr>
          <w:lang w:val="en-US"/>
        </w:rPr>
        <w:t>result(</w:t>
      </w:r>
      <w:proofErr w:type="gramEnd"/>
      <w:r w:rsidRPr="00D924E2">
        <w:rPr>
          <w:lang w:val="en-US"/>
        </w:rPr>
        <w:t>rows, cols*2);</w:t>
      </w:r>
    </w:p>
    <w:p w14:paraId="4C6ABA3C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3577774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43278C5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</w:t>
      </w:r>
      <w:proofErr w:type="spellStart"/>
      <w:proofErr w:type="gramStart"/>
      <w:r w:rsidRPr="00D924E2">
        <w:rPr>
          <w:lang w:val="en-US"/>
        </w:rPr>
        <w:t>result.set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, j, data[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][j]);</w:t>
      </w:r>
    </w:p>
    <w:p w14:paraId="5F401CF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39A3A8B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</w:t>
      </w:r>
      <w:proofErr w:type="spellStart"/>
      <w:proofErr w:type="gramStart"/>
      <w:r w:rsidRPr="00D924E2">
        <w:rPr>
          <w:lang w:val="en-US"/>
        </w:rPr>
        <w:t>result.set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, </w:t>
      </w:r>
      <w:proofErr w:type="spellStart"/>
      <w:r w:rsidRPr="00D924E2">
        <w:rPr>
          <w:lang w:val="en-US"/>
        </w:rPr>
        <w:t>i+cols</w:t>
      </w:r>
      <w:proofErr w:type="spellEnd"/>
      <w:r w:rsidRPr="00D924E2">
        <w:rPr>
          <w:lang w:val="en-US"/>
        </w:rPr>
        <w:t>, 1.0);</w:t>
      </w:r>
    </w:p>
    <w:p w14:paraId="568B3EE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36FA05E1" w14:textId="77777777" w:rsidR="00D924E2" w:rsidRPr="00D924E2" w:rsidRDefault="00D924E2" w:rsidP="00D924E2">
      <w:pPr>
        <w:rPr>
          <w:lang w:val="en-US"/>
        </w:rPr>
      </w:pPr>
    </w:p>
    <w:p w14:paraId="30C0654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5FFA14C8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if (</w:t>
      </w:r>
      <w:proofErr w:type="spellStart"/>
      <w:proofErr w:type="gramStart"/>
      <w:r w:rsidRPr="00D924E2">
        <w:rPr>
          <w:lang w:val="en-US"/>
        </w:rPr>
        <w:t>result.get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,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) == 0.0) {</w:t>
      </w:r>
    </w:p>
    <w:p w14:paraId="17FC1B25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</w:t>
      </w:r>
      <w:proofErr w:type="spellStart"/>
      <w:r w:rsidRPr="00D924E2">
        <w:rPr>
          <w:lang w:val="en-US"/>
        </w:rPr>
        <w:t>cerr</w:t>
      </w:r>
      <w:proofErr w:type="spellEnd"/>
      <w:r w:rsidRPr="00D924E2">
        <w:rPr>
          <w:lang w:val="en-US"/>
        </w:rPr>
        <w:t xml:space="preserve"> &lt;&lt; "Error: matrix is not invertible"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3DAA0FCA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return </w:t>
      </w:r>
      <w:proofErr w:type="gramStart"/>
      <w:r w:rsidRPr="00D924E2">
        <w:rPr>
          <w:lang w:val="en-US"/>
        </w:rPr>
        <w:t>Matrix(</w:t>
      </w:r>
      <w:proofErr w:type="gramEnd"/>
      <w:r w:rsidRPr="00D924E2">
        <w:rPr>
          <w:lang w:val="en-US"/>
        </w:rPr>
        <w:t>rows, cols);</w:t>
      </w:r>
    </w:p>
    <w:p w14:paraId="402C9EC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0AD550A8" w14:textId="77777777" w:rsidR="00D924E2" w:rsidRPr="00D924E2" w:rsidRDefault="00D924E2" w:rsidP="00D924E2">
      <w:pPr>
        <w:rPr>
          <w:lang w:val="en-US"/>
        </w:rPr>
      </w:pPr>
    </w:p>
    <w:p w14:paraId="3483EE4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double pivot = </w:t>
      </w:r>
      <w:proofErr w:type="spellStart"/>
      <w:proofErr w:type="gramStart"/>
      <w:r w:rsidRPr="00D924E2">
        <w:rPr>
          <w:lang w:val="en-US"/>
        </w:rPr>
        <w:t>result.get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,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);</w:t>
      </w:r>
    </w:p>
    <w:p w14:paraId="445840C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cols*2;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08B9F43A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</w:t>
      </w:r>
      <w:proofErr w:type="spellStart"/>
      <w:proofErr w:type="gramStart"/>
      <w:r w:rsidRPr="00D924E2">
        <w:rPr>
          <w:lang w:val="en-US"/>
        </w:rPr>
        <w:t>result.set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, j, </w:t>
      </w:r>
      <w:proofErr w:type="spellStart"/>
      <w:r w:rsidRPr="00D924E2">
        <w:rPr>
          <w:lang w:val="en-US"/>
        </w:rPr>
        <w:t>result.get</w:t>
      </w:r>
      <w:proofErr w:type="spellEnd"/>
      <w:r w:rsidRPr="00D924E2">
        <w:rPr>
          <w:lang w:val="en-US"/>
        </w:rPr>
        <w:t>(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, j) / pivot);</w:t>
      </w:r>
    </w:p>
    <w:p w14:paraId="60DB180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5036B9C3" w14:textId="77777777" w:rsidR="00D924E2" w:rsidRPr="00D924E2" w:rsidRDefault="00D924E2" w:rsidP="00D924E2">
      <w:pPr>
        <w:rPr>
          <w:lang w:val="en-US"/>
        </w:rPr>
      </w:pPr>
    </w:p>
    <w:p w14:paraId="5E813E2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rows;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1F3AA04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if (j ==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) {</w:t>
      </w:r>
    </w:p>
    <w:p w14:paraId="2724C261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    </w:t>
      </w:r>
      <w:proofErr w:type="gramStart"/>
      <w:r w:rsidRPr="00D924E2">
        <w:rPr>
          <w:lang w:val="en-US"/>
        </w:rPr>
        <w:t>continue;</w:t>
      </w:r>
      <w:proofErr w:type="gramEnd"/>
    </w:p>
    <w:p w14:paraId="4841C83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}</w:t>
      </w:r>
    </w:p>
    <w:p w14:paraId="1EABFDE4" w14:textId="77777777" w:rsidR="00D924E2" w:rsidRPr="00D924E2" w:rsidRDefault="00D924E2" w:rsidP="00D924E2">
      <w:pPr>
        <w:rPr>
          <w:lang w:val="en-US"/>
        </w:rPr>
      </w:pPr>
    </w:p>
    <w:p w14:paraId="4737E7F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double factor = </w:t>
      </w:r>
      <w:proofErr w:type="spellStart"/>
      <w:proofErr w:type="gramStart"/>
      <w:r w:rsidRPr="00D924E2">
        <w:rPr>
          <w:lang w:val="en-US"/>
        </w:rPr>
        <w:t>result.get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 xml:space="preserve">j,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);</w:t>
      </w:r>
    </w:p>
    <w:p w14:paraId="46CB149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for (int k = 0; k &lt; cols*2; k++) {</w:t>
      </w:r>
    </w:p>
    <w:p w14:paraId="77E2F771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    </w:t>
      </w:r>
      <w:proofErr w:type="spellStart"/>
      <w:proofErr w:type="gramStart"/>
      <w:r w:rsidRPr="00D924E2">
        <w:rPr>
          <w:lang w:val="en-US"/>
        </w:rPr>
        <w:t>result.set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 xml:space="preserve">j, k, </w:t>
      </w:r>
      <w:proofErr w:type="spellStart"/>
      <w:r w:rsidRPr="00D924E2">
        <w:rPr>
          <w:lang w:val="en-US"/>
        </w:rPr>
        <w:t>result.get</w:t>
      </w:r>
      <w:proofErr w:type="spellEnd"/>
      <w:r w:rsidRPr="00D924E2">
        <w:rPr>
          <w:lang w:val="en-US"/>
        </w:rPr>
        <w:t xml:space="preserve">(j, k) - factor * </w:t>
      </w:r>
      <w:proofErr w:type="spellStart"/>
      <w:r w:rsidRPr="00D924E2">
        <w:rPr>
          <w:lang w:val="en-US"/>
        </w:rPr>
        <w:t>result.get</w:t>
      </w:r>
      <w:proofErr w:type="spellEnd"/>
      <w:r w:rsidRPr="00D924E2">
        <w:rPr>
          <w:lang w:val="en-US"/>
        </w:rPr>
        <w:t>(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, k));</w:t>
      </w:r>
    </w:p>
    <w:p w14:paraId="593BA88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}</w:t>
      </w:r>
    </w:p>
    <w:p w14:paraId="60BD3442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558AB36C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}</w:t>
      </w:r>
    </w:p>
    <w:p w14:paraId="45122235" w14:textId="77777777" w:rsidR="00D924E2" w:rsidRPr="00D924E2" w:rsidRDefault="00D924E2" w:rsidP="00D924E2">
      <w:pPr>
        <w:rPr>
          <w:lang w:val="en-US"/>
        </w:rPr>
      </w:pPr>
    </w:p>
    <w:p w14:paraId="63B71B4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Matrix </w:t>
      </w:r>
      <w:proofErr w:type="gramStart"/>
      <w:r w:rsidRPr="00D924E2">
        <w:rPr>
          <w:lang w:val="en-US"/>
        </w:rPr>
        <w:t>inverse(</w:t>
      </w:r>
      <w:proofErr w:type="gramEnd"/>
      <w:r w:rsidRPr="00D924E2">
        <w:rPr>
          <w:lang w:val="en-US"/>
        </w:rPr>
        <w:t>rows, cols);</w:t>
      </w:r>
    </w:p>
    <w:p w14:paraId="029E4C5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for (int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= 0;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 &lt; rows; 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>++) {</w:t>
      </w:r>
    </w:p>
    <w:p w14:paraId="0DE3350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for (int j = 0; j &lt; cols; </w:t>
      </w:r>
      <w:proofErr w:type="spellStart"/>
      <w:r w:rsidRPr="00D924E2">
        <w:rPr>
          <w:lang w:val="en-US"/>
        </w:rPr>
        <w:t>j++</w:t>
      </w:r>
      <w:proofErr w:type="spellEnd"/>
      <w:r w:rsidRPr="00D924E2">
        <w:rPr>
          <w:lang w:val="en-US"/>
        </w:rPr>
        <w:t>) {</w:t>
      </w:r>
    </w:p>
    <w:p w14:paraId="6076AA82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    </w:t>
      </w:r>
      <w:proofErr w:type="spellStart"/>
      <w:proofErr w:type="gramStart"/>
      <w:r w:rsidRPr="00D924E2">
        <w:rPr>
          <w:lang w:val="en-US"/>
        </w:rPr>
        <w:t>inverse.set</w:t>
      </w:r>
      <w:proofErr w:type="spellEnd"/>
      <w:r w:rsidRPr="00D924E2">
        <w:rPr>
          <w:lang w:val="en-US"/>
        </w:rPr>
        <w:t>(</w:t>
      </w:r>
      <w:proofErr w:type="spellStart"/>
      <w:proofErr w:type="gramEnd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, j, </w:t>
      </w:r>
      <w:proofErr w:type="spellStart"/>
      <w:r w:rsidRPr="00D924E2">
        <w:rPr>
          <w:lang w:val="en-US"/>
        </w:rPr>
        <w:t>result.get</w:t>
      </w:r>
      <w:proofErr w:type="spellEnd"/>
      <w:r w:rsidRPr="00D924E2">
        <w:rPr>
          <w:lang w:val="en-US"/>
        </w:rPr>
        <w:t>(</w:t>
      </w:r>
      <w:proofErr w:type="spellStart"/>
      <w:r w:rsidRPr="00D924E2">
        <w:rPr>
          <w:lang w:val="en-US"/>
        </w:rPr>
        <w:t>i</w:t>
      </w:r>
      <w:proofErr w:type="spellEnd"/>
      <w:r w:rsidRPr="00D924E2">
        <w:rPr>
          <w:lang w:val="en-US"/>
        </w:rPr>
        <w:t xml:space="preserve">, </w:t>
      </w:r>
      <w:proofErr w:type="spellStart"/>
      <w:r w:rsidRPr="00D924E2">
        <w:rPr>
          <w:lang w:val="en-US"/>
        </w:rPr>
        <w:t>j+cols</w:t>
      </w:r>
      <w:proofErr w:type="spellEnd"/>
      <w:r w:rsidRPr="00D924E2">
        <w:rPr>
          <w:lang w:val="en-US"/>
        </w:rPr>
        <w:t>));</w:t>
      </w:r>
    </w:p>
    <w:p w14:paraId="437820F5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    }</w:t>
      </w:r>
    </w:p>
    <w:p w14:paraId="729527C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lastRenderedPageBreak/>
        <w:t xml:space="preserve">        }</w:t>
      </w:r>
    </w:p>
    <w:p w14:paraId="5F23CFCA" w14:textId="77777777" w:rsidR="00D924E2" w:rsidRPr="00D924E2" w:rsidRDefault="00D924E2" w:rsidP="00D924E2">
      <w:pPr>
        <w:rPr>
          <w:lang w:val="en-US"/>
        </w:rPr>
      </w:pPr>
    </w:p>
    <w:p w14:paraId="7BE751C5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return </w:t>
      </w:r>
      <w:proofErr w:type="gramStart"/>
      <w:r w:rsidRPr="00D924E2">
        <w:rPr>
          <w:lang w:val="en-US"/>
        </w:rPr>
        <w:t>inverse;</w:t>
      </w:r>
      <w:proofErr w:type="gramEnd"/>
    </w:p>
    <w:p w14:paraId="7438E72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}</w:t>
      </w:r>
    </w:p>
    <w:p w14:paraId="4608B54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>};</w:t>
      </w:r>
    </w:p>
    <w:p w14:paraId="571F7D92" w14:textId="77777777" w:rsidR="00D924E2" w:rsidRPr="00D924E2" w:rsidRDefault="00D924E2" w:rsidP="00D924E2">
      <w:pPr>
        <w:rPr>
          <w:lang w:val="en-US"/>
        </w:rPr>
      </w:pPr>
    </w:p>
    <w:p w14:paraId="6E2131E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int </w:t>
      </w:r>
      <w:proofErr w:type="gramStart"/>
      <w:r w:rsidRPr="00D924E2">
        <w:rPr>
          <w:lang w:val="en-US"/>
        </w:rPr>
        <w:t>main(</w:t>
      </w:r>
      <w:proofErr w:type="gramEnd"/>
      <w:r w:rsidRPr="00D924E2">
        <w:rPr>
          <w:lang w:val="en-US"/>
        </w:rPr>
        <w:t>) {</w:t>
      </w:r>
    </w:p>
    <w:p w14:paraId="0A83C83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</w:t>
      </w:r>
      <w:proofErr w:type="gramStart"/>
      <w:r w:rsidRPr="00D924E2">
        <w:rPr>
          <w:lang w:val="en-US"/>
        </w:rPr>
        <w:t>m(</w:t>
      </w:r>
      <w:proofErr w:type="gramEnd"/>
      <w:r w:rsidRPr="00D924E2">
        <w:rPr>
          <w:lang w:val="en-US"/>
        </w:rPr>
        <w:t>2, 3);</w:t>
      </w:r>
    </w:p>
    <w:p w14:paraId="7CA52F2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m.set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0, 0, 1.0);</w:t>
      </w:r>
    </w:p>
    <w:p w14:paraId="680F2CC8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m.set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0, 1, 2.0);</w:t>
      </w:r>
    </w:p>
    <w:p w14:paraId="2935DC4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m.set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0, 2, 3.0);</w:t>
      </w:r>
    </w:p>
    <w:p w14:paraId="1250980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m.set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1, 0, 4.0);</w:t>
      </w:r>
    </w:p>
    <w:p w14:paraId="38E48D7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m.set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1, 1, 5.0);</w:t>
      </w:r>
    </w:p>
    <w:p w14:paraId="3314216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    </w:t>
      </w:r>
      <w:proofErr w:type="spellStart"/>
      <w:proofErr w:type="gramStart"/>
      <w:r w:rsidRPr="00D924E2">
        <w:rPr>
          <w:lang w:val="en-US"/>
        </w:rPr>
        <w:t>m.set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1, 2, 6.0);</w:t>
      </w:r>
    </w:p>
    <w:p w14:paraId="2651C947" w14:textId="77777777" w:rsidR="00D924E2" w:rsidRPr="00D924E2" w:rsidRDefault="00D924E2" w:rsidP="00D924E2">
      <w:pPr>
        <w:rPr>
          <w:lang w:val="en-US"/>
        </w:rPr>
      </w:pPr>
    </w:p>
    <w:p w14:paraId="2AA37B5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"Matrix m:"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5CC07F11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m.</w:t>
      </w:r>
      <w:proofErr w:type="gramStart"/>
      <w:r w:rsidRPr="00D924E2">
        <w:rPr>
          <w:lang w:val="en-US"/>
        </w:rPr>
        <w:t>print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);</w:t>
      </w:r>
    </w:p>
    <w:p w14:paraId="5FD798AC" w14:textId="77777777" w:rsidR="00D924E2" w:rsidRPr="00D924E2" w:rsidRDefault="00D924E2" w:rsidP="00D924E2">
      <w:pPr>
        <w:rPr>
          <w:lang w:val="en-US"/>
        </w:rPr>
      </w:pPr>
    </w:p>
    <w:p w14:paraId="6D08F518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</w:t>
      </w:r>
      <w:proofErr w:type="gramStart"/>
      <w:r w:rsidRPr="00D924E2">
        <w:rPr>
          <w:lang w:val="en-US"/>
        </w:rPr>
        <w:t>n(</w:t>
      </w:r>
      <w:proofErr w:type="gramEnd"/>
      <w:r w:rsidRPr="00D924E2">
        <w:rPr>
          <w:lang w:val="en-US"/>
        </w:rPr>
        <w:t>2, 3);</w:t>
      </w:r>
    </w:p>
    <w:p w14:paraId="0BAF882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n.set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0, 0, 2.0);</w:t>
      </w:r>
    </w:p>
    <w:p w14:paraId="6807833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n.set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0, 1, 4.0);</w:t>
      </w:r>
    </w:p>
    <w:p w14:paraId="03415AD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n.set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0, 2, 6.0);</w:t>
      </w:r>
    </w:p>
    <w:p w14:paraId="7D4630E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n.set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1, 0, 8.0);</w:t>
      </w:r>
    </w:p>
    <w:p w14:paraId="08D02A5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n.set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1, 1, 10.0);</w:t>
      </w:r>
    </w:p>
    <w:p w14:paraId="34F4997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proofErr w:type="gramStart"/>
      <w:r w:rsidRPr="00D924E2">
        <w:rPr>
          <w:lang w:val="en-US"/>
        </w:rPr>
        <w:t>n.set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1, 2, 12.0);</w:t>
      </w:r>
    </w:p>
    <w:p w14:paraId="26B0C9AB" w14:textId="77777777" w:rsidR="00D924E2" w:rsidRPr="00D924E2" w:rsidRDefault="00D924E2" w:rsidP="00D924E2">
      <w:pPr>
        <w:rPr>
          <w:lang w:val="en-US"/>
        </w:rPr>
      </w:pPr>
    </w:p>
    <w:p w14:paraId="6735719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"Matrix n:"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0854CC10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n.</w:t>
      </w:r>
      <w:proofErr w:type="gramStart"/>
      <w:r w:rsidRPr="00D924E2">
        <w:rPr>
          <w:lang w:val="en-US"/>
        </w:rPr>
        <w:t>print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);</w:t>
      </w:r>
    </w:p>
    <w:p w14:paraId="3825397C" w14:textId="77777777" w:rsidR="00D924E2" w:rsidRPr="00D924E2" w:rsidRDefault="00D924E2" w:rsidP="00D924E2">
      <w:pPr>
        <w:rPr>
          <w:lang w:val="en-US"/>
        </w:rPr>
      </w:pPr>
    </w:p>
    <w:p w14:paraId="071B2251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sum = m + </w:t>
      </w:r>
      <w:proofErr w:type="gramStart"/>
      <w:r w:rsidRPr="00D924E2">
        <w:rPr>
          <w:lang w:val="en-US"/>
        </w:rPr>
        <w:t>n;</w:t>
      </w:r>
      <w:proofErr w:type="gramEnd"/>
    </w:p>
    <w:p w14:paraId="37002FDA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"m + n:"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1D38A16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sum.</w:t>
      </w:r>
      <w:proofErr w:type="gramStart"/>
      <w:r w:rsidRPr="00D924E2">
        <w:rPr>
          <w:lang w:val="en-US"/>
        </w:rPr>
        <w:t>print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);</w:t>
      </w:r>
    </w:p>
    <w:p w14:paraId="2094B2C7" w14:textId="77777777" w:rsidR="00D924E2" w:rsidRPr="00D924E2" w:rsidRDefault="00D924E2" w:rsidP="00D924E2">
      <w:pPr>
        <w:rPr>
          <w:lang w:val="en-US"/>
        </w:rPr>
      </w:pPr>
    </w:p>
    <w:p w14:paraId="039B454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difference = m - </w:t>
      </w:r>
      <w:proofErr w:type="gramStart"/>
      <w:r w:rsidRPr="00D924E2">
        <w:rPr>
          <w:lang w:val="en-US"/>
        </w:rPr>
        <w:t>n;</w:t>
      </w:r>
      <w:proofErr w:type="gramEnd"/>
    </w:p>
    <w:p w14:paraId="76BD651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"m - n:"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5ADD362B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difference.</w:t>
      </w:r>
      <w:proofErr w:type="gramStart"/>
      <w:r w:rsidRPr="00D924E2">
        <w:rPr>
          <w:lang w:val="en-US"/>
        </w:rPr>
        <w:t>print</w:t>
      </w:r>
      <w:proofErr w:type="spellEnd"/>
      <w:r w:rsidRPr="00D924E2">
        <w:rPr>
          <w:lang w:val="en-US"/>
        </w:rPr>
        <w:t>(</w:t>
      </w:r>
      <w:proofErr w:type="gramEnd"/>
      <w:r w:rsidRPr="00D924E2">
        <w:rPr>
          <w:lang w:val="en-US"/>
        </w:rPr>
        <w:t>);</w:t>
      </w:r>
    </w:p>
    <w:p w14:paraId="7373FCA4" w14:textId="77777777" w:rsidR="00D924E2" w:rsidRPr="00D924E2" w:rsidRDefault="00D924E2" w:rsidP="00D924E2">
      <w:pPr>
        <w:rPr>
          <w:lang w:val="en-US"/>
        </w:rPr>
      </w:pPr>
    </w:p>
    <w:p w14:paraId="43B0046F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</w:t>
      </w:r>
      <w:proofErr w:type="spellStart"/>
      <w:r w:rsidRPr="00D924E2">
        <w:rPr>
          <w:lang w:val="en-US"/>
        </w:rPr>
        <w:t>scalarSum</w:t>
      </w:r>
      <w:proofErr w:type="spellEnd"/>
      <w:r w:rsidRPr="00D924E2">
        <w:rPr>
          <w:lang w:val="en-US"/>
        </w:rPr>
        <w:t xml:space="preserve"> = m + </w:t>
      </w:r>
      <w:proofErr w:type="gramStart"/>
      <w:r w:rsidRPr="00D924E2">
        <w:rPr>
          <w:lang w:val="en-US"/>
        </w:rPr>
        <w:t>2.0;</w:t>
      </w:r>
      <w:proofErr w:type="gramEnd"/>
    </w:p>
    <w:p w14:paraId="52A6DCAE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"m + 2:"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666CEE8D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scalarSum.print</w:t>
      </w:r>
      <w:proofErr w:type="spellEnd"/>
      <w:r w:rsidRPr="00D924E2">
        <w:rPr>
          <w:lang w:val="en-US"/>
        </w:rPr>
        <w:t>(</w:t>
      </w:r>
      <w:proofErr w:type="gramStart"/>
      <w:r w:rsidRPr="00D924E2">
        <w:rPr>
          <w:lang w:val="en-US"/>
        </w:rPr>
        <w:t>);</w:t>
      </w:r>
      <w:proofErr w:type="gramEnd"/>
    </w:p>
    <w:p w14:paraId="7C089446" w14:textId="77777777" w:rsidR="00D924E2" w:rsidRPr="00D924E2" w:rsidRDefault="00D924E2" w:rsidP="00D924E2">
      <w:pPr>
        <w:rPr>
          <w:lang w:val="en-US"/>
        </w:rPr>
      </w:pPr>
    </w:p>
    <w:p w14:paraId="702D47B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</w:t>
      </w:r>
      <w:proofErr w:type="spellStart"/>
      <w:r w:rsidRPr="00D924E2">
        <w:rPr>
          <w:lang w:val="en-US"/>
        </w:rPr>
        <w:t>scalarDifference</w:t>
      </w:r>
      <w:proofErr w:type="spellEnd"/>
      <w:r w:rsidRPr="00D924E2">
        <w:rPr>
          <w:lang w:val="en-US"/>
        </w:rPr>
        <w:t xml:space="preserve"> = m - </w:t>
      </w:r>
      <w:proofErr w:type="gramStart"/>
      <w:r w:rsidRPr="00D924E2">
        <w:rPr>
          <w:lang w:val="en-US"/>
        </w:rPr>
        <w:t>2.0;</w:t>
      </w:r>
      <w:proofErr w:type="gramEnd"/>
    </w:p>
    <w:p w14:paraId="14248B0D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"m - 2:"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58F73049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scalarDifference.print</w:t>
      </w:r>
      <w:proofErr w:type="spellEnd"/>
      <w:r w:rsidRPr="00D924E2">
        <w:rPr>
          <w:lang w:val="en-US"/>
        </w:rPr>
        <w:t>(</w:t>
      </w:r>
      <w:proofErr w:type="gramStart"/>
      <w:r w:rsidRPr="00D924E2">
        <w:rPr>
          <w:lang w:val="en-US"/>
        </w:rPr>
        <w:t>);</w:t>
      </w:r>
      <w:proofErr w:type="gramEnd"/>
    </w:p>
    <w:p w14:paraId="1E045410" w14:textId="77777777" w:rsidR="00D924E2" w:rsidRPr="00D924E2" w:rsidRDefault="00D924E2" w:rsidP="00D924E2">
      <w:pPr>
        <w:rPr>
          <w:lang w:val="en-US"/>
        </w:rPr>
      </w:pPr>
    </w:p>
    <w:p w14:paraId="2719A0BD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</w:t>
      </w:r>
      <w:proofErr w:type="spellStart"/>
      <w:r w:rsidRPr="00D924E2">
        <w:rPr>
          <w:lang w:val="en-US"/>
        </w:rPr>
        <w:t>transposeM</w:t>
      </w:r>
      <w:proofErr w:type="spellEnd"/>
      <w:r w:rsidRPr="00D924E2">
        <w:rPr>
          <w:lang w:val="en-US"/>
        </w:rPr>
        <w:t xml:space="preserve"> = </w:t>
      </w:r>
      <w:proofErr w:type="spellStart"/>
      <w:proofErr w:type="gramStart"/>
      <w:r w:rsidRPr="00D924E2">
        <w:rPr>
          <w:lang w:val="en-US"/>
        </w:rPr>
        <w:t>m.transpose</w:t>
      </w:r>
      <w:proofErr w:type="spellEnd"/>
      <w:proofErr w:type="gramEnd"/>
      <w:r w:rsidRPr="00D924E2">
        <w:rPr>
          <w:lang w:val="en-US"/>
        </w:rPr>
        <w:t>();</w:t>
      </w:r>
    </w:p>
    <w:p w14:paraId="1D382B9C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"Transpose of m:"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0EEDB4F3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transposeM.print</w:t>
      </w:r>
      <w:proofErr w:type="spellEnd"/>
      <w:r w:rsidRPr="00D924E2">
        <w:rPr>
          <w:lang w:val="en-US"/>
        </w:rPr>
        <w:t>(</w:t>
      </w:r>
      <w:proofErr w:type="gramStart"/>
      <w:r w:rsidRPr="00D924E2">
        <w:rPr>
          <w:lang w:val="en-US"/>
        </w:rPr>
        <w:t>);</w:t>
      </w:r>
      <w:proofErr w:type="gramEnd"/>
    </w:p>
    <w:p w14:paraId="5043875F" w14:textId="77777777" w:rsidR="00D924E2" w:rsidRPr="00D924E2" w:rsidRDefault="00D924E2" w:rsidP="00D924E2">
      <w:pPr>
        <w:rPr>
          <w:lang w:val="en-US"/>
        </w:rPr>
      </w:pPr>
    </w:p>
    <w:p w14:paraId="49AD311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Matrix </w:t>
      </w:r>
      <w:proofErr w:type="spellStart"/>
      <w:r w:rsidRPr="00D924E2">
        <w:rPr>
          <w:lang w:val="en-US"/>
        </w:rPr>
        <w:t>inverseM</w:t>
      </w:r>
      <w:proofErr w:type="spellEnd"/>
      <w:r w:rsidRPr="00D924E2">
        <w:rPr>
          <w:lang w:val="en-US"/>
        </w:rPr>
        <w:t xml:space="preserve"> = </w:t>
      </w:r>
      <w:proofErr w:type="spellStart"/>
      <w:proofErr w:type="gramStart"/>
      <w:r w:rsidRPr="00D924E2">
        <w:rPr>
          <w:lang w:val="en-US"/>
        </w:rPr>
        <w:t>m.inverse</w:t>
      </w:r>
      <w:proofErr w:type="spellEnd"/>
      <w:proofErr w:type="gramEnd"/>
      <w:r w:rsidRPr="00D924E2">
        <w:rPr>
          <w:lang w:val="en-US"/>
        </w:rPr>
        <w:t>();</w:t>
      </w:r>
    </w:p>
    <w:p w14:paraId="1440F03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"Inverse of m:"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1A4C0B94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inverseM.print</w:t>
      </w:r>
      <w:proofErr w:type="spellEnd"/>
      <w:r w:rsidRPr="00D924E2">
        <w:rPr>
          <w:lang w:val="en-US"/>
        </w:rPr>
        <w:t>(</w:t>
      </w:r>
      <w:proofErr w:type="gramStart"/>
      <w:r w:rsidRPr="00D924E2">
        <w:rPr>
          <w:lang w:val="en-US"/>
        </w:rPr>
        <w:t>);</w:t>
      </w:r>
      <w:proofErr w:type="gramEnd"/>
    </w:p>
    <w:p w14:paraId="7264FCF0" w14:textId="77777777" w:rsidR="00D924E2" w:rsidRPr="00D924E2" w:rsidRDefault="00D924E2" w:rsidP="00D924E2">
      <w:pPr>
        <w:rPr>
          <w:lang w:val="en-US"/>
        </w:rPr>
      </w:pPr>
    </w:p>
    <w:p w14:paraId="27486AAA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lastRenderedPageBreak/>
        <w:t xml:space="preserve">    bool </w:t>
      </w:r>
      <w:proofErr w:type="spellStart"/>
      <w:r w:rsidRPr="00D924E2">
        <w:rPr>
          <w:lang w:val="en-US"/>
        </w:rPr>
        <w:t>isEqual</w:t>
      </w:r>
      <w:proofErr w:type="spellEnd"/>
      <w:r w:rsidRPr="00D924E2">
        <w:rPr>
          <w:lang w:val="en-US"/>
        </w:rPr>
        <w:t xml:space="preserve"> = m == </w:t>
      </w:r>
      <w:proofErr w:type="gramStart"/>
      <w:r w:rsidRPr="00D924E2">
        <w:rPr>
          <w:lang w:val="en-US"/>
        </w:rPr>
        <w:t>n;</w:t>
      </w:r>
      <w:proofErr w:type="gramEnd"/>
    </w:p>
    <w:p w14:paraId="2030CFC1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"m == n: " &lt;&lt; </w:t>
      </w:r>
      <w:proofErr w:type="spellStart"/>
      <w:r w:rsidRPr="00D924E2">
        <w:rPr>
          <w:lang w:val="en-US"/>
        </w:rPr>
        <w:t>isEqual</w:t>
      </w:r>
      <w:proofErr w:type="spellEnd"/>
      <w:r w:rsidRPr="00D924E2">
        <w:rPr>
          <w:lang w:val="en-US"/>
        </w:rPr>
        <w:t xml:space="preserve"> &lt;&lt; </w:t>
      </w:r>
      <w:proofErr w:type="spellStart"/>
      <w:proofErr w:type="gram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  <w:proofErr w:type="gramEnd"/>
    </w:p>
    <w:p w14:paraId="0B9EEA58" w14:textId="77777777" w:rsidR="00D924E2" w:rsidRPr="00D924E2" w:rsidRDefault="00D924E2" w:rsidP="00D924E2">
      <w:pPr>
        <w:rPr>
          <w:lang w:val="en-US"/>
        </w:rPr>
      </w:pPr>
    </w:p>
    <w:p w14:paraId="6A90F387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bool </w:t>
      </w:r>
      <w:proofErr w:type="spellStart"/>
      <w:r w:rsidRPr="00D924E2">
        <w:rPr>
          <w:lang w:val="en-US"/>
        </w:rPr>
        <w:t>isNotEqual</w:t>
      </w:r>
      <w:proofErr w:type="spellEnd"/>
      <w:r w:rsidRPr="00D924E2">
        <w:rPr>
          <w:lang w:val="en-US"/>
        </w:rPr>
        <w:t xml:space="preserve"> = </w:t>
      </w:r>
      <w:proofErr w:type="gramStart"/>
      <w:r w:rsidRPr="00D924E2">
        <w:rPr>
          <w:lang w:val="en-US"/>
        </w:rPr>
        <w:t>m !</w:t>
      </w:r>
      <w:proofErr w:type="gramEnd"/>
      <w:r w:rsidRPr="00D924E2">
        <w:rPr>
          <w:lang w:val="en-US"/>
        </w:rPr>
        <w:t>= n;</w:t>
      </w:r>
    </w:p>
    <w:p w14:paraId="55DB7FC6" w14:textId="77777777" w:rsidR="00D924E2" w:rsidRPr="00D924E2" w:rsidRDefault="00D924E2" w:rsidP="00D924E2">
      <w:pPr>
        <w:rPr>
          <w:lang w:val="en-US"/>
        </w:rPr>
      </w:pPr>
      <w:r w:rsidRPr="00D924E2">
        <w:rPr>
          <w:lang w:val="en-US"/>
        </w:rPr>
        <w:t xml:space="preserve">    </w:t>
      </w:r>
      <w:proofErr w:type="spellStart"/>
      <w:r w:rsidRPr="00D924E2">
        <w:rPr>
          <w:lang w:val="en-US"/>
        </w:rPr>
        <w:t>cout</w:t>
      </w:r>
      <w:proofErr w:type="spellEnd"/>
      <w:r w:rsidRPr="00D924E2">
        <w:rPr>
          <w:lang w:val="en-US"/>
        </w:rPr>
        <w:t xml:space="preserve"> &lt;&lt; "</w:t>
      </w:r>
      <w:proofErr w:type="gramStart"/>
      <w:r w:rsidRPr="00D924E2">
        <w:rPr>
          <w:lang w:val="en-US"/>
        </w:rPr>
        <w:t>m !</w:t>
      </w:r>
      <w:proofErr w:type="gramEnd"/>
      <w:r w:rsidRPr="00D924E2">
        <w:rPr>
          <w:lang w:val="en-US"/>
        </w:rPr>
        <w:t xml:space="preserve">= n: " &lt;&lt; </w:t>
      </w:r>
      <w:proofErr w:type="spellStart"/>
      <w:r w:rsidRPr="00D924E2">
        <w:rPr>
          <w:lang w:val="en-US"/>
        </w:rPr>
        <w:t>isNotEqual</w:t>
      </w:r>
      <w:proofErr w:type="spellEnd"/>
      <w:r w:rsidRPr="00D924E2">
        <w:rPr>
          <w:lang w:val="en-US"/>
        </w:rPr>
        <w:t xml:space="preserve"> &lt;&lt; </w:t>
      </w:r>
      <w:proofErr w:type="spellStart"/>
      <w:r w:rsidRPr="00D924E2">
        <w:rPr>
          <w:lang w:val="en-US"/>
        </w:rPr>
        <w:t>endl</w:t>
      </w:r>
      <w:proofErr w:type="spellEnd"/>
      <w:r w:rsidRPr="00D924E2">
        <w:rPr>
          <w:lang w:val="en-US"/>
        </w:rPr>
        <w:t>;</w:t>
      </w:r>
    </w:p>
    <w:p w14:paraId="60C1A0D3" w14:textId="77777777" w:rsidR="00D924E2" w:rsidRPr="00D924E2" w:rsidRDefault="00D924E2" w:rsidP="00D924E2">
      <w:pPr>
        <w:rPr>
          <w:lang w:val="en-US"/>
        </w:rPr>
      </w:pPr>
    </w:p>
    <w:p w14:paraId="7F43ACF1" w14:textId="77777777" w:rsidR="00D924E2" w:rsidRPr="00D924E2" w:rsidRDefault="00D924E2" w:rsidP="00D924E2">
      <w:r w:rsidRPr="00D924E2">
        <w:rPr>
          <w:lang w:val="en-US"/>
        </w:rPr>
        <w:t xml:space="preserve">    </w:t>
      </w:r>
      <w:proofErr w:type="spellStart"/>
      <w:r w:rsidRPr="00D924E2">
        <w:t>return</w:t>
      </w:r>
      <w:proofErr w:type="spellEnd"/>
      <w:r w:rsidRPr="00D924E2">
        <w:t xml:space="preserve"> 0;</w:t>
      </w:r>
    </w:p>
    <w:p w14:paraId="624EA823" w14:textId="7A90CAA3" w:rsidR="00D924E2" w:rsidRDefault="00D924E2" w:rsidP="00D924E2">
      <w:r w:rsidRPr="00D924E2">
        <w:t>}</w:t>
      </w:r>
    </w:p>
    <w:p w14:paraId="5CAE4DE0" w14:textId="52365384" w:rsidR="00D924E2" w:rsidRDefault="00D924E2" w:rsidP="00D924E2">
      <w:pPr>
        <w:ind w:firstLine="708"/>
        <w:rPr>
          <w:b/>
          <w:i/>
          <w:sz w:val="28"/>
          <w:szCs w:val="28"/>
        </w:rPr>
      </w:pPr>
      <w:r w:rsidRPr="00D924E2"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>
        <w:rPr>
          <w:b/>
          <w:i/>
          <w:sz w:val="28"/>
          <w:szCs w:val="28"/>
          <w:lang w:val="en-US"/>
        </w:rPr>
        <w:t>C</w:t>
      </w:r>
      <w:r w:rsidRPr="00242E36">
        <w:rPr>
          <w:b/>
          <w:i/>
          <w:sz w:val="28"/>
          <w:szCs w:val="28"/>
        </w:rPr>
        <w:t>++</w:t>
      </w:r>
    </w:p>
    <w:p w14:paraId="75B8556C" w14:textId="092EE09F" w:rsidR="00D924E2" w:rsidRDefault="00D924E2" w:rsidP="00D924E2">
      <w:pPr>
        <w:autoSpaceDE w:val="0"/>
        <w:autoSpaceDN w:val="0"/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inline distT="0" distB="0" distL="0" distR="0" wp14:anchorId="78F6E294" wp14:editId="5D7AA9A5">
            <wp:extent cx="6840220" cy="4665345"/>
            <wp:effectExtent l="0" t="0" r="5080" b="0"/>
            <wp:docPr id="6" name="Рисунок 6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9A73" w14:textId="5789F896" w:rsidR="00CE7FC8" w:rsidRDefault="00CE7FC8" w:rsidP="00CE7FC8">
      <w:pPr>
        <w:rPr>
          <w:b/>
          <w:sz w:val="28"/>
        </w:rPr>
      </w:pPr>
      <w:r w:rsidRPr="00D87ACA">
        <w:rPr>
          <w:b/>
          <w:sz w:val="28"/>
        </w:rPr>
        <w:t>Домашняя работа</w:t>
      </w:r>
    </w:p>
    <w:p w14:paraId="63127672" w14:textId="1CD1017F" w:rsidR="00CE7FC8" w:rsidRPr="00AB6431" w:rsidRDefault="00CE7FC8" w:rsidP="008404FF">
      <w:pPr>
        <w:pStyle w:val="af8"/>
        <w:numPr>
          <w:ilvl w:val="0"/>
          <w:numId w:val="5"/>
        </w:numPr>
        <w:rPr>
          <w:b/>
          <w:i/>
          <w:iCs/>
          <w:sz w:val="28"/>
        </w:rPr>
      </w:pPr>
      <w:proofErr w:type="spellStart"/>
      <w:r w:rsidRPr="00AB6431">
        <w:rPr>
          <w:b/>
          <w:i/>
          <w:iCs/>
          <w:sz w:val="28"/>
        </w:rPr>
        <w:t>Тестовое</w:t>
      </w:r>
      <w:proofErr w:type="spellEnd"/>
      <w:r w:rsidRPr="00AB6431">
        <w:rPr>
          <w:b/>
          <w:i/>
          <w:iCs/>
          <w:sz w:val="28"/>
        </w:rPr>
        <w:t xml:space="preserve"> </w:t>
      </w:r>
      <w:proofErr w:type="spellStart"/>
      <w:r w:rsidRPr="00AB6431">
        <w:rPr>
          <w:b/>
          <w:i/>
          <w:iCs/>
          <w:sz w:val="28"/>
        </w:rPr>
        <w:t>задание</w:t>
      </w:r>
      <w:proofErr w:type="spellEnd"/>
    </w:p>
    <w:p w14:paraId="2CADC33B" w14:textId="77777777" w:rsidR="00E76A85" w:rsidRPr="00E76A85" w:rsidRDefault="00E76A85" w:rsidP="00E76A85">
      <w:r w:rsidRPr="00E76A85">
        <w:t>Какой из следующих методов является конструктором класса "Книга"?</w:t>
      </w:r>
    </w:p>
    <w:p w14:paraId="21277C10" w14:textId="77777777" w:rsidR="00E76A85" w:rsidRPr="00AB6431" w:rsidRDefault="00E76A85" w:rsidP="00E76A85">
      <w:pPr>
        <w:rPr>
          <w:lang w:val="en-US"/>
        </w:rPr>
      </w:pPr>
      <w:r w:rsidRPr="00E76A85">
        <w:t xml:space="preserve">   </w:t>
      </w:r>
      <w:r w:rsidRPr="00AB6431">
        <w:rPr>
          <w:lang w:val="en-US"/>
        </w:rPr>
        <w:t xml:space="preserve">a) void </w:t>
      </w:r>
      <w:proofErr w:type="gramStart"/>
      <w:r w:rsidRPr="00AB6431">
        <w:rPr>
          <w:lang w:val="en-US"/>
        </w:rPr>
        <w:t>Book(</w:t>
      </w:r>
      <w:proofErr w:type="gramEnd"/>
      <w:r w:rsidRPr="00AB6431">
        <w:rPr>
          <w:lang w:val="en-US"/>
        </w:rPr>
        <w:t>);</w:t>
      </w:r>
    </w:p>
    <w:p w14:paraId="02CF2C30" w14:textId="77777777" w:rsidR="00E76A85" w:rsidRPr="00AB6431" w:rsidRDefault="00E76A85" w:rsidP="00E76A85">
      <w:pPr>
        <w:rPr>
          <w:lang w:val="en-US"/>
        </w:rPr>
      </w:pPr>
      <w:r w:rsidRPr="00AB6431">
        <w:rPr>
          <w:lang w:val="en-US"/>
        </w:rPr>
        <w:t xml:space="preserve">   b) </w:t>
      </w:r>
      <w:proofErr w:type="gramStart"/>
      <w:r w:rsidRPr="00AB6431">
        <w:rPr>
          <w:lang w:val="en-US"/>
        </w:rPr>
        <w:t>Book(</w:t>
      </w:r>
      <w:proofErr w:type="gramEnd"/>
      <w:r w:rsidRPr="00AB6431">
        <w:rPr>
          <w:lang w:val="en-US"/>
        </w:rPr>
        <w:t>);</w:t>
      </w:r>
    </w:p>
    <w:p w14:paraId="60DECDA8" w14:textId="77777777" w:rsidR="00E76A85" w:rsidRPr="00AB6431" w:rsidRDefault="00E76A85" w:rsidP="00E76A85">
      <w:pPr>
        <w:rPr>
          <w:lang w:val="en-US"/>
        </w:rPr>
      </w:pPr>
      <w:r w:rsidRPr="00AB6431">
        <w:rPr>
          <w:lang w:val="en-US"/>
        </w:rPr>
        <w:t xml:space="preserve">   c) </w:t>
      </w:r>
      <w:proofErr w:type="gramStart"/>
      <w:r w:rsidRPr="00AB6431">
        <w:rPr>
          <w:lang w:val="en-US"/>
        </w:rPr>
        <w:t>Book(</w:t>
      </w:r>
      <w:proofErr w:type="gramEnd"/>
      <w:r w:rsidRPr="00AB6431">
        <w:rPr>
          <w:lang w:val="en-US"/>
        </w:rPr>
        <w:t>string title);</w:t>
      </w:r>
    </w:p>
    <w:p w14:paraId="1FC471CF" w14:textId="5E8483EB" w:rsidR="00026989" w:rsidRPr="00AB6431" w:rsidRDefault="00E76A85" w:rsidP="00E76A85">
      <w:pPr>
        <w:rPr>
          <w:lang w:val="en-US"/>
        </w:rPr>
      </w:pPr>
      <w:r w:rsidRPr="00AB6431">
        <w:rPr>
          <w:lang w:val="en-US"/>
        </w:rPr>
        <w:t xml:space="preserve">   d) string </w:t>
      </w:r>
      <w:proofErr w:type="gramStart"/>
      <w:r w:rsidRPr="00AB6431">
        <w:rPr>
          <w:lang w:val="en-US"/>
        </w:rPr>
        <w:t>Book(</w:t>
      </w:r>
      <w:proofErr w:type="gramEnd"/>
      <w:r w:rsidRPr="00AB6431">
        <w:rPr>
          <w:lang w:val="en-US"/>
        </w:rPr>
        <w:t>);</w:t>
      </w:r>
    </w:p>
    <w:p w14:paraId="087D55D1" w14:textId="226DBB22" w:rsidR="00026989" w:rsidRPr="00AB6431" w:rsidRDefault="00AB6431" w:rsidP="008404FF">
      <w:pPr>
        <w:pStyle w:val="af8"/>
        <w:numPr>
          <w:ilvl w:val="1"/>
          <w:numId w:val="5"/>
        </w:numPr>
        <w:rPr>
          <w:b/>
          <w:i/>
          <w:iCs/>
          <w:sz w:val="28"/>
        </w:rPr>
      </w:pPr>
      <w:r>
        <w:rPr>
          <w:b/>
          <w:i/>
          <w:iCs/>
          <w:sz w:val="28"/>
          <w:lang w:val="ru-RU"/>
        </w:rPr>
        <w:t xml:space="preserve"> </w:t>
      </w:r>
      <w:proofErr w:type="spellStart"/>
      <w:r w:rsidR="00E76A85" w:rsidRPr="00AB6431">
        <w:rPr>
          <w:b/>
          <w:i/>
          <w:iCs/>
          <w:sz w:val="28"/>
        </w:rPr>
        <w:t>Ответ</w:t>
      </w:r>
      <w:proofErr w:type="spellEnd"/>
    </w:p>
    <w:p w14:paraId="7D485BB3" w14:textId="596DD4E5" w:rsidR="00AB6431" w:rsidRPr="00AB6431" w:rsidRDefault="00AB6431" w:rsidP="00AB6431">
      <w:pPr>
        <w:rPr>
          <w:lang w:val="en-US"/>
        </w:rPr>
      </w:pPr>
      <w:r w:rsidRPr="00AB6431">
        <w:rPr>
          <w:lang w:val="en-US"/>
        </w:rPr>
        <w:t xml:space="preserve">c) </w:t>
      </w:r>
      <w:proofErr w:type="gramStart"/>
      <w:r w:rsidRPr="00AB6431">
        <w:rPr>
          <w:lang w:val="en-US"/>
        </w:rPr>
        <w:t>Book(</w:t>
      </w:r>
      <w:proofErr w:type="gramEnd"/>
      <w:r w:rsidRPr="00AB6431">
        <w:rPr>
          <w:lang w:val="en-US"/>
        </w:rPr>
        <w:t>string title)</w:t>
      </w:r>
    </w:p>
    <w:p w14:paraId="4A17F41B" w14:textId="77777777" w:rsidR="00AB6431" w:rsidRDefault="00AB6431" w:rsidP="00AB6431">
      <w:pPr>
        <w:rPr>
          <w:b/>
          <w:bCs/>
          <w:i/>
          <w:iCs/>
          <w:sz w:val="32"/>
          <w:szCs w:val="32"/>
          <w:lang w:val="en-US"/>
        </w:rPr>
      </w:pPr>
    </w:p>
    <w:p w14:paraId="68ADFBB8" w14:textId="2455A2D7" w:rsidR="00AB6431" w:rsidRPr="00AB6431" w:rsidRDefault="00AB6431" w:rsidP="008404FF">
      <w:pPr>
        <w:pStyle w:val="af8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proofErr w:type="spellStart"/>
      <w:r w:rsidRPr="00AB6431">
        <w:rPr>
          <w:b/>
          <w:bCs/>
          <w:i/>
          <w:iCs/>
          <w:sz w:val="28"/>
          <w:szCs w:val="28"/>
        </w:rPr>
        <w:t>Тестовое</w:t>
      </w:r>
      <w:proofErr w:type="spellEnd"/>
      <w:r w:rsidRPr="00AB643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B6431">
        <w:rPr>
          <w:b/>
          <w:bCs/>
          <w:i/>
          <w:iCs/>
          <w:sz w:val="28"/>
          <w:szCs w:val="28"/>
        </w:rPr>
        <w:t>задание</w:t>
      </w:r>
      <w:proofErr w:type="spellEnd"/>
      <w:r w:rsidRPr="00AB6431">
        <w:rPr>
          <w:b/>
          <w:bCs/>
          <w:i/>
          <w:iCs/>
          <w:sz w:val="28"/>
          <w:szCs w:val="28"/>
        </w:rPr>
        <w:t xml:space="preserve"> </w:t>
      </w:r>
    </w:p>
    <w:p w14:paraId="6619247B" w14:textId="77777777" w:rsidR="00AB6431" w:rsidRPr="00AB6431" w:rsidRDefault="00AB6431" w:rsidP="00AB6431">
      <w:r w:rsidRPr="00AB6431">
        <w:t>Какой модификатор доступа используется по умолчанию для свойств и методов класса в C++?</w:t>
      </w:r>
    </w:p>
    <w:p w14:paraId="6D9960F1" w14:textId="77777777" w:rsidR="00AB6431" w:rsidRPr="00AB6431" w:rsidRDefault="00AB6431" w:rsidP="00AB6431">
      <w:pPr>
        <w:rPr>
          <w:lang w:val="en-US"/>
        </w:rPr>
      </w:pPr>
      <w:r w:rsidRPr="00AB6431">
        <w:t xml:space="preserve">   </w:t>
      </w:r>
      <w:r w:rsidRPr="00AB6431">
        <w:rPr>
          <w:lang w:val="en-US"/>
        </w:rPr>
        <w:t>a) private</w:t>
      </w:r>
    </w:p>
    <w:p w14:paraId="3028EAB9" w14:textId="77777777" w:rsidR="00AB6431" w:rsidRPr="00AB6431" w:rsidRDefault="00AB6431" w:rsidP="00AB6431">
      <w:pPr>
        <w:rPr>
          <w:lang w:val="en-US"/>
        </w:rPr>
      </w:pPr>
      <w:r w:rsidRPr="00AB6431">
        <w:rPr>
          <w:lang w:val="en-US"/>
        </w:rPr>
        <w:t xml:space="preserve">   b) public</w:t>
      </w:r>
    </w:p>
    <w:p w14:paraId="2CC187B6" w14:textId="77777777" w:rsidR="00AB6431" w:rsidRPr="00AB6431" w:rsidRDefault="00AB6431" w:rsidP="00AB6431">
      <w:pPr>
        <w:rPr>
          <w:lang w:val="en-US"/>
        </w:rPr>
      </w:pPr>
      <w:r w:rsidRPr="00AB6431">
        <w:rPr>
          <w:lang w:val="en-US"/>
        </w:rPr>
        <w:t xml:space="preserve">   c) protected</w:t>
      </w:r>
    </w:p>
    <w:p w14:paraId="7B988A3A" w14:textId="77777777" w:rsidR="00AB6431" w:rsidRDefault="00AB6431" w:rsidP="00AB6431">
      <w:pPr>
        <w:rPr>
          <w:b/>
          <w:bCs/>
          <w:i/>
          <w:iCs/>
          <w:sz w:val="28"/>
          <w:szCs w:val="21"/>
        </w:rPr>
      </w:pPr>
      <w:r w:rsidRPr="00AB6431">
        <w:rPr>
          <w:lang w:val="en-US"/>
        </w:rPr>
        <w:t xml:space="preserve">   </w:t>
      </w:r>
      <w:r w:rsidRPr="00AB6431">
        <w:t xml:space="preserve">d) </w:t>
      </w:r>
      <w:proofErr w:type="spellStart"/>
      <w:r w:rsidRPr="00AB6431">
        <w:t>static</w:t>
      </w:r>
      <w:proofErr w:type="spellEnd"/>
      <w:r w:rsidRPr="00AB6431">
        <w:rPr>
          <w:b/>
          <w:bCs/>
          <w:i/>
          <w:iCs/>
          <w:sz w:val="28"/>
          <w:szCs w:val="21"/>
        </w:rPr>
        <w:t xml:space="preserve"> </w:t>
      </w:r>
    </w:p>
    <w:p w14:paraId="4D800657" w14:textId="6A3EF714" w:rsidR="00AB6431" w:rsidRPr="00AB6431" w:rsidRDefault="00AB6431" w:rsidP="008404FF">
      <w:pPr>
        <w:pStyle w:val="af8"/>
        <w:numPr>
          <w:ilvl w:val="0"/>
          <w:numId w:val="5"/>
        </w:numPr>
        <w:rPr>
          <w:sz w:val="24"/>
          <w:szCs w:val="20"/>
          <w:lang w:val="ru-RU"/>
        </w:rPr>
      </w:pPr>
      <w:proofErr w:type="spellStart"/>
      <w:r w:rsidRPr="00AB6431">
        <w:rPr>
          <w:b/>
          <w:bCs/>
          <w:i/>
          <w:iCs/>
          <w:sz w:val="28"/>
          <w:szCs w:val="21"/>
        </w:rPr>
        <w:lastRenderedPageBreak/>
        <w:t>Ответ</w:t>
      </w:r>
      <w:proofErr w:type="spellEnd"/>
    </w:p>
    <w:p w14:paraId="0EEB499D" w14:textId="1EF5C62F" w:rsidR="005239C0" w:rsidRDefault="005239C0" w:rsidP="008404FF">
      <w:pPr>
        <w:pStyle w:val="af8"/>
        <w:numPr>
          <w:ilvl w:val="0"/>
          <w:numId w:val="6"/>
        </w:numPr>
      </w:pPr>
      <w:r w:rsidRPr="00AB6431">
        <w:t>P</w:t>
      </w:r>
      <w:r w:rsidR="00AB6431" w:rsidRPr="00AB6431">
        <w:t>rivate</w:t>
      </w:r>
    </w:p>
    <w:p w14:paraId="790319C0" w14:textId="3A474523" w:rsidR="005239C0" w:rsidRPr="005239C0" w:rsidRDefault="005239C0" w:rsidP="005239C0">
      <w:pPr>
        <w:rPr>
          <w:b/>
          <w:bCs/>
          <w:i/>
          <w:iCs/>
          <w:sz w:val="28"/>
          <w:szCs w:val="21"/>
        </w:rPr>
      </w:pPr>
    </w:p>
    <w:p w14:paraId="5B34214F" w14:textId="262EA4BC" w:rsidR="005239C0" w:rsidRDefault="005239C0" w:rsidP="005239C0">
      <w:pPr>
        <w:ind w:firstLine="708"/>
        <w:rPr>
          <w:b/>
          <w:bCs/>
          <w:i/>
          <w:iCs/>
          <w:sz w:val="28"/>
          <w:szCs w:val="21"/>
        </w:rPr>
      </w:pPr>
      <w:r w:rsidRPr="005239C0">
        <w:rPr>
          <w:b/>
          <w:bCs/>
          <w:i/>
          <w:iCs/>
          <w:sz w:val="28"/>
          <w:szCs w:val="21"/>
        </w:rPr>
        <w:t>7. Практическое задание</w:t>
      </w:r>
    </w:p>
    <w:p w14:paraId="5B430C83" w14:textId="28A07D0C" w:rsidR="005239C0" w:rsidRDefault="005239C0" w:rsidP="005239C0">
      <w:pPr>
        <w:autoSpaceDE w:val="0"/>
        <w:autoSpaceDN w:val="0"/>
        <w:adjustRightInd w:val="0"/>
        <w:rPr>
          <w:rFonts w:ascii="AppleSystemUIFont" w:hAnsi="AppleSystemUIFont" w:cs="AppleSystemUIFont"/>
          <w:snapToGrid/>
          <w:sz w:val="26"/>
          <w:szCs w:val="26"/>
        </w:rPr>
      </w:pPr>
      <w:r>
        <w:rPr>
          <w:rFonts w:ascii="AppleSystemUIFont" w:hAnsi="AppleSystemUIFont" w:cs="AppleSystemUIFont"/>
          <w:snapToGrid/>
          <w:sz w:val="26"/>
          <w:szCs w:val="26"/>
        </w:rPr>
        <w:t>Разработайте класс "Банковский счет", который представляет собой счет в банке. Класс должен иметь следующие свойства и методы:</w:t>
      </w:r>
    </w:p>
    <w:p w14:paraId="3643D508" w14:textId="77777777" w:rsidR="005239C0" w:rsidRDefault="005239C0" w:rsidP="005239C0">
      <w:pPr>
        <w:autoSpaceDE w:val="0"/>
        <w:autoSpaceDN w:val="0"/>
        <w:adjustRightInd w:val="0"/>
        <w:rPr>
          <w:rFonts w:ascii="AppleSystemUIFont" w:hAnsi="AppleSystemUIFont" w:cs="AppleSystemUIFont"/>
          <w:snapToGrid/>
          <w:sz w:val="26"/>
          <w:szCs w:val="26"/>
        </w:rPr>
      </w:pPr>
      <w:r>
        <w:rPr>
          <w:rFonts w:ascii="AppleSystemUIFont" w:hAnsi="AppleSystemUIFont" w:cs="AppleSystemUIFont"/>
          <w:snapToGrid/>
          <w:sz w:val="26"/>
          <w:szCs w:val="26"/>
        </w:rPr>
        <w:t>Свойства:</w:t>
      </w:r>
    </w:p>
    <w:p w14:paraId="63506CC5" w14:textId="77777777" w:rsidR="005239C0" w:rsidRDefault="005239C0" w:rsidP="005239C0">
      <w:pPr>
        <w:autoSpaceDE w:val="0"/>
        <w:autoSpaceDN w:val="0"/>
        <w:adjustRightInd w:val="0"/>
        <w:rPr>
          <w:rFonts w:ascii="AppleSystemUIFont" w:hAnsi="AppleSystemUIFont" w:cs="AppleSystemUIFont"/>
          <w:snapToGrid/>
          <w:sz w:val="26"/>
          <w:szCs w:val="26"/>
        </w:rPr>
      </w:pPr>
      <w:r>
        <w:rPr>
          <w:rFonts w:ascii="AppleSystemUIFont" w:hAnsi="AppleSystemUIFont" w:cs="AppleSystemUIFont"/>
          <w:snapToGrid/>
          <w:sz w:val="26"/>
          <w:szCs w:val="26"/>
        </w:rPr>
        <w:t>- Номер счета (</w:t>
      </w:r>
      <w:proofErr w:type="spellStart"/>
      <w:r>
        <w:rPr>
          <w:rFonts w:ascii="AppleSystemUIFont" w:hAnsi="AppleSystemUIFont" w:cs="AppleSystemUIFont"/>
          <w:snapToGrid/>
          <w:sz w:val="26"/>
          <w:szCs w:val="26"/>
        </w:rPr>
        <w:t>accountNumber</w:t>
      </w:r>
      <w:proofErr w:type="spellEnd"/>
      <w:r>
        <w:rPr>
          <w:rFonts w:ascii="AppleSystemUIFont" w:hAnsi="AppleSystemUIFont" w:cs="AppleSystemUIFont"/>
          <w:snapToGrid/>
          <w:sz w:val="26"/>
          <w:szCs w:val="26"/>
        </w:rPr>
        <w:t>) - целое число</w:t>
      </w:r>
    </w:p>
    <w:p w14:paraId="1F69ABBE" w14:textId="77777777" w:rsidR="005239C0" w:rsidRDefault="005239C0" w:rsidP="005239C0">
      <w:pPr>
        <w:autoSpaceDE w:val="0"/>
        <w:autoSpaceDN w:val="0"/>
        <w:adjustRightInd w:val="0"/>
        <w:rPr>
          <w:rFonts w:ascii="AppleSystemUIFont" w:hAnsi="AppleSystemUIFont" w:cs="AppleSystemUIFont"/>
          <w:snapToGrid/>
          <w:sz w:val="26"/>
          <w:szCs w:val="26"/>
        </w:rPr>
      </w:pPr>
      <w:r>
        <w:rPr>
          <w:rFonts w:ascii="AppleSystemUIFont" w:hAnsi="AppleSystemUIFont" w:cs="AppleSystemUIFont"/>
          <w:snapToGrid/>
          <w:sz w:val="26"/>
          <w:szCs w:val="26"/>
        </w:rPr>
        <w:t>- Баланс счета (</w:t>
      </w:r>
      <w:proofErr w:type="spellStart"/>
      <w:r>
        <w:rPr>
          <w:rFonts w:ascii="AppleSystemUIFont" w:hAnsi="AppleSystemUIFont" w:cs="AppleSystemUIFont"/>
          <w:snapToGrid/>
          <w:sz w:val="26"/>
          <w:szCs w:val="26"/>
        </w:rPr>
        <w:t>balance</w:t>
      </w:r>
      <w:proofErr w:type="spellEnd"/>
      <w:r>
        <w:rPr>
          <w:rFonts w:ascii="AppleSystemUIFont" w:hAnsi="AppleSystemUIFont" w:cs="AppleSystemUIFont"/>
          <w:snapToGrid/>
          <w:sz w:val="26"/>
          <w:szCs w:val="26"/>
        </w:rPr>
        <w:t>) - число с плавающей точкой</w:t>
      </w:r>
    </w:p>
    <w:p w14:paraId="15CAAF73" w14:textId="7512EE24" w:rsidR="005239C0" w:rsidRDefault="005239C0" w:rsidP="005239C0">
      <w:pPr>
        <w:rPr>
          <w:rFonts w:ascii="AppleSystemUIFont" w:hAnsi="AppleSystemUIFont" w:cs="AppleSystemUIFont"/>
          <w:snapToGrid/>
          <w:sz w:val="26"/>
          <w:szCs w:val="26"/>
        </w:rPr>
      </w:pPr>
      <w:r>
        <w:rPr>
          <w:rFonts w:ascii="AppleSystemUIFont" w:hAnsi="AppleSystemUIFont" w:cs="AppleSystemUIFont"/>
          <w:snapToGrid/>
          <w:sz w:val="26"/>
          <w:szCs w:val="26"/>
        </w:rPr>
        <w:t>- Имя владельца счета (</w:t>
      </w:r>
      <w:proofErr w:type="spellStart"/>
      <w:r>
        <w:rPr>
          <w:rFonts w:ascii="AppleSystemUIFont" w:hAnsi="AppleSystemUIFont" w:cs="AppleSystemUIFont"/>
          <w:snapToGrid/>
          <w:sz w:val="26"/>
          <w:szCs w:val="26"/>
        </w:rPr>
        <w:t>ownerName</w:t>
      </w:r>
      <w:proofErr w:type="spellEnd"/>
      <w:r>
        <w:rPr>
          <w:rFonts w:ascii="AppleSystemUIFont" w:hAnsi="AppleSystemUIFont" w:cs="AppleSystemUIFont"/>
          <w:snapToGrid/>
          <w:sz w:val="26"/>
          <w:szCs w:val="26"/>
        </w:rPr>
        <w:t xml:space="preserve">) </w:t>
      </w:r>
      <w:r>
        <w:rPr>
          <w:rFonts w:ascii="AppleSystemUIFont" w:hAnsi="AppleSystemUIFont" w:cs="AppleSystemUIFont"/>
          <w:snapToGrid/>
          <w:sz w:val="26"/>
          <w:szCs w:val="26"/>
        </w:rPr>
        <w:t>–</w:t>
      </w:r>
      <w:r>
        <w:rPr>
          <w:rFonts w:ascii="AppleSystemUIFont" w:hAnsi="AppleSystemUIFont" w:cs="AppleSystemUIFont"/>
          <w:snapToGrid/>
          <w:sz w:val="26"/>
          <w:szCs w:val="26"/>
        </w:rPr>
        <w:t xml:space="preserve"> строка</w:t>
      </w:r>
    </w:p>
    <w:p w14:paraId="3F4D44A2" w14:textId="41A8FFA5" w:rsidR="005239C0" w:rsidRDefault="005239C0" w:rsidP="005239C0">
      <w:pPr>
        <w:rPr>
          <w:rFonts w:ascii="AppleSystemUIFont" w:hAnsi="AppleSystemUIFont" w:cs="AppleSystemUIFont"/>
          <w:snapToGrid/>
          <w:sz w:val="26"/>
          <w:szCs w:val="26"/>
        </w:rPr>
      </w:pPr>
      <w:r>
        <w:rPr>
          <w:rFonts w:ascii="AppleSystemUIFont" w:hAnsi="AppleSystemUIFont" w:cs="AppleSystemUIFont"/>
          <w:snapToGrid/>
          <w:sz w:val="26"/>
          <w:szCs w:val="26"/>
        </w:rPr>
        <w:t xml:space="preserve">Так же разработайте методы, которые выводят информацию о счете, сумму пополнения и сумму снятия. </w:t>
      </w:r>
    </w:p>
    <w:p w14:paraId="0B6429F9" w14:textId="35AA2902" w:rsidR="005239C0" w:rsidRDefault="005239C0" w:rsidP="005239C0">
      <w:pPr>
        <w:ind w:firstLine="708"/>
        <w:rPr>
          <w:b/>
          <w:bCs/>
          <w:i/>
          <w:iCs/>
          <w:snapToGrid/>
          <w:sz w:val="28"/>
          <w:szCs w:val="28"/>
        </w:rPr>
      </w:pPr>
      <w:r w:rsidRPr="005239C0">
        <w:rPr>
          <w:b/>
          <w:bCs/>
          <w:i/>
          <w:iCs/>
          <w:snapToGrid/>
          <w:sz w:val="28"/>
          <w:szCs w:val="28"/>
        </w:rPr>
        <w:t>7.1 Листинг программы</w:t>
      </w:r>
    </w:p>
    <w:p w14:paraId="6E83B9F9" w14:textId="011CAADA" w:rsidR="005239C0" w:rsidRPr="005239C0" w:rsidRDefault="005239C0" w:rsidP="005239C0">
      <w:pPr>
        <w:pStyle w:val="HTML"/>
        <w:shd w:val="clear" w:color="auto" w:fill="171615"/>
        <w:rPr>
          <w:color w:val="EFEEED"/>
          <w:lang w:val="en-US"/>
        </w:rPr>
      </w:pPr>
      <w:r w:rsidRPr="005239C0">
        <w:rPr>
          <w:color w:val="FFB900"/>
          <w:lang w:val="en-US"/>
        </w:rPr>
        <w:t xml:space="preserve">#include </w:t>
      </w:r>
      <w:r w:rsidRPr="005239C0">
        <w:rPr>
          <w:color w:val="E6FFD6"/>
          <w:lang w:val="en-US"/>
        </w:rPr>
        <w:t>&lt;iostream&gt;</w:t>
      </w:r>
      <w:r w:rsidRPr="005239C0">
        <w:rPr>
          <w:color w:val="E6FFD6"/>
          <w:lang w:val="en-US"/>
        </w:rPr>
        <w:br/>
      </w:r>
      <w:r w:rsidRPr="005239C0">
        <w:rPr>
          <w:color w:val="FFB900"/>
          <w:lang w:val="en-US"/>
        </w:rPr>
        <w:t xml:space="preserve">#include </w:t>
      </w:r>
      <w:r w:rsidRPr="005239C0">
        <w:rPr>
          <w:color w:val="E6FFD6"/>
          <w:lang w:val="en-US"/>
        </w:rPr>
        <w:t>&lt;string&gt;</w:t>
      </w:r>
      <w:r w:rsidRPr="005239C0">
        <w:rPr>
          <w:color w:val="E6FFD6"/>
          <w:lang w:val="en-US"/>
        </w:rPr>
        <w:br/>
      </w:r>
      <w:r w:rsidRPr="005239C0">
        <w:rPr>
          <w:color w:val="E6FFD6"/>
          <w:lang w:val="en-US"/>
        </w:rPr>
        <w:br/>
      </w:r>
      <w:r w:rsidRPr="005239C0">
        <w:rPr>
          <w:color w:val="EE7762"/>
          <w:lang w:val="en-US"/>
        </w:rPr>
        <w:t xml:space="preserve">class </w:t>
      </w:r>
      <w:proofErr w:type="spellStart"/>
      <w:r w:rsidRPr="005239C0">
        <w:rPr>
          <w:color w:val="EFEEED"/>
          <w:lang w:val="en-US"/>
        </w:rPr>
        <w:t>BankAccount</w:t>
      </w:r>
      <w:proofErr w:type="spellEnd"/>
      <w:r w:rsidRPr="005239C0">
        <w:rPr>
          <w:color w:val="EFEEED"/>
          <w:lang w:val="en-US"/>
        </w:rPr>
        <w:t xml:space="preserve"> </w:t>
      </w:r>
      <w:r w:rsidRPr="005239C0">
        <w:rPr>
          <w:color w:val="FD971F"/>
          <w:lang w:val="en-US"/>
        </w:rPr>
        <w:t>{</w:t>
      </w:r>
      <w:r w:rsidRPr="005239C0">
        <w:rPr>
          <w:color w:val="FD971F"/>
          <w:lang w:val="en-US"/>
        </w:rPr>
        <w:br/>
      </w:r>
      <w:r w:rsidRPr="005239C0">
        <w:rPr>
          <w:color w:val="EE7762"/>
          <w:lang w:val="en-US"/>
        </w:rPr>
        <w:t>private</w:t>
      </w:r>
      <w:r w:rsidRPr="005239C0">
        <w:rPr>
          <w:color w:val="FFB900"/>
          <w:lang w:val="en-US"/>
        </w:rPr>
        <w:t>:</w:t>
      </w:r>
      <w:r w:rsidRPr="005239C0">
        <w:rPr>
          <w:color w:val="FFB900"/>
          <w:lang w:val="en-US"/>
        </w:rPr>
        <w:br/>
        <w:t xml:space="preserve">    </w:t>
      </w:r>
      <w:r w:rsidRPr="005239C0">
        <w:rPr>
          <w:color w:val="EE7762"/>
          <w:lang w:val="en-US"/>
        </w:rPr>
        <w:t xml:space="preserve">int </w:t>
      </w:r>
      <w:proofErr w:type="spellStart"/>
      <w:r w:rsidRPr="005239C0">
        <w:rPr>
          <w:color w:val="EFEEED"/>
          <w:lang w:val="en-US"/>
        </w:rPr>
        <w:t>accountNumber</w:t>
      </w:r>
      <w:proofErr w:type="spellEnd"/>
      <w:r w:rsidRPr="005239C0">
        <w:rPr>
          <w:color w:val="EFEEED"/>
          <w:lang w:val="en-US"/>
        </w:rPr>
        <w:t>;</w:t>
      </w:r>
      <w:r w:rsidRPr="005239C0">
        <w:rPr>
          <w:color w:val="EFEEED"/>
          <w:lang w:val="en-US"/>
        </w:rPr>
        <w:br/>
        <w:t xml:space="preserve">    </w:t>
      </w:r>
      <w:r w:rsidRPr="005239C0">
        <w:rPr>
          <w:color w:val="EE7762"/>
          <w:lang w:val="en-US"/>
        </w:rPr>
        <w:t xml:space="preserve">double </w:t>
      </w:r>
      <w:r w:rsidRPr="005239C0">
        <w:rPr>
          <w:color w:val="EFEEED"/>
          <w:lang w:val="en-US"/>
        </w:rPr>
        <w:t>balance;</w:t>
      </w:r>
      <w:r w:rsidRPr="005239C0">
        <w:rPr>
          <w:color w:val="EFEEED"/>
          <w:lang w:val="en-US"/>
        </w:rPr>
        <w:br/>
        <w:t xml:space="preserve">    std</w:t>
      </w:r>
      <w:r w:rsidRPr="005239C0">
        <w:rPr>
          <w:color w:val="FFB900"/>
          <w:lang w:val="en-US"/>
        </w:rPr>
        <w:t>::</w:t>
      </w:r>
      <w:r w:rsidRPr="005239C0">
        <w:rPr>
          <w:color w:val="EFEEED"/>
          <w:lang w:val="en-US"/>
        </w:rPr>
        <w:t xml:space="preserve">string </w:t>
      </w:r>
      <w:proofErr w:type="spellStart"/>
      <w:r w:rsidRPr="005239C0">
        <w:rPr>
          <w:color w:val="EFEEED"/>
          <w:lang w:val="en-US"/>
        </w:rPr>
        <w:t>ownerName</w:t>
      </w:r>
      <w:proofErr w:type="spellEnd"/>
      <w:r w:rsidRPr="005239C0">
        <w:rPr>
          <w:color w:val="EFEEED"/>
          <w:lang w:val="en-US"/>
        </w:rPr>
        <w:t>;</w:t>
      </w:r>
      <w:r w:rsidRPr="005239C0">
        <w:rPr>
          <w:color w:val="EFEEED"/>
          <w:lang w:val="en-US"/>
        </w:rPr>
        <w:br/>
      </w:r>
      <w:r w:rsidRPr="005239C0">
        <w:rPr>
          <w:color w:val="EFEEED"/>
          <w:lang w:val="en-US"/>
        </w:rPr>
        <w:br/>
      </w:r>
      <w:r w:rsidRPr="005239C0">
        <w:rPr>
          <w:color w:val="EE7762"/>
          <w:lang w:val="en-US"/>
        </w:rPr>
        <w:t>public</w:t>
      </w:r>
      <w:r w:rsidRPr="005239C0">
        <w:rPr>
          <w:color w:val="FFB900"/>
          <w:lang w:val="en-US"/>
        </w:rPr>
        <w:t>:</w:t>
      </w:r>
      <w:r w:rsidRPr="005239C0">
        <w:rPr>
          <w:color w:val="FFB900"/>
          <w:lang w:val="en-US"/>
        </w:rPr>
        <w:br/>
        <w:t xml:space="preserve">    </w:t>
      </w:r>
      <w:proofErr w:type="spellStart"/>
      <w:r w:rsidRPr="005239C0">
        <w:rPr>
          <w:color w:val="EFEEED"/>
          <w:lang w:val="en-US"/>
        </w:rPr>
        <w:t>BankAccount</w:t>
      </w:r>
      <w:proofErr w:type="spellEnd"/>
      <w:r w:rsidRPr="005239C0">
        <w:rPr>
          <w:color w:val="57D1EB"/>
          <w:lang w:val="en-US"/>
        </w:rPr>
        <w:t>(</w:t>
      </w:r>
      <w:r w:rsidRPr="005239C0">
        <w:rPr>
          <w:color w:val="EE7762"/>
          <w:lang w:val="en-US"/>
        </w:rPr>
        <w:t xml:space="preserve">int </w:t>
      </w:r>
      <w:proofErr w:type="spellStart"/>
      <w:r w:rsidRPr="005239C0">
        <w:rPr>
          <w:color w:val="EFEEED"/>
          <w:lang w:val="en-US"/>
        </w:rPr>
        <w:t>accNumber</w:t>
      </w:r>
      <w:proofErr w:type="spellEnd"/>
      <w:r w:rsidRPr="005239C0">
        <w:rPr>
          <w:color w:val="9380FF"/>
          <w:lang w:val="en-US"/>
        </w:rPr>
        <w:t xml:space="preserve">, </w:t>
      </w:r>
      <w:r w:rsidRPr="005239C0">
        <w:rPr>
          <w:color w:val="EE7762"/>
          <w:lang w:val="en-US"/>
        </w:rPr>
        <w:t xml:space="preserve">double </w:t>
      </w:r>
      <w:proofErr w:type="spellStart"/>
      <w:r w:rsidRPr="005239C0">
        <w:rPr>
          <w:color w:val="EFEEED"/>
          <w:lang w:val="en-US"/>
        </w:rPr>
        <w:t>initialBalance</w:t>
      </w:r>
      <w:proofErr w:type="spellEnd"/>
      <w:r w:rsidRPr="005239C0">
        <w:rPr>
          <w:color w:val="9380FF"/>
          <w:lang w:val="en-US"/>
        </w:rPr>
        <w:t xml:space="preserve">, </w:t>
      </w:r>
      <w:r w:rsidRPr="005239C0">
        <w:rPr>
          <w:color w:val="EFEEED"/>
          <w:lang w:val="en-US"/>
        </w:rPr>
        <w:t>std</w:t>
      </w:r>
      <w:r w:rsidRPr="005239C0">
        <w:rPr>
          <w:color w:val="FFB900"/>
          <w:lang w:val="en-US"/>
        </w:rPr>
        <w:t>::</w:t>
      </w:r>
      <w:r w:rsidRPr="005239C0">
        <w:rPr>
          <w:color w:val="EFEEED"/>
          <w:lang w:val="en-US"/>
        </w:rPr>
        <w:t>string owner</w:t>
      </w:r>
      <w:r w:rsidRPr="005239C0">
        <w:rPr>
          <w:color w:val="57D1EB"/>
          <w:lang w:val="en-US"/>
        </w:rPr>
        <w:t xml:space="preserve">) </w:t>
      </w:r>
      <w:r w:rsidRPr="005239C0">
        <w:rPr>
          <w:color w:val="FD971F"/>
          <w:lang w:val="en-US"/>
        </w:rPr>
        <w:t>{</w:t>
      </w:r>
      <w:r w:rsidRPr="005239C0">
        <w:rPr>
          <w:color w:val="FD971F"/>
          <w:lang w:val="en-US"/>
        </w:rPr>
        <w:br/>
        <w:t xml:space="preserve">        </w:t>
      </w:r>
      <w:proofErr w:type="spellStart"/>
      <w:r w:rsidRPr="005239C0">
        <w:rPr>
          <w:color w:val="EFEEED"/>
          <w:lang w:val="en-US"/>
        </w:rPr>
        <w:t>accountNumber</w:t>
      </w:r>
      <w:proofErr w:type="spellEnd"/>
      <w:r w:rsidRPr="005239C0">
        <w:rPr>
          <w:color w:val="EFEEED"/>
          <w:lang w:val="en-US"/>
        </w:rPr>
        <w:t xml:space="preserve"> </w:t>
      </w:r>
      <w:r w:rsidRPr="005239C0">
        <w:rPr>
          <w:color w:val="FFB900"/>
          <w:lang w:val="en-US"/>
        </w:rPr>
        <w:t xml:space="preserve">= </w:t>
      </w:r>
      <w:proofErr w:type="spellStart"/>
      <w:r w:rsidRPr="005239C0">
        <w:rPr>
          <w:color w:val="EFEEED"/>
          <w:lang w:val="en-US"/>
        </w:rPr>
        <w:t>accNumber</w:t>
      </w:r>
      <w:proofErr w:type="spellEnd"/>
      <w:r w:rsidRPr="005239C0">
        <w:rPr>
          <w:color w:val="EFEEED"/>
          <w:lang w:val="en-US"/>
        </w:rPr>
        <w:t>;</w:t>
      </w:r>
      <w:r w:rsidRPr="005239C0">
        <w:rPr>
          <w:color w:val="EFEEED"/>
          <w:lang w:val="en-US"/>
        </w:rPr>
        <w:br/>
        <w:t xml:space="preserve">        balance </w:t>
      </w:r>
      <w:r w:rsidRPr="005239C0">
        <w:rPr>
          <w:color w:val="FFB900"/>
          <w:lang w:val="en-US"/>
        </w:rPr>
        <w:t xml:space="preserve">= </w:t>
      </w:r>
      <w:proofErr w:type="spellStart"/>
      <w:r w:rsidRPr="005239C0">
        <w:rPr>
          <w:color w:val="EFEEED"/>
          <w:lang w:val="en-US"/>
        </w:rPr>
        <w:t>initialBalance</w:t>
      </w:r>
      <w:proofErr w:type="spellEnd"/>
      <w:r w:rsidRPr="005239C0">
        <w:rPr>
          <w:color w:val="EFEEED"/>
          <w:lang w:val="en-US"/>
        </w:rPr>
        <w:t>;</w:t>
      </w:r>
      <w:r w:rsidRPr="005239C0">
        <w:rPr>
          <w:color w:val="EFEEED"/>
          <w:lang w:val="en-US"/>
        </w:rPr>
        <w:br/>
        <w:t xml:space="preserve">        </w:t>
      </w:r>
      <w:proofErr w:type="spellStart"/>
      <w:r w:rsidRPr="005239C0">
        <w:rPr>
          <w:color w:val="EFEEED"/>
          <w:lang w:val="en-US"/>
        </w:rPr>
        <w:t>ownerName</w:t>
      </w:r>
      <w:proofErr w:type="spellEnd"/>
      <w:r w:rsidRPr="005239C0">
        <w:rPr>
          <w:color w:val="EFEEED"/>
          <w:lang w:val="en-US"/>
        </w:rPr>
        <w:t xml:space="preserve"> </w:t>
      </w:r>
      <w:r w:rsidRPr="005239C0">
        <w:rPr>
          <w:color w:val="FFB900"/>
          <w:lang w:val="en-US"/>
        </w:rPr>
        <w:t xml:space="preserve">= </w:t>
      </w:r>
      <w:r w:rsidRPr="005239C0">
        <w:rPr>
          <w:color w:val="EFEEED"/>
          <w:lang w:val="en-US"/>
        </w:rPr>
        <w:t>owner;</w:t>
      </w:r>
      <w:r w:rsidRPr="005239C0">
        <w:rPr>
          <w:color w:val="EFEEED"/>
          <w:lang w:val="en-US"/>
        </w:rPr>
        <w:br/>
        <w:t xml:space="preserve">    </w:t>
      </w:r>
      <w:r w:rsidRPr="005239C0">
        <w:rPr>
          <w:color w:val="FD971F"/>
          <w:lang w:val="en-US"/>
        </w:rPr>
        <w:t>}</w:t>
      </w:r>
      <w:r w:rsidRPr="005239C0">
        <w:rPr>
          <w:color w:val="FD971F"/>
          <w:lang w:val="en-US"/>
        </w:rPr>
        <w:br/>
      </w:r>
      <w:r w:rsidRPr="005239C0">
        <w:rPr>
          <w:color w:val="FD971F"/>
          <w:lang w:val="en-US"/>
        </w:rPr>
        <w:br/>
        <w:t xml:space="preserve">    </w:t>
      </w:r>
      <w:r w:rsidRPr="005239C0">
        <w:rPr>
          <w:color w:val="EE7762"/>
          <w:lang w:val="en-US"/>
        </w:rPr>
        <w:t xml:space="preserve">void </w:t>
      </w:r>
      <w:r w:rsidRPr="005239C0">
        <w:rPr>
          <w:color w:val="EFEEED"/>
          <w:lang w:val="en-US"/>
        </w:rPr>
        <w:t>deposit</w:t>
      </w:r>
      <w:r w:rsidRPr="005239C0">
        <w:rPr>
          <w:color w:val="57D1EB"/>
          <w:lang w:val="en-US"/>
        </w:rPr>
        <w:t>(</w:t>
      </w:r>
      <w:r w:rsidRPr="005239C0">
        <w:rPr>
          <w:color w:val="EE7762"/>
          <w:lang w:val="en-US"/>
        </w:rPr>
        <w:t xml:space="preserve">double </w:t>
      </w:r>
      <w:r w:rsidRPr="005239C0">
        <w:rPr>
          <w:color w:val="EFEEED"/>
          <w:lang w:val="en-US"/>
        </w:rPr>
        <w:t>amount</w:t>
      </w:r>
      <w:r w:rsidRPr="005239C0">
        <w:rPr>
          <w:color w:val="57D1EB"/>
          <w:lang w:val="en-US"/>
        </w:rPr>
        <w:t xml:space="preserve">) </w:t>
      </w:r>
      <w:r w:rsidRPr="005239C0">
        <w:rPr>
          <w:color w:val="FD971F"/>
          <w:lang w:val="en-US"/>
        </w:rPr>
        <w:t>{</w:t>
      </w:r>
      <w:r w:rsidRPr="005239C0">
        <w:rPr>
          <w:color w:val="FD971F"/>
          <w:lang w:val="en-US"/>
        </w:rPr>
        <w:br/>
        <w:t xml:space="preserve">        </w:t>
      </w:r>
      <w:r w:rsidRPr="005239C0">
        <w:rPr>
          <w:color w:val="EFEEED"/>
          <w:lang w:val="en-US"/>
        </w:rPr>
        <w:t xml:space="preserve">balance </w:t>
      </w:r>
      <w:r w:rsidRPr="005239C0">
        <w:rPr>
          <w:color w:val="FFB900"/>
          <w:lang w:val="en-US"/>
        </w:rPr>
        <w:t xml:space="preserve">+= </w:t>
      </w:r>
      <w:r w:rsidRPr="005239C0">
        <w:rPr>
          <w:color w:val="EFEEED"/>
          <w:lang w:val="en-US"/>
        </w:rPr>
        <w:t>amount;</w:t>
      </w:r>
      <w:r w:rsidRPr="005239C0">
        <w:rPr>
          <w:color w:val="EFEEED"/>
          <w:lang w:val="en-US"/>
        </w:rPr>
        <w:br/>
        <w:t xml:space="preserve">    </w:t>
      </w:r>
      <w:r w:rsidRPr="005239C0">
        <w:rPr>
          <w:color w:val="FD971F"/>
          <w:lang w:val="en-US"/>
        </w:rPr>
        <w:t>}</w:t>
      </w:r>
      <w:r w:rsidRPr="005239C0">
        <w:rPr>
          <w:color w:val="FD971F"/>
          <w:lang w:val="en-US"/>
        </w:rPr>
        <w:br/>
      </w:r>
      <w:r w:rsidRPr="005239C0">
        <w:rPr>
          <w:color w:val="FD971F"/>
          <w:lang w:val="en-US"/>
        </w:rPr>
        <w:br/>
        <w:t xml:space="preserve">    </w:t>
      </w:r>
      <w:r w:rsidRPr="005239C0">
        <w:rPr>
          <w:color w:val="EE7762"/>
          <w:lang w:val="en-US"/>
        </w:rPr>
        <w:t xml:space="preserve">void </w:t>
      </w:r>
      <w:r w:rsidRPr="005239C0">
        <w:rPr>
          <w:color w:val="EFEEED"/>
          <w:lang w:val="en-US"/>
        </w:rPr>
        <w:t>withdraw</w:t>
      </w:r>
      <w:r w:rsidRPr="005239C0">
        <w:rPr>
          <w:color w:val="57D1EB"/>
          <w:lang w:val="en-US"/>
        </w:rPr>
        <w:t>(</w:t>
      </w:r>
      <w:r w:rsidRPr="005239C0">
        <w:rPr>
          <w:color w:val="EE7762"/>
          <w:lang w:val="en-US"/>
        </w:rPr>
        <w:t xml:space="preserve">double </w:t>
      </w:r>
      <w:r w:rsidRPr="005239C0">
        <w:rPr>
          <w:color w:val="EFEEED"/>
          <w:lang w:val="en-US"/>
        </w:rPr>
        <w:t>amount</w:t>
      </w:r>
      <w:r w:rsidRPr="005239C0">
        <w:rPr>
          <w:color w:val="57D1EB"/>
          <w:lang w:val="en-US"/>
        </w:rPr>
        <w:t xml:space="preserve">) </w:t>
      </w:r>
      <w:r w:rsidRPr="005239C0">
        <w:rPr>
          <w:color w:val="FD971F"/>
          <w:lang w:val="en-US"/>
        </w:rPr>
        <w:t>{</w:t>
      </w:r>
      <w:r w:rsidRPr="005239C0">
        <w:rPr>
          <w:color w:val="FD971F"/>
          <w:lang w:val="en-US"/>
        </w:rPr>
        <w:br/>
        <w:t xml:space="preserve">        </w:t>
      </w:r>
      <w:r w:rsidRPr="005239C0">
        <w:rPr>
          <w:color w:val="EE7762"/>
          <w:lang w:val="en-US"/>
        </w:rPr>
        <w:t xml:space="preserve">if </w:t>
      </w:r>
      <w:r w:rsidRPr="005239C0">
        <w:rPr>
          <w:color w:val="57D1EB"/>
          <w:lang w:val="en-US"/>
        </w:rPr>
        <w:t>(</w:t>
      </w:r>
      <w:r w:rsidRPr="005239C0">
        <w:rPr>
          <w:color w:val="EFEEED"/>
          <w:lang w:val="en-US"/>
        </w:rPr>
        <w:t xml:space="preserve">balance </w:t>
      </w:r>
      <w:r w:rsidRPr="005239C0">
        <w:rPr>
          <w:color w:val="FFB900"/>
          <w:lang w:val="en-US"/>
        </w:rPr>
        <w:t xml:space="preserve">&gt;= </w:t>
      </w:r>
      <w:r w:rsidRPr="005239C0">
        <w:rPr>
          <w:color w:val="EFEEED"/>
          <w:lang w:val="en-US"/>
        </w:rPr>
        <w:t>amount</w:t>
      </w:r>
      <w:r w:rsidRPr="005239C0">
        <w:rPr>
          <w:color w:val="57D1EB"/>
          <w:lang w:val="en-US"/>
        </w:rPr>
        <w:t xml:space="preserve">) </w:t>
      </w:r>
      <w:r w:rsidRPr="005239C0">
        <w:rPr>
          <w:color w:val="FD971F"/>
          <w:lang w:val="en-US"/>
        </w:rPr>
        <w:t>{</w:t>
      </w:r>
      <w:r w:rsidRPr="005239C0">
        <w:rPr>
          <w:color w:val="FD971F"/>
          <w:lang w:val="en-US"/>
        </w:rPr>
        <w:br/>
        <w:t xml:space="preserve">            </w:t>
      </w:r>
      <w:r w:rsidRPr="005239C0">
        <w:rPr>
          <w:color w:val="EFEEED"/>
          <w:lang w:val="en-US"/>
        </w:rPr>
        <w:t xml:space="preserve">balance </w:t>
      </w:r>
      <w:r w:rsidRPr="005239C0">
        <w:rPr>
          <w:color w:val="FFB900"/>
          <w:lang w:val="en-US"/>
        </w:rPr>
        <w:t xml:space="preserve">-= </w:t>
      </w:r>
      <w:r w:rsidRPr="005239C0">
        <w:rPr>
          <w:color w:val="EFEEED"/>
          <w:lang w:val="en-US"/>
        </w:rPr>
        <w:t>amount;</w:t>
      </w:r>
      <w:r w:rsidRPr="005239C0">
        <w:rPr>
          <w:color w:val="EFEEED"/>
          <w:lang w:val="en-US"/>
        </w:rPr>
        <w:br/>
        <w:t xml:space="preserve">        </w:t>
      </w:r>
      <w:r w:rsidRPr="005239C0">
        <w:rPr>
          <w:color w:val="FD971F"/>
          <w:lang w:val="en-US"/>
        </w:rPr>
        <w:t xml:space="preserve">} </w:t>
      </w:r>
      <w:r w:rsidRPr="005239C0">
        <w:rPr>
          <w:color w:val="EE7762"/>
          <w:lang w:val="en-US"/>
        </w:rPr>
        <w:t xml:space="preserve">else </w:t>
      </w:r>
      <w:r w:rsidRPr="005239C0">
        <w:rPr>
          <w:color w:val="FD971F"/>
          <w:lang w:val="en-US"/>
        </w:rPr>
        <w:t>{</w:t>
      </w:r>
      <w:r w:rsidRPr="005239C0">
        <w:rPr>
          <w:color w:val="FD971F"/>
          <w:lang w:val="en-US"/>
        </w:rPr>
        <w:br/>
        <w:t xml:space="preserve">            </w:t>
      </w:r>
      <w:r w:rsidRPr="005239C0">
        <w:rPr>
          <w:color w:val="EFEEED"/>
          <w:lang w:val="en-US"/>
        </w:rPr>
        <w:t>std</w:t>
      </w:r>
      <w:r w:rsidRPr="005239C0">
        <w:rPr>
          <w:color w:val="FFB900"/>
          <w:lang w:val="en-US"/>
        </w:rPr>
        <w:t>::</w:t>
      </w:r>
      <w:proofErr w:type="spellStart"/>
      <w:r w:rsidRPr="005239C0">
        <w:rPr>
          <w:color w:val="EFEEED"/>
          <w:lang w:val="en-US"/>
        </w:rPr>
        <w:t>cout</w:t>
      </w:r>
      <w:proofErr w:type="spellEnd"/>
      <w:r w:rsidRPr="005239C0">
        <w:rPr>
          <w:color w:val="EFEEED"/>
          <w:lang w:val="en-US"/>
        </w:rPr>
        <w:t xml:space="preserve"> </w:t>
      </w:r>
      <w:r w:rsidRPr="005239C0">
        <w:rPr>
          <w:color w:val="FFB900"/>
          <w:lang w:val="en-US"/>
        </w:rPr>
        <w:t xml:space="preserve">&lt;&lt; </w:t>
      </w:r>
      <w:r w:rsidRPr="005239C0">
        <w:rPr>
          <w:color w:val="FFD866"/>
          <w:lang w:val="en-US"/>
        </w:rPr>
        <w:t>"</w:t>
      </w:r>
      <w:r>
        <w:rPr>
          <w:color w:val="FFD866"/>
        </w:rPr>
        <w:t>Ошибка</w:t>
      </w:r>
      <w:r w:rsidRPr="005239C0">
        <w:rPr>
          <w:color w:val="FFD866"/>
          <w:lang w:val="en-US"/>
        </w:rPr>
        <w:t xml:space="preserve">: </w:t>
      </w:r>
      <w:r>
        <w:rPr>
          <w:color w:val="FFD866"/>
        </w:rPr>
        <w:t>на</w:t>
      </w:r>
      <w:r w:rsidRPr="005239C0">
        <w:rPr>
          <w:color w:val="FFD866"/>
          <w:lang w:val="en-US"/>
        </w:rPr>
        <w:t xml:space="preserve"> </w:t>
      </w:r>
      <w:r>
        <w:rPr>
          <w:color w:val="FFD866"/>
        </w:rPr>
        <w:t>счете</w:t>
      </w:r>
      <w:r w:rsidRPr="005239C0">
        <w:rPr>
          <w:color w:val="FFD866"/>
          <w:lang w:val="en-US"/>
        </w:rPr>
        <w:t xml:space="preserve"> </w:t>
      </w:r>
      <w:r>
        <w:rPr>
          <w:color w:val="FFD866"/>
        </w:rPr>
        <w:t>недостаточно</w:t>
      </w:r>
      <w:r w:rsidRPr="005239C0">
        <w:rPr>
          <w:color w:val="FFD866"/>
          <w:lang w:val="en-US"/>
        </w:rPr>
        <w:t xml:space="preserve"> </w:t>
      </w:r>
      <w:r>
        <w:rPr>
          <w:color w:val="FFD866"/>
        </w:rPr>
        <w:t>средств</w:t>
      </w:r>
      <w:r w:rsidRPr="005239C0">
        <w:rPr>
          <w:color w:val="FFD866"/>
          <w:lang w:val="en-US"/>
        </w:rPr>
        <w:t xml:space="preserve">." </w:t>
      </w:r>
      <w:r w:rsidRPr="005239C0">
        <w:rPr>
          <w:color w:val="FFB900"/>
          <w:lang w:val="en-US"/>
        </w:rPr>
        <w:t xml:space="preserve">&lt;&lt; </w:t>
      </w:r>
      <w:proofErr w:type="gramStart"/>
      <w:r w:rsidRPr="005239C0">
        <w:rPr>
          <w:color w:val="EFEEED"/>
          <w:lang w:val="en-US"/>
        </w:rPr>
        <w:t>std</w:t>
      </w:r>
      <w:r w:rsidRPr="005239C0">
        <w:rPr>
          <w:color w:val="FFB900"/>
          <w:lang w:val="en-US"/>
        </w:rPr>
        <w:t>::</w:t>
      </w:r>
      <w:proofErr w:type="spellStart"/>
      <w:proofErr w:type="gramEnd"/>
      <w:r w:rsidRPr="005239C0">
        <w:rPr>
          <w:color w:val="EFEEED"/>
          <w:lang w:val="en-US"/>
        </w:rPr>
        <w:t>endl</w:t>
      </w:r>
      <w:proofErr w:type="spellEnd"/>
      <w:r w:rsidRPr="005239C0">
        <w:rPr>
          <w:color w:val="EFEEED"/>
          <w:lang w:val="en-US"/>
        </w:rPr>
        <w:t>;</w:t>
      </w:r>
      <w:r w:rsidRPr="005239C0">
        <w:rPr>
          <w:color w:val="EFEEED"/>
          <w:lang w:val="en-US"/>
        </w:rPr>
        <w:br/>
        <w:t xml:space="preserve">        </w:t>
      </w:r>
      <w:r w:rsidRPr="005239C0">
        <w:rPr>
          <w:color w:val="FD971F"/>
          <w:lang w:val="en-US"/>
        </w:rPr>
        <w:t>}</w:t>
      </w:r>
      <w:r w:rsidRPr="005239C0">
        <w:rPr>
          <w:color w:val="FD971F"/>
          <w:lang w:val="en-US"/>
        </w:rPr>
        <w:br/>
        <w:t xml:space="preserve">    }</w:t>
      </w:r>
      <w:r w:rsidRPr="005239C0">
        <w:rPr>
          <w:color w:val="FD971F"/>
          <w:lang w:val="en-US"/>
        </w:rPr>
        <w:br/>
      </w:r>
      <w:r w:rsidRPr="005239C0">
        <w:rPr>
          <w:color w:val="FD971F"/>
          <w:lang w:val="en-US"/>
        </w:rPr>
        <w:br/>
        <w:t xml:space="preserve">    </w:t>
      </w:r>
      <w:r w:rsidRPr="005239C0">
        <w:rPr>
          <w:color w:val="EE7762"/>
          <w:lang w:val="en-US"/>
        </w:rPr>
        <w:t xml:space="preserve">void </w:t>
      </w:r>
      <w:proofErr w:type="spellStart"/>
      <w:r w:rsidRPr="005239C0">
        <w:rPr>
          <w:color w:val="EFEEED"/>
          <w:lang w:val="en-US"/>
        </w:rPr>
        <w:t>displayAccountInfo</w:t>
      </w:r>
      <w:proofErr w:type="spellEnd"/>
      <w:r w:rsidRPr="005239C0">
        <w:rPr>
          <w:color w:val="57D1EB"/>
          <w:lang w:val="en-US"/>
        </w:rPr>
        <w:t xml:space="preserve">() </w:t>
      </w:r>
      <w:r w:rsidRPr="005239C0">
        <w:rPr>
          <w:color w:val="FD971F"/>
          <w:lang w:val="en-US"/>
        </w:rPr>
        <w:t>{</w:t>
      </w:r>
      <w:r w:rsidRPr="005239C0">
        <w:rPr>
          <w:color w:val="FD971F"/>
          <w:lang w:val="en-US"/>
        </w:rPr>
        <w:br/>
        <w:t xml:space="preserve">        </w:t>
      </w:r>
      <w:r w:rsidRPr="005239C0">
        <w:rPr>
          <w:color w:val="EFEEED"/>
          <w:lang w:val="en-US"/>
        </w:rPr>
        <w:t>std</w:t>
      </w:r>
      <w:r w:rsidRPr="005239C0">
        <w:rPr>
          <w:color w:val="FFB900"/>
          <w:lang w:val="en-US"/>
        </w:rPr>
        <w:t>::</w:t>
      </w:r>
      <w:proofErr w:type="spellStart"/>
      <w:r w:rsidRPr="005239C0">
        <w:rPr>
          <w:color w:val="EFEEED"/>
          <w:lang w:val="en-US"/>
        </w:rPr>
        <w:t>cout</w:t>
      </w:r>
      <w:proofErr w:type="spellEnd"/>
      <w:r w:rsidRPr="005239C0">
        <w:rPr>
          <w:color w:val="EFEEED"/>
          <w:lang w:val="en-US"/>
        </w:rPr>
        <w:t xml:space="preserve"> </w:t>
      </w:r>
      <w:r w:rsidRPr="005239C0">
        <w:rPr>
          <w:color w:val="FFB900"/>
          <w:lang w:val="en-US"/>
        </w:rPr>
        <w:t xml:space="preserve">&lt;&lt; </w:t>
      </w:r>
      <w:r w:rsidRPr="005239C0">
        <w:rPr>
          <w:color w:val="FFD866"/>
          <w:lang w:val="en-US"/>
        </w:rPr>
        <w:t>"</w:t>
      </w:r>
      <w:r>
        <w:rPr>
          <w:color w:val="FFD866"/>
        </w:rPr>
        <w:t>Номер</w:t>
      </w:r>
      <w:r w:rsidRPr="005239C0">
        <w:rPr>
          <w:color w:val="FFD866"/>
          <w:lang w:val="en-US"/>
        </w:rPr>
        <w:t xml:space="preserve"> </w:t>
      </w:r>
      <w:r>
        <w:rPr>
          <w:color w:val="FFD866"/>
        </w:rPr>
        <w:t>счета</w:t>
      </w:r>
      <w:r w:rsidRPr="005239C0">
        <w:rPr>
          <w:color w:val="FFD866"/>
          <w:lang w:val="en-US"/>
        </w:rPr>
        <w:t xml:space="preserve">: " </w:t>
      </w:r>
      <w:r w:rsidRPr="005239C0">
        <w:rPr>
          <w:color w:val="FFB900"/>
          <w:lang w:val="en-US"/>
        </w:rPr>
        <w:t xml:space="preserve">&lt;&lt; </w:t>
      </w:r>
      <w:proofErr w:type="spellStart"/>
      <w:r w:rsidRPr="005239C0">
        <w:rPr>
          <w:color w:val="EFEEED"/>
          <w:lang w:val="en-US"/>
        </w:rPr>
        <w:t>accountNumber</w:t>
      </w:r>
      <w:proofErr w:type="spellEnd"/>
      <w:r w:rsidRPr="005239C0">
        <w:rPr>
          <w:color w:val="EFEEED"/>
          <w:lang w:val="en-US"/>
        </w:rPr>
        <w:t xml:space="preserve"> </w:t>
      </w:r>
      <w:r w:rsidRPr="005239C0">
        <w:rPr>
          <w:color w:val="FFB900"/>
          <w:lang w:val="en-US"/>
        </w:rPr>
        <w:t xml:space="preserve">&lt;&lt; </w:t>
      </w:r>
      <w:r w:rsidRPr="005239C0">
        <w:rPr>
          <w:color w:val="EFEEED"/>
          <w:lang w:val="en-US"/>
        </w:rPr>
        <w:t>std</w:t>
      </w:r>
      <w:r w:rsidRPr="005239C0">
        <w:rPr>
          <w:color w:val="FFB900"/>
          <w:lang w:val="en-US"/>
        </w:rPr>
        <w:t>::</w:t>
      </w:r>
      <w:proofErr w:type="spellStart"/>
      <w:r w:rsidRPr="005239C0">
        <w:rPr>
          <w:color w:val="EFEEED"/>
          <w:lang w:val="en-US"/>
        </w:rPr>
        <w:t>endl</w:t>
      </w:r>
      <w:proofErr w:type="spellEnd"/>
      <w:r w:rsidRPr="005239C0">
        <w:rPr>
          <w:color w:val="EFEEED"/>
          <w:lang w:val="en-US"/>
        </w:rPr>
        <w:t>;</w:t>
      </w:r>
      <w:r w:rsidRPr="005239C0">
        <w:rPr>
          <w:color w:val="EFEEED"/>
          <w:lang w:val="en-US"/>
        </w:rPr>
        <w:br/>
        <w:t xml:space="preserve">        std</w:t>
      </w:r>
      <w:r w:rsidRPr="005239C0">
        <w:rPr>
          <w:color w:val="FFB900"/>
          <w:lang w:val="en-US"/>
        </w:rPr>
        <w:t>::</w:t>
      </w:r>
      <w:proofErr w:type="spellStart"/>
      <w:r w:rsidRPr="005239C0">
        <w:rPr>
          <w:color w:val="EFEEED"/>
          <w:lang w:val="en-US"/>
        </w:rPr>
        <w:t>cout</w:t>
      </w:r>
      <w:proofErr w:type="spellEnd"/>
      <w:r w:rsidRPr="005239C0">
        <w:rPr>
          <w:color w:val="EFEEED"/>
          <w:lang w:val="en-US"/>
        </w:rPr>
        <w:t xml:space="preserve"> </w:t>
      </w:r>
      <w:r w:rsidRPr="005239C0">
        <w:rPr>
          <w:color w:val="FFB900"/>
          <w:lang w:val="en-US"/>
        </w:rPr>
        <w:t xml:space="preserve">&lt;&lt; </w:t>
      </w:r>
      <w:r w:rsidRPr="005239C0">
        <w:rPr>
          <w:color w:val="FFD866"/>
          <w:lang w:val="en-US"/>
        </w:rPr>
        <w:t>"</w:t>
      </w:r>
      <w:r>
        <w:rPr>
          <w:color w:val="FFD866"/>
        </w:rPr>
        <w:t>Имя</w:t>
      </w:r>
      <w:r w:rsidRPr="005239C0">
        <w:rPr>
          <w:color w:val="FFD866"/>
          <w:lang w:val="en-US"/>
        </w:rPr>
        <w:t xml:space="preserve"> </w:t>
      </w:r>
      <w:r>
        <w:rPr>
          <w:color w:val="FFD866"/>
        </w:rPr>
        <w:t>владельца</w:t>
      </w:r>
      <w:r w:rsidRPr="005239C0">
        <w:rPr>
          <w:color w:val="FFD866"/>
          <w:lang w:val="en-US"/>
        </w:rPr>
        <w:t xml:space="preserve">: " </w:t>
      </w:r>
      <w:r w:rsidRPr="005239C0">
        <w:rPr>
          <w:color w:val="FFB900"/>
          <w:lang w:val="en-US"/>
        </w:rPr>
        <w:t xml:space="preserve">&lt;&lt; </w:t>
      </w:r>
      <w:proofErr w:type="spellStart"/>
      <w:r w:rsidRPr="005239C0">
        <w:rPr>
          <w:color w:val="EFEEED"/>
          <w:lang w:val="en-US"/>
        </w:rPr>
        <w:t>ownerName</w:t>
      </w:r>
      <w:proofErr w:type="spellEnd"/>
      <w:r w:rsidRPr="005239C0">
        <w:rPr>
          <w:color w:val="EFEEED"/>
          <w:lang w:val="en-US"/>
        </w:rPr>
        <w:t xml:space="preserve"> </w:t>
      </w:r>
      <w:r w:rsidRPr="005239C0">
        <w:rPr>
          <w:color w:val="FFB900"/>
          <w:lang w:val="en-US"/>
        </w:rPr>
        <w:t xml:space="preserve">&lt;&lt; </w:t>
      </w:r>
      <w:r w:rsidRPr="005239C0">
        <w:rPr>
          <w:color w:val="EFEEED"/>
          <w:lang w:val="en-US"/>
        </w:rPr>
        <w:t>std</w:t>
      </w:r>
      <w:r w:rsidRPr="005239C0">
        <w:rPr>
          <w:color w:val="FFB900"/>
          <w:lang w:val="en-US"/>
        </w:rPr>
        <w:t>::</w:t>
      </w:r>
      <w:proofErr w:type="spellStart"/>
      <w:r w:rsidRPr="005239C0">
        <w:rPr>
          <w:color w:val="EFEEED"/>
          <w:lang w:val="en-US"/>
        </w:rPr>
        <w:t>endl</w:t>
      </w:r>
      <w:proofErr w:type="spellEnd"/>
      <w:r w:rsidRPr="005239C0">
        <w:rPr>
          <w:color w:val="EFEEED"/>
          <w:lang w:val="en-US"/>
        </w:rPr>
        <w:t>;</w:t>
      </w:r>
      <w:r w:rsidRPr="005239C0">
        <w:rPr>
          <w:color w:val="EFEEED"/>
          <w:lang w:val="en-US"/>
        </w:rPr>
        <w:br/>
        <w:t xml:space="preserve">        std</w:t>
      </w:r>
      <w:r w:rsidRPr="005239C0">
        <w:rPr>
          <w:color w:val="FFB900"/>
          <w:lang w:val="en-US"/>
        </w:rPr>
        <w:t>::</w:t>
      </w:r>
      <w:proofErr w:type="spellStart"/>
      <w:r w:rsidRPr="005239C0">
        <w:rPr>
          <w:color w:val="EFEEED"/>
          <w:lang w:val="en-US"/>
        </w:rPr>
        <w:t>cout</w:t>
      </w:r>
      <w:proofErr w:type="spellEnd"/>
      <w:r w:rsidRPr="005239C0">
        <w:rPr>
          <w:color w:val="EFEEED"/>
          <w:lang w:val="en-US"/>
        </w:rPr>
        <w:t xml:space="preserve"> </w:t>
      </w:r>
      <w:r w:rsidRPr="005239C0">
        <w:rPr>
          <w:color w:val="FFB900"/>
          <w:lang w:val="en-US"/>
        </w:rPr>
        <w:t xml:space="preserve">&lt;&lt; </w:t>
      </w:r>
      <w:r w:rsidRPr="005239C0">
        <w:rPr>
          <w:color w:val="FFD866"/>
          <w:lang w:val="en-US"/>
        </w:rPr>
        <w:t>"</w:t>
      </w:r>
      <w:r>
        <w:rPr>
          <w:color w:val="FFD866"/>
        </w:rPr>
        <w:t>Баланс</w:t>
      </w:r>
      <w:r w:rsidRPr="005239C0">
        <w:rPr>
          <w:color w:val="FFD866"/>
          <w:lang w:val="en-US"/>
        </w:rPr>
        <w:t xml:space="preserve"> </w:t>
      </w:r>
      <w:r>
        <w:rPr>
          <w:color w:val="FFD866"/>
        </w:rPr>
        <w:t>счета</w:t>
      </w:r>
      <w:r w:rsidRPr="005239C0">
        <w:rPr>
          <w:color w:val="FFD866"/>
          <w:lang w:val="en-US"/>
        </w:rPr>
        <w:t xml:space="preserve">: $" </w:t>
      </w:r>
      <w:r w:rsidRPr="005239C0">
        <w:rPr>
          <w:color w:val="FFB900"/>
          <w:lang w:val="en-US"/>
        </w:rPr>
        <w:t xml:space="preserve">&lt;&lt; </w:t>
      </w:r>
      <w:r w:rsidRPr="005239C0">
        <w:rPr>
          <w:color w:val="EFEEED"/>
          <w:lang w:val="en-US"/>
        </w:rPr>
        <w:t xml:space="preserve">balance </w:t>
      </w:r>
      <w:r w:rsidRPr="005239C0">
        <w:rPr>
          <w:color w:val="FFB900"/>
          <w:lang w:val="en-US"/>
        </w:rPr>
        <w:t xml:space="preserve">&lt;&lt; </w:t>
      </w:r>
      <w:r w:rsidRPr="005239C0">
        <w:rPr>
          <w:color w:val="EFEEED"/>
          <w:lang w:val="en-US"/>
        </w:rPr>
        <w:t>std</w:t>
      </w:r>
      <w:r w:rsidRPr="005239C0">
        <w:rPr>
          <w:color w:val="FFB900"/>
          <w:lang w:val="en-US"/>
        </w:rPr>
        <w:t>::</w:t>
      </w:r>
      <w:proofErr w:type="spellStart"/>
      <w:r w:rsidRPr="005239C0">
        <w:rPr>
          <w:color w:val="EFEEED"/>
          <w:lang w:val="en-US"/>
        </w:rPr>
        <w:t>endl</w:t>
      </w:r>
      <w:proofErr w:type="spellEnd"/>
      <w:r w:rsidRPr="005239C0">
        <w:rPr>
          <w:color w:val="EFEEED"/>
          <w:lang w:val="en-US"/>
        </w:rPr>
        <w:t>;</w:t>
      </w:r>
      <w:r w:rsidRPr="005239C0">
        <w:rPr>
          <w:color w:val="EFEEED"/>
          <w:lang w:val="en-US"/>
        </w:rPr>
        <w:br/>
        <w:t xml:space="preserve">    </w:t>
      </w:r>
      <w:r w:rsidRPr="005239C0">
        <w:rPr>
          <w:color w:val="FD971F"/>
          <w:lang w:val="en-US"/>
        </w:rPr>
        <w:t>}</w:t>
      </w:r>
      <w:r w:rsidRPr="005239C0">
        <w:rPr>
          <w:color w:val="FD971F"/>
          <w:lang w:val="en-US"/>
        </w:rPr>
        <w:br/>
        <w:t>}</w:t>
      </w:r>
      <w:r w:rsidRPr="005239C0">
        <w:rPr>
          <w:color w:val="EFEEED"/>
          <w:lang w:val="en-US"/>
        </w:rPr>
        <w:t>;</w:t>
      </w:r>
    </w:p>
    <w:p w14:paraId="5BF3FEFA" w14:textId="1D8467C7" w:rsidR="005239C0" w:rsidRDefault="005239C0" w:rsidP="005239C0">
      <w:pPr>
        <w:ind w:firstLine="708"/>
        <w:rPr>
          <w:b/>
          <w:bCs/>
          <w:i/>
          <w:iCs/>
          <w:sz w:val="32"/>
          <w:szCs w:val="22"/>
        </w:rPr>
      </w:pPr>
      <w:r>
        <w:rPr>
          <w:b/>
          <w:bCs/>
          <w:i/>
          <w:iCs/>
          <w:sz w:val="32"/>
          <w:szCs w:val="22"/>
        </w:rPr>
        <w:t>7.2 Примерные входные данные</w:t>
      </w:r>
    </w:p>
    <w:p w14:paraId="242E9C25" w14:textId="77777777" w:rsidR="00ED3905" w:rsidRDefault="00ED3905" w:rsidP="00ED3905">
      <w:pPr>
        <w:pStyle w:val="HTML"/>
        <w:shd w:val="clear" w:color="auto" w:fill="171615"/>
        <w:rPr>
          <w:color w:val="EFEEED"/>
        </w:rPr>
      </w:pPr>
      <w:proofErr w:type="spellStart"/>
      <w:r>
        <w:rPr>
          <w:color w:val="EE7762"/>
        </w:rPr>
        <w:t>int</w:t>
      </w:r>
      <w:proofErr w:type="spellEnd"/>
      <w:r>
        <w:rPr>
          <w:color w:val="EE7762"/>
        </w:rPr>
        <w:t xml:space="preserve"> </w:t>
      </w:r>
      <w:proofErr w:type="spellStart"/>
      <w:r>
        <w:rPr>
          <w:color w:val="B7E66E"/>
        </w:rPr>
        <w:t>main</w:t>
      </w:r>
      <w:proofErr w:type="spellEnd"/>
      <w:r>
        <w:rPr>
          <w:color w:val="57D1EB"/>
        </w:rPr>
        <w:t xml:space="preserve">() </w:t>
      </w:r>
      <w:r>
        <w:rPr>
          <w:color w:val="FD971F"/>
        </w:rPr>
        <w:t>{</w:t>
      </w:r>
      <w:r>
        <w:rPr>
          <w:color w:val="FD971F"/>
        </w:rPr>
        <w:br/>
        <w:t xml:space="preserve">    </w:t>
      </w:r>
      <w:r>
        <w:rPr>
          <w:i/>
          <w:iCs/>
          <w:color w:val="727072"/>
        </w:rPr>
        <w:t>// Создание объекта класса "Банковский счет"</w:t>
      </w:r>
      <w:r>
        <w:rPr>
          <w:i/>
          <w:iCs/>
          <w:color w:val="727072"/>
        </w:rPr>
        <w:br/>
        <w:t xml:space="preserve">    </w:t>
      </w:r>
      <w:proofErr w:type="spellStart"/>
      <w:r>
        <w:rPr>
          <w:color w:val="57D1EB"/>
        </w:rPr>
        <w:t>BankAccount</w:t>
      </w:r>
      <w:proofErr w:type="spellEnd"/>
      <w:r>
        <w:rPr>
          <w:color w:val="57D1EB"/>
        </w:rPr>
        <w:t xml:space="preserve"> </w:t>
      </w:r>
      <w:proofErr w:type="spellStart"/>
      <w:r>
        <w:rPr>
          <w:color w:val="B6B3EB"/>
        </w:rPr>
        <w:t>account</w:t>
      </w:r>
      <w:proofErr w:type="spellEnd"/>
      <w:r>
        <w:rPr>
          <w:color w:val="57D1EB"/>
        </w:rPr>
        <w:t>(</w:t>
      </w:r>
      <w:r>
        <w:rPr>
          <w:color w:val="0078D7"/>
        </w:rPr>
        <w:t>12345</w:t>
      </w:r>
      <w:r>
        <w:rPr>
          <w:color w:val="9380FF"/>
        </w:rPr>
        <w:t xml:space="preserve">, </w:t>
      </w:r>
      <w:r>
        <w:rPr>
          <w:color w:val="0078D7"/>
        </w:rPr>
        <w:t>0.00</w:t>
      </w:r>
      <w:r>
        <w:rPr>
          <w:color w:val="9380FF"/>
        </w:rPr>
        <w:t xml:space="preserve">, </w:t>
      </w:r>
      <w:r>
        <w:rPr>
          <w:color w:val="FFD866"/>
        </w:rPr>
        <w:t>"</w:t>
      </w:r>
      <w:proofErr w:type="spellStart"/>
      <w:r>
        <w:rPr>
          <w:color w:val="FFD866"/>
        </w:rPr>
        <w:t>John</w:t>
      </w:r>
      <w:proofErr w:type="spellEnd"/>
      <w:r>
        <w:rPr>
          <w:color w:val="FFD866"/>
        </w:rPr>
        <w:t xml:space="preserve"> </w:t>
      </w:r>
      <w:proofErr w:type="spellStart"/>
      <w:r>
        <w:rPr>
          <w:color w:val="FFD866"/>
        </w:rPr>
        <w:t>Doe</w:t>
      </w:r>
      <w:proofErr w:type="spellEnd"/>
      <w:r>
        <w:rPr>
          <w:color w:val="FFD866"/>
        </w:rPr>
        <w:t>"</w:t>
      </w:r>
      <w:r>
        <w:rPr>
          <w:color w:val="57D1EB"/>
        </w:rPr>
        <w:t>)</w:t>
      </w:r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EFEEED"/>
        </w:rPr>
        <w:br/>
        <w:t xml:space="preserve">    </w:t>
      </w:r>
      <w:r>
        <w:rPr>
          <w:i/>
          <w:iCs/>
          <w:color w:val="727072"/>
        </w:rPr>
        <w:t>// Внесение депозита на счет</w:t>
      </w:r>
      <w:r>
        <w:rPr>
          <w:i/>
          <w:iCs/>
          <w:color w:val="727072"/>
        </w:rPr>
        <w:br/>
        <w:t xml:space="preserve">    </w:t>
      </w:r>
      <w:proofErr w:type="spellStart"/>
      <w:r>
        <w:rPr>
          <w:color w:val="B6B3EB"/>
        </w:rPr>
        <w:t>account</w:t>
      </w:r>
      <w:r>
        <w:rPr>
          <w:color w:val="FFB900"/>
        </w:rPr>
        <w:t>.</w:t>
      </w:r>
      <w:r>
        <w:rPr>
          <w:color w:val="A9DC76"/>
        </w:rPr>
        <w:t>deposit</w:t>
      </w:r>
      <w:proofErr w:type="spellEnd"/>
      <w:r>
        <w:rPr>
          <w:color w:val="57D1EB"/>
        </w:rPr>
        <w:t>(</w:t>
      </w:r>
      <w:r>
        <w:rPr>
          <w:color w:val="0078D7"/>
        </w:rPr>
        <w:t>500.00</w:t>
      </w:r>
      <w:r>
        <w:rPr>
          <w:color w:val="57D1EB"/>
        </w:rPr>
        <w:t>)</w:t>
      </w:r>
      <w:r>
        <w:rPr>
          <w:color w:val="EFEEED"/>
        </w:rPr>
        <w:t>;</w:t>
      </w:r>
      <w:r>
        <w:rPr>
          <w:color w:val="EFEEED"/>
        </w:rPr>
        <w:br/>
        <w:t xml:space="preserve">   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FFB900"/>
        </w:rPr>
        <w:t>cout</w:t>
      </w:r>
      <w:proofErr w:type="spellEnd"/>
      <w:r>
        <w:rPr>
          <w:color w:val="FFB900"/>
        </w:rPr>
        <w:t xml:space="preserve"> </w:t>
      </w:r>
      <w:r>
        <w:rPr>
          <w:color w:val="00B7C3"/>
        </w:rPr>
        <w:t xml:space="preserve">&lt;&lt; </w:t>
      </w:r>
      <w:r>
        <w:rPr>
          <w:color w:val="FFD866"/>
        </w:rPr>
        <w:t xml:space="preserve">"Пополнение счета на $500.00" </w:t>
      </w:r>
      <w:r>
        <w:rPr>
          <w:color w:val="00B7C3"/>
        </w:rPr>
        <w:t xml:space="preserve">&lt;&lt;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EFEEED"/>
        </w:rPr>
        <w:br/>
        <w:t xml:space="preserve">    </w:t>
      </w:r>
      <w:r>
        <w:rPr>
          <w:i/>
          <w:iCs/>
          <w:color w:val="727072"/>
        </w:rPr>
        <w:t>// Снятие средств со счета</w:t>
      </w:r>
      <w:r>
        <w:rPr>
          <w:i/>
          <w:iCs/>
          <w:color w:val="727072"/>
        </w:rPr>
        <w:br/>
        <w:t xml:space="preserve">    </w:t>
      </w:r>
      <w:proofErr w:type="spellStart"/>
      <w:r>
        <w:rPr>
          <w:color w:val="B6B3EB"/>
        </w:rPr>
        <w:t>account</w:t>
      </w:r>
      <w:r>
        <w:rPr>
          <w:color w:val="FFB900"/>
        </w:rPr>
        <w:t>.</w:t>
      </w:r>
      <w:r>
        <w:rPr>
          <w:color w:val="A9DC76"/>
        </w:rPr>
        <w:t>withdraw</w:t>
      </w:r>
      <w:proofErr w:type="spellEnd"/>
      <w:r>
        <w:rPr>
          <w:color w:val="57D1EB"/>
        </w:rPr>
        <w:t>(</w:t>
      </w:r>
      <w:r>
        <w:rPr>
          <w:color w:val="0078D7"/>
        </w:rPr>
        <w:t>200.00</w:t>
      </w:r>
      <w:r>
        <w:rPr>
          <w:color w:val="57D1EB"/>
        </w:rPr>
        <w:t>)</w:t>
      </w:r>
      <w:r>
        <w:rPr>
          <w:color w:val="EFEEED"/>
        </w:rPr>
        <w:t>;</w:t>
      </w:r>
      <w:r>
        <w:rPr>
          <w:color w:val="EFEEED"/>
        </w:rPr>
        <w:br/>
        <w:t xml:space="preserve">   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FFB900"/>
        </w:rPr>
        <w:t>cout</w:t>
      </w:r>
      <w:proofErr w:type="spellEnd"/>
      <w:r>
        <w:rPr>
          <w:color w:val="FFB900"/>
        </w:rPr>
        <w:t xml:space="preserve"> </w:t>
      </w:r>
      <w:r>
        <w:rPr>
          <w:color w:val="00B7C3"/>
        </w:rPr>
        <w:t xml:space="preserve">&lt;&lt; </w:t>
      </w:r>
      <w:r>
        <w:rPr>
          <w:color w:val="FFD866"/>
        </w:rPr>
        <w:t xml:space="preserve">"Снятие со счета $200.00" </w:t>
      </w:r>
      <w:r>
        <w:rPr>
          <w:color w:val="00B7C3"/>
        </w:rPr>
        <w:t xml:space="preserve">&lt;&lt;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EFEEED"/>
        </w:rPr>
        <w:lastRenderedPageBreak/>
        <w:br/>
        <w:t xml:space="preserve">    </w:t>
      </w:r>
      <w:r>
        <w:rPr>
          <w:i/>
          <w:iCs/>
          <w:color w:val="727072"/>
        </w:rPr>
        <w:t>// Вывод информации о счете</w:t>
      </w:r>
      <w:r>
        <w:rPr>
          <w:i/>
          <w:iCs/>
          <w:color w:val="727072"/>
        </w:rPr>
        <w:br/>
        <w:t xml:space="preserve">   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FFB900"/>
        </w:rPr>
        <w:t>cout</w:t>
      </w:r>
      <w:proofErr w:type="spellEnd"/>
      <w:r>
        <w:rPr>
          <w:color w:val="FFB900"/>
        </w:rPr>
        <w:t xml:space="preserve"> </w:t>
      </w:r>
      <w:r>
        <w:rPr>
          <w:color w:val="00B7C3"/>
        </w:rPr>
        <w:t xml:space="preserve">&lt;&lt;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A9DC76"/>
        </w:rPr>
        <w:t xml:space="preserve"> </w:t>
      </w:r>
      <w:r>
        <w:rPr>
          <w:color w:val="00B7C3"/>
        </w:rPr>
        <w:t xml:space="preserve">&lt;&lt; </w:t>
      </w:r>
      <w:r>
        <w:rPr>
          <w:color w:val="FFD866"/>
        </w:rPr>
        <w:t xml:space="preserve">"Обновленная информация о счете:" </w:t>
      </w:r>
      <w:r>
        <w:rPr>
          <w:color w:val="00B7C3"/>
        </w:rPr>
        <w:t xml:space="preserve">&lt;&lt;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EFEEED"/>
        </w:rPr>
        <w:t>;</w:t>
      </w:r>
      <w:r>
        <w:rPr>
          <w:color w:val="EFEEED"/>
        </w:rPr>
        <w:br/>
        <w:t xml:space="preserve">    </w:t>
      </w:r>
      <w:proofErr w:type="spellStart"/>
      <w:r>
        <w:rPr>
          <w:color w:val="B6B3EB"/>
        </w:rPr>
        <w:t>account</w:t>
      </w:r>
      <w:r>
        <w:rPr>
          <w:color w:val="FFB900"/>
        </w:rPr>
        <w:t>.</w:t>
      </w:r>
      <w:r>
        <w:rPr>
          <w:color w:val="A9DC76"/>
        </w:rPr>
        <w:t>displayAccountInfo</w:t>
      </w:r>
      <w:proofErr w:type="spellEnd"/>
      <w:r>
        <w:rPr>
          <w:color w:val="57D1EB"/>
        </w:rPr>
        <w:t>()</w:t>
      </w:r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EFEEED"/>
        </w:rPr>
        <w:br/>
        <w:t xml:space="preserve">    </w:t>
      </w:r>
      <w:proofErr w:type="spellStart"/>
      <w:r>
        <w:rPr>
          <w:color w:val="EE7762"/>
        </w:rPr>
        <w:t>return</w:t>
      </w:r>
      <w:proofErr w:type="spellEnd"/>
      <w:r>
        <w:rPr>
          <w:color w:val="EE7762"/>
        </w:rPr>
        <w:t xml:space="preserve"> </w:t>
      </w:r>
      <w:r>
        <w:rPr>
          <w:color w:val="0078D7"/>
        </w:rPr>
        <w:t>0</w:t>
      </w:r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FD971F"/>
        </w:rPr>
        <w:t>}</w:t>
      </w:r>
    </w:p>
    <w:p w14:paraId="7B8E08F8" w14:textId="373D1A10" w:rsidR="005239C0" w:rsidRDefault="00ED3905" w:rsidP="005239C0">
      <w:pPr>
        <w:ind w:firstLine="708"/>
        <w:rPr>
          <w:b/>
          <w:bCs/>
          <w:i/>
          <w:iCs/>
          <w:sz w:val="32"/>
          <w:szCs w:val="22"/>
        </w:rPr>
      </w:pPr>
      <w:r>
        <w:rPr>
          <w:b/>
          <w:bCs/>
          <w:i/>
          <w:iCs/>
          <w:sz w:val="32"/>
          <w:szCs w:val="22"/>
        </w:rPr>
        <w:t>7.3 Пример работы</w:t>
      </w:r>
    </w:p>
    <w:p w14:paraId="3E1DBAF1" w14:textId="2F54DACB" w:rsidR="00ED3905" w:rsidRPr="005239C0" w:rsidRDefault="00ED3905" w:rsidP="00ED3905">
      <w:pPr>
        <w:rPr>
          <w:b/>
          <w:bCs/>
          <w:i/>
          <w:iCs/>
          <w:sz w:val="32"/>
          <w:szCs w:val="22"/>
        </w:rPr>
      </w:pPr>
      <w:r>
        <w:rPr>
          <w:b/>
          <w:bCs/>
          <w:i/>
          <w:iCs/>
          <w:noProof/>
          <w:snapToGrid/>
          <w:sz w:val="32"/>
          <w:szCs w:val="22"/>
        </w:rPr>
        <w:drawing>
          <wp:inline distT="0" distB="0" distL="0" distR="0" wp14:anchorId="655A7902" wp14:editId="0A4A0B93">
            <wp:extent cx="5600700" cy="2870200"/>
            <wp:effectExtent l="0" t="0" r="0" b="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BAD1" w14:textId="77777777" w:rsidR="00AB6431" w:rsidRPr="00ED3905" w:rsidRDefault="00AB6431" w:rsidP="00AB6431">
      <w:pPr>
        <w:rPr>
          <w:b/>
          <w:bCs/>
          <w:i/>
          <w:iCs/>
          <w:sz w:val="28"/>
          <w:szCs w:val="28"/>
        </w:rPr>
      </w:pPr>
    </w:p>
    <w:p w14:paraId="31E0C1B7" w14:textId="77777777" w:rsidR="00E76A85" w:rsidRPr="00ED3905" w:rsidRDefault="00E76A85" w:rsidP="00E76A85">
      <w:pPr>
        <w:rPr>
          <w:b/>
          <w:i/>
          <w:iCs/>
          <w:sz w:val="28"/>
        </w:rPr>
      </w:pPr>
    </w:p>
    <w:p w14:paraId="1727B72A" w14:textId="77777777" w:rsidR="00CE7FC8" w:rsidRPr="00ED3905" w:rsidRDefault="00CE7FC8" w:rsidP="00CE7FC8">
      <w:pPr>
        <w:pStyle w:val="af8"/>
        <w:ind w:left="720"/>
        <w:rPr>
          <w:rFonts w:ascii="Times New Roman" w:hAnsi="Times New Roman" w:cs="Times New Roman"/>
          <w:b/>
          <w:i/>
          <w:iCs/>
          <w:sz w:val="28"/>
          <w:lang w:val="ru-RU"/>
        </w:rPr>
      </w:pPr>
    </w:p>
    <w:p w14:paraId="666BFC4A" w14:textId="77777777" w:rsidR="00D924E2" w:rsidRPr="00ED3905" w:rsidRDefault="00D924E2" w:rsidP="00D924E2">
      <w:pPr>
        <w:autoSpaceDE w:val="0"/>
        <w:autoSpaceDN w:val="0"/>
        <w:rPr>
          <w:sz w:val="28"/>
          <w:szCs w:val="28"/>
        </w:rPr>
      </w:pPr>
    </w:p>
    <w:sectPr w:rsidR="00D924E2" w:rsidRPr="00ED3905" w:rsidSect="00674BAC">
      <w:footerReference w:type="even" r:id="rId18"/>
      <w:footerReference w:type="default" r:id="rId1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3AF2" w14:textId="77777777" w:rsidR="008404FF" w:rsidRDefault="008404FF">
      <w:r>
        <w:separator/>
      </w:r>
    </w:p>
    <w:p w14:paraId="3274409D" w14:textId="77777777" w:rsidR="008404FF" w:rsidRDefault="008404FF"/>
    <w:p w14:paraId="30DF93B0" w14:textId="77777777" w:rsidR="008404FF" w:rsidRDefault="008404FF" w:rsidP="001109F3"/>
  </w:endnote>
  <w:endnote w:type="continuationSeparator" w:id="0">
    <w:p w14:paraId="65E66FFD" w14:textId="77777777" w:rsidR="008404FF" w:rsidRDefault="008404FF">
      <w:r>
        <w:continuationSeparator/>
      </w:r>
    </w:p>
    <w:p w14:paraId="54633C4A" w14:textId="77777777" w:rsidR="008404FF" w:rsidRDefault="008404FF"/>
    <w:p w14:paraId="7E0CB4A0" w14:textId="77777777" w:rsidR="008404FF" w:rsidRDefault="008404FF" w:rsidP="00110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CondensedC">
    <w:altName w:val="Courier New"/>
    <w:panose1 w:val="020B0604020202020204"/>
    <w:charset w:val="00"/>
    <w:family w:val="decorative"/>
    <w:notTrueType/>
    <w:pitch w:val="variable"/>
    <w:sig w:usb0="00000203" w:usb1="00000000" w:usb2="00000000" w:usb3="00000000" w:csb0="00000005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6F75" w14:textId="77777777" w:rsidR="00D2153E" w:rsidRDefault="00D2153E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4CD9293" w14:textId="77777777" w:rsidR="00D2153E" w:rsidRDefault="00D2153E">
    <w:pPr>
      <w:pStyle w:val="a6"/>
    </w:pPr>
  </w:p>
  <w:p w14:paraId="6D7CFEA6" w14:textId="77777777" w:rsidR="00D2153E" w:rsidRDefault="00D2153E"/>
  <w:p w14:paraId="6F4210B3" w14:textId="77777777" w:rsidR="00D2153E" w:rsidRDefault="00D2153E" w:rsidP="001109F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64D5" w14:textId="77777777" w:rsidR="00D2153E" w:rsidRDefault="00D2153E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35E50">
      <w:rPr>
        <w:rStyle w:val="a7"/>
        <w:noProof/>
      </w:rPr>
      <w:t>2</w:t>
    </w:r>
    <w:r>
      <w:rPr>
        <w:rStyle w:val="a7"/>
      </w:rPr>
      <w:fldChar w:fldCharType="end"/>
    </w:r>
  </w:p>
  <w:p w14:paraId="45F74101" w14:textId="77777777" w:rsidR="00D2153E" w:rsidRDefault="00D2153E">
    <w:pPr>
      <w:pStyle w:val="a6"/>
    </w:pPr>
  </w:p>
  <w:p w14:paraId="3985A67E" w14:textId="77777777" w:rsidR="00D2153E" w:rsidRDefault="00D2153E"/>
  <w:p w14:paraId="57511586" w14:textId="77777777" w:rsidR="00D2153E" w:rsidRDefault="00D2153E" w:rsidP="001109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3AC5" w14:textId="77777777" w:rsidR="008404FF" w:rsidRDefault="008404FF">
      <w:r>
        <w:separator/>
      </w:r>
    </w:p>
    <w:p w14:paraId="40FC8DA7" w14:textId="77777777" w:rsidR="008404FF" w:rsidRDefault="008404FF"/>
    <w:p w14:paraId="33D323B3" w14:textId="77777777" w:rsidR="008404FF" w:rsidRDefault="008404FF" w:rsidP="001109F3"/>
  </w:footnote>
  <w:footnote w:type="continuationSeparator" w:id="0">
    <w:p w14:paraId="07CECF14" w14:textId="77777777" w:rsidR="008404FF" w:rsidRDefault="008404FF">
      <w:r>
        <w:continuationSeparator/>
      </w:r>
    </w:p>
    <w:p w14:paraId="23EAE6B8" w14:textId="77777777" w:rsidR="008404FF" w:rsidRDefault="008404FF"/>
    <w:p w14:paraId="05A1DA05" w14:textId="77777777" w:rsidR="008404FF" w:rsidRDefault="008404FF" w:rsidP="001109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a"/>
      <w:lvlText w:val=""/>
      <w:lvlJc w:val="left"/>
      <w:pPr>
        <w:tabs>
          <w:tab w:val="num" w:pos="2552"/>
        </w:tabs>
        <w:ind w:left="2552" w:hanging="360"/>
      </w:pPr>
      <w:rPr>
        <w:rFonts w:ascii="Symbol" w:hAnsi="Symbol" w:hint="default"/>
      </w:rPr>
    </w:lvl>
  </w:abstractNum>
  <w:abstractNum w:abstractNumId="1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2AA"/>
    <w:multiLevelType w:val="hybridMultilevel"/>
    <w:tmpl w:val="54BE93C0"/>
    <w:lvl w:ilvl="0" w:tplc="E42E73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84DDB"/>
    <w:multiLevelType w:val="multilevel"/>
    <w:tmpl w:val="F89E54A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/>
        <w:bCs/>
        <w:i/>
        <w:iCs/>
        <w:sz w:val="28"/>
        <w:szCs w:val="2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52445474">
    <w:abstractNumId w:val="1"/>
  </w:num>
  <w:num w:numId="2" w16cid:durableId="1457525753">
    <w:abstractNumId w:val="4"/>
  </w:num>
  <w:num w:numId="3" w16cid:durableId="2126338863">
    <w:abstractNumId w:val="3"/>
  </w:num>
  <w:num w:numId="4" w16cid:durableId="411320410">
    <w:abstractNumId w:val="0"/>
  </w:num>
  <w:num w:numId="5" w16cid:durableId="875190942">
    <w:abstractNumId w:val="5"/>
  </w:num>
  <w:num w:numId="6" w16cid:durableId="68120547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E31"/>
    <w:rsid w:val="00004300"/>
    <w:rsid w:val="000057F7"/>
    <w:rsid w:val="00005BF2"/>
    <w:rsid w:val="0000628B"/>
    <w:rsid w:val="00006DCC"/>
    <w:rsid w:val="000077A3"/>
    <w:rsid w:val="00010DDC"/>
    <w:rsid w:val="00012478"/>
    <w:rsid w:val="00013432"/>
    <w:rsid w:val="00013491"/>
    <w:rsid w:val="0001409B"/>
    <w:rsid w:val="00014AF0"/>
    <w:rsid w:val="0002490B"/>
    <w:rsid w:val="00024D5D"/>
    <w:rsid w:val="000250E0"/>
    <w:rsid w:val="00026989"/>
    <w:rsid w:val="000304B7"/>
    <w:rsid w:val="00030D1E"/>
    <w:rsid w:val="00034DAC"/>
    <w:rsid w:val="00035E50"/>
    <w:rsid w:val="000420E0"/>
    <w:rsid w:val="00046CCC"/>
    <w:rsid w:val="000507AE"/>
    <w:rsid w:val="000509CF"/>
    <w:rsid w:val="000515D6"/>
    <w:rsid w:val="00053225"/>
    <w:rsid w:val="00060139"/>
    <w:rsid w:val="0006128C"/>
    <w:rsid w:val="000618C9"/>
    <w:rsid w:val="00062057"/>
    <w:rsid w:val="00064251"/>
    <w:rsid w:val="00064D81"/>
    <w:rsid w:val="0006677A"/>
    <w:rsid w:val="00081823"/>
    <w:rsid w:val="000823DB"/>
    <w:rsid w:val="000A0F6B"/>
    <w:rsid w:val="000A1AEC"/>
    <w:rsid w:val="000A20AE"/>
    <w:rsid w:val="000A51E7"/>
    <w:rsid w:val="000B03FE"/>
    <w:rsid w:val="000B4982"/>
    <w:rsid w:val="000B4986"/>
    <w:rsid w:val="000B4EEF"/>
    <w:rsid w:val="000B6DF1"/>
    <w:rsid w:val="000C10B7"/>
    <w:rsid w:val="000C2291"/>
    <w:rsid w:val="000C5CFB"/>
    <w:rsid w:val="000C5E8D"/>
    <w:rsid w:val="000C6B91"/>
    <w:rsid w:val="000D52EF"/>
    <w:rsid w:val="000D66DE"/>
    <w:rsid w:val="000E072D"/>
    <w:rsid w:val="000E3509"/>
    <w:rsid w:val="00100607"/>
    <w:rsid w:val="00101982"/>
    <w:rsid w:val="001109F3"/>
    <w:rsid w:val="001121AA"/>
    <w:rsid w:val="00113390"/>
    <w:rsid w:val="0011350F"/>
    <w:rsid w:val="0011422A"/>
    <w:rsid w:val="00116487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A27"/>
    <w:rsid w:val="001667B9"/>
    <w:rsid w:val="00166CA9"/>
    <w:rsid w:val="00166E58"/>
    <w:rsid w:val="001714DA"/>
    <w:rsid w:val="001715FC"/>
    <w:rsid w:val="0017201A"/>
    <w:rsid w:val="001727ED"/>
    <w:rsid w:val="00176640"/>
    <w:rsid w:val="00176CE5"/>
    <w:rsid w:val="00177512"/>
    <w:rsid w:val="001822E6"/>
    <w:rsid w:val="0018378B"/>
    <w:rsid w:val="00185726"/>
    <w:rsid w:val="001A3C91"/>
    <w:rsid w:val="001A66A6"/>
    <w:rsid w:val="001A7438"/>
    <w:rsid w:val="001B02DE"/>
    <w:rsid w:val="001B03FD"/>
    <w:rsid w:val="001B291F"/>
    <w:rsid w:val="001B395B"/>
    <w:rsid w:val="001B716F"/>
    <w:rsid w:val="001C24A9"/>
    <w:rsid w:val="001C2AA8"/>
    <w:rsid w:val="001C38A8"/>
    <w:rsid w:val="001C3C0D"/>
    <w:rsid w:val="001C788B"/>
    <w:rsid w:val="001E4B04"/>
    <w:rsid w:val="001E6244"/>
    <w:rsid w:val="001E655B"/>
    <w:rsid w:val="001E7279"/>
    <w:rsid w:val="001F551C"/>
    <w:rsid w:val="001F577C"/>
    <w:rsid w:val="001F6D2B"/>
    <w:rsid w:val="001F7D7B"/>
    <w:rsid w:val="00201E3B"/>
    <w:rsid w:val="0020377F"/>
    <w:rsid w:val="00204195"/>
    <w:rsid w:val="0020609C"/>
    <w:rsid w:val="00211A9E"/>
    <w:rsid w:val="002172C7"/>
    <w:rsid w:val="002210CD"/>
    <w:rsid w:val="0022133B"/>
    <w:rsid w:val="00230222"/>
    <w:rsid w:val="00233B2B"/>
    <w:rsid w:val="0023426C"/>
    <w:rsid w:val="00240452"/>
    <w:rsid w:val="00242E36"/>
    <w:rsid w:val="00244F89"/>
    <w:rsid w:val="00247292"/>
    <w:rsid w:val="002529E9"/>
    <w:rsid w:val="0025613A"/>
    <w:rsid w:val="00272F85"/>
    <w:rsid w:val="00282CBA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F1E"/>
    <w:rsid w:val="002B3633"/>
    <w:rsid w:val="002B3A68"/>
    <w:rsid w:val="002B67E1"/>
    <w:rsid w:val="002C03E9"/>
    <w:rsid w:val="002C17BE"/>
    <w:rsid w:val="002C29F0"/>
    <w:rsid w:val="002C33A6"/>
    <w:rsid w:val="002C69D3"/>
    <w:rsid w:val="002C6CD2"/>
    <w:rsid w:val="002D1C7E"/>
    <w:rsid w:val="002D4CD5"/>
    <w:rsid w:val="002E3398"/>
    <w:rsid w:val="002E6550"/>
    <w:rsid w:val="002E74F4"/>
    <w:rsid w:val="002F0E8C"/>
    <w:rsid w:val="002F3BD8"/>
    <w:rsid w:val="002F4510"/>
    <w:rsid w:val="002F4E41"/>
    <w:rsid w:val="002F575B"/>
    <w:rsid w:val="002F64C5"/>
    <w:rsid w:val="002F72CF"/>
    <w:rsid w:val="002F78C0"/>
    <w:rsid w:val="00302A14"/>
    <w:rsid w:val="00306B02"/>
    <w:rsid w:val="00312B39"/>
    <w:rsid w:val="003157F6"/>
    <w:rsid w:val="003173EF"/>
    <w:rsid w:val="00321EFD"/>
    <w:rsid w:val="00321FC6"/>
    <w:rsid w:val="003234B2"/>
    <w:rsid w:val="003269B4"/>
    <w:rsid w:val="00334AD3"/>
    <w:rsid w:val="00345570"/>
    <w:rsid w:val="00347A28"/>
    <w:rsid w:val="00347F3F"/>
    <w:rsid w:val="003547C6"/>
    <w:rsid w:val="0036336F"/>
    <w:rsid w:val="003656FB"/>
    <w:rsid w:val="0037089C"/>
    <w:rsid w:val="0037130D"/>
    <w:rsid w:val="003713C0"/>
    <w:rsid w:val="00371E4F"/>
    <w:rsid w:val="003730CA"/>
    <w:rsid w:val="00374F85"/>
    <w:rsid w:val="00376916"/>
    <w:rsid w:val="00376A26"/>
    <w:rsid w:val="0038407B"/>
    <w:rsid w:val="003909CA"/>
    <w:rsid w:val="003961DB"/>
    <w:rsid w:val="00397A6F"/>
    <w:rsid w:val="003B0E14"/>
    <w:rsid w:val="003B4DD0"/>
    <w:rsid w:val="003B6F8E"/>
    <w:rsid w:val="003B71F7"/>
    <w:rsid w:val="003B7E5B"/>
    <w:rsid w:val="003C4DD4"/>
    <w:rsid w:val="003C5CA4"/>
    <w:rsid w:val="003D26D6"/>
    <w:rsid w:val="003D357D"/>
    <w:rsid w:val="003D766F"/>
    <w:rsid w:val="003E11EB"/>
    <w:rsid w:val="003E1BB9"/>
    <w:rsid w:val="003E1FC2"/>
    <w:rsid w:val="003E23CF"/>
    <w:rsid w:val="003F3352"/>
    <w:rsid w:val="003F4505"/>
    <w:rsid w:val="003F603B"/>
    <w:rsid w:val="004004AD"/>
    <w:rsid w:val="00400703"/>
    <w:rsid w:val="004114A7"/>
    <w:rsid w:val="00413BD1"/>
    <w:rsid w:val="0041611B"/>
    <w:rsid w:val="00433323"/>
    <w:rsid w:val="00433DE1"/>
    <w:rsid w:val="00435FCB"/>
    <w:rsid w:val="00437C3F"/>
    <w:rsid w:val="00440E76"/>
    <w:rsid w:val="0044709C"/>
    <w:rsid w:val="0045292F"/>
    <w:rsid w:val="00453209"/>
    <w:rsid w:val="004564A0"/>
    <w:rsid w:val="00463109"/>
    <w:rsid w:val="00464795"/>
    <w:rsid w:val="0047098F"/>
    <w:rsid w:val="00474030"/>
    <w:rsid w:val="00475D0B"/>
    <w:rsid w:val="00476E5D"/>
    <w:rsid w:val="004777EA"/>
    <w:rsid w:val="004823EE"/>
    <w:rsid w:val="00482B62"/>
    <w:rsid w:val="00491CA8"/>
    <w:rsid w:val="0049216F"/>
    <w:rsid w:val="00492D00"/>
    <w:rsid w:val="0049400D"/>
    <w:rsid w:val="00494CF5"/>
    <w:rsid w:val="00496280"/>
    <w:rsid w:val="004964B1"/>
    <w:rsid w:val="00497974"/>
    <w:rsid w:val="004A0671"/>
    <w:rsid w:val="004A11D4"/>
    <w:rsid w:val="004A4B95"/>
    <w:rsid w:val="004A6588"/>
    <w:rsid w:val="004B33C8"/>
    <w:rsid w:val="004B3B8F"/>
    <w:rsid w:val="004B44F1"/>
    <w:rsid w:val="004B7E5A"/>
    <w:rsid w:val="004C271D"/>
    <w:rsid w:val="004C42C3"/>
    <w:rsid w:val="004C4DC9"/>
    <w:rsid w:val="004C6607"/>
    <w:rsid w:val="004C6E8A"/>
    <w:rsid w:val="004D2684"/>
    <w:rsid w:val="004D2897"/>
    <w:rsid w:val="004D619D"/>
    <w:rsid w:val="004D761E"/>
    <w:rsid w:val="004E09B5"/>
    <w:rsid w:val="004E11A0"/>
    <w:rsid w:val="004E11A9"/>
    <w:rsid w:val="004E1D76"/>
    <w:rsid w:val="004E5683"/>
    <w:rsid w:val="004E74CD"/>
    <w:rsid w:val="004F2B26"/>
    <w:rsid w:val="004F3FBE"/>
    <w:rsid w:val="0050004F"/>
    <w:rsid w:val="0050537F"/>
    <w:rsid w:val="005054D5"/>
    <w:rsid w:val="00507644"/>
    <w:rsid w:val="00510489"/>
    <w:rsid w:val="0051157F"/>
    <w:rsid w:val="0051299A"/>
    <w:rsid w:val="005224B5"/>
    <w:rsid w:val="005239C0"/>
    <w:rsid w:val="00523AFD"/>
    <w:rsid w:val="00526D8A"/>
    <w:rsid w:val="00537C41"/>
    <w:rsid w:val="00541908"/>
    <w:rsid w:val="00543CF8"/>
    <w:rsid w:val="00544F84"/>
    <w:rsid w:val="00550273"/>
    <w:rsid w:val="0055422E"/>
    <w:rsid w:val="005631D9"/>
    <w:rsid w:val="00563B57"/>
    <w:rsid w:val="0056407E"/>
    <w:rsid w:val="00566D78"/>
    <w:rsid w:val="0057119E"/>
    <w:rsid w:val="0057257E"/>
    <w:rsid w:val="0057327A"/>
    <w:rsid w:val="00573B5C"/>
    <w:rsid w:val="00577458"/>
    <w:rsid w:val="00580856"/>
    <w:rsid w:val="00583B08"/>
    <w:rsid w:val="00592233"/>
    <w:rsid w:val="005944AF"/>
    <w:rsid w:val="0059561B"/>
    <w:rsid w:val="00595FA5"/>
    <w:rsid w:val="005975D4"/>
    <w:rsid w:val="00597DCF"/>
    <w:rsid w:val="005A178A"/>
    <w:rsid w:val="005A69E2"/>
    <w:rsid w:val="005B5DCC"/>
    <w:rsid w:val="005B6594"/>
    <w:rsid w:val="005B7133"/>
    <w:rsid w:val="005C7999"/>
    <w:rsid w:val="005D0E5B"/>
    <w:rsid w:val="005D2A70"/>
    <w:rsid w:val="005D6DE0"/>
    <w:rsid w:val="005E41E2"/>
    <w:rsid w:val="005F2D6B"/>
    <w:rsid w:val="005F3CE1"/>
    <w:rsid w:val="005F74E4"/>
    <w:rsid w:val="00601D40"/>
    <w:rsid w:val="006024D6"/>
    <w:rsid w:val="00602AA7"/>
    <w:rsid w:val="006052AD"/>
    <w:rsid w:val="00605F28"/>
    <w:rsid w:val="006066C1"/>
    <w:rsid w:val="00607485"/>
    <w:rsid w:val="0061153D"/>
    <w:rsid w:val="00614F62"/>
    <w:rsid w:val="00617471"/>
    <w:rsid w:val="006221F0"/>
    <w:rsid w:val="00624DF7"/>
    <w:rsid w:val="00630DDD"/>
    <w:rsid w:val="006310F0"/>
    <w:rsid w:val="0064074B"/>
    <w:rsid w:val="006409B4"/>
    <w:rsid w:val="00642C2F"/>
    <w:rsid w:val="00652A69"/>
    <w:rsid w:val="00656A79"/>
    <w:rsid w:val="006664D8"/>
    <w:rsid w:val="006667F9"/>
    <w:rsid w:val="00666872"/>
    <w:rsid w:val="00670AB8"/>
    <w:rsid w:val="00674BAC"/>
    <w:rsid w:val="0067576A"/>
    <w:rsid w:val="00675C4F"/>
    <w:rsid w:val="00676768"/>
    <w:rsid w:val="00677EC4"/>
    <w:rsid w:val="00680DAE"/>
    <w:rsid w:val="00683F1D"/>
    <w:rsid w:val="006841CE"/>
    <w:rsid w:val="00685941"/>
    <w:rsid w:val="00691C01"/>
    <w:rsid w:val="00693CCF"/>
    <w:rsid w:val="00693E1E"/>
    <w:rsid w:val="006A663A"/>
    <w:rsid w:val="006A71EE"/>
    <w:rsid w:val="006B4F35"/>
    <w:rsid w:val="006C08AF"/>
    <w:rsid w:val="006C1070"/>
    <w:rsid w:val="006C1341"/>
    <w:rsid w:val="006C3D6D"/>
    <w:rsid w:val="006C4689"/>
    <w:rsid w:val="006C7381"/>
    <w:rsid w:val="006D0DE3"/>
    <w:rsid w:val="006D62E4"/>
    <w:rsid w:val="006D7246"/>
    <w:rsid w:val="006D7801"/>
    <w:rsid w:val="006E36A7"/>
    <w:rsid w:val="006E4AA3"/>
    <w:rsid w:val="006E66CB"/>
    <w:rsid w:val="006E7A34"/>
    <w:rsid w:val="006F030D"/>
    <w:rsid w:val="006F28B4"/>
    <w:rsid w:val="006F7C6A"/>
    <w:rsid w:val="00700553"/>
    <w:rsid w:val="007023F3"/>
    <w:rsid w:val="00703468"/>
    <w:rsid w:val="00704E0C"/>
    <w:rsid w:val="00706C5C"/>
    <w:rsid w:val="00706DA3"/>
    <w:rsid w:val="00716083"/>
    <w:rsid w:val="00721C6B"/>
    <w:rsid w:val="00723C25"/>
    <w:rsid w:val="00743645"/>
    <w:rsid w:val="0074372A"/>
    <w:rsid w:val="007460EE"/>
    <w:rsid w:val="00750A28"/>
    <w:rsid w:val="00751B25"/>
    <w:rsid w:val="00753D8A"/>
    <w:rsid w:val="00753F21"/>
    <w:rsid w:val="00754333"/>
    <w:rsid w:val="0076239B"/>
    <w:rsid w:val="00766EEC"/>
    <w:rsid w:val="007722B1"/>
    <w:rsid w:val="0077471D"/>
    <w:rsid w:val="00776296"/>
    <w:rsid w:val="007823B5"/>
    <w:rsid w:val="00783AC1"/>
    <w:rsid w:val="00790876"/>
    <w:rsid w:val="007950E4"/>
    <w:rsid w:val="00797366"/>
    <w:rsid w:val="00797C6E"/>
    <w:rsid w:val="007A11E0"/>
    <w:rsid w:val="007A5CFF"/>
    <w:rsid w:val="007B1841"/>
    <w:rsid w:val="007B2B36"/>
    <w:rsid w:val="007B3F11"/>
    <w:rsid w:val="007B4BF4"/>
    <w:rsid w:val="007C2110"/>
    <w:rsid w:val="007C7D2A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15AB"/>
    <w:rsid w:val="00804F59"/>
    <w:rsid w:val="00813F92"/>
    <w:rsid w:val="00816CA2"/>
    <w:rsid w:val="00817B62"/>
    <w:rsid w:val="00820F28"/>
    <w:rsid w:val="00821363"/>
    <w:rsid w:val="00824D76"/>
    <w:rsid w:val="0083280A"/>
    <w:rsid w:val="00835392"/>
    <w:rsid w:val="008356DC"/>
    <w:rsid w:val="00835E7B"/>
    <w:rsid w:val="008364DD"/>
    <w:rsid w:val="008404FF"/>
    <w:rsid w:val="00840CCE"/>
    <w:rsid w:val="00843B9C"/>
    <w:rsid w:val="008459B3"/>
    <w:rsid w:val="00845A4D"/>
    <w:rsid w:val="008465C1"/>
    <w:rsid w:val="00847B6B"/>
    <w:rsid w:val="00847C30"/>
    <w:rsid w:val="00850408"/>
    <w:rsid w:val="008509A4"/>
    <w:rsid w:val="0085288B"/>
    <w:rsid w:val="0085447C"/>
    <w:rsid w:val="0085593A"/>
    <w:rsid w:val="00856017"/>
    <w:rsid w:val="008572DC"/>
    <w:rsid w:val="008579B3"/>
    <w:rsid w:val="00860D7F"/>
    <w:rsid w:val="00867206"/>
    <w:rsid w:val="008731C8"/>
    <w:rsid w:val="00874872"/>
    <w:rsid w:val="008770A6"/>
    <w:rsid w:val="008806F8"/>
    <w:rsid w:val="00885B6B"/>
    <w:rsid w:val="00886FCC"/>
    <w:rsid w:val="008915FC"/>
    <w:rsid w:val="00891DC1"/>
    <w:rsid w:val="0089346D"/>
    <w:rsid w:val="008966C9"/>
    <w:rsid w:val="008973F1"/>
    <w:rsid w:val="008A1B76"/>
    <w:rsid w:val="008B020A"/>
    <w:rsid w:val="008B2DBF"/>
    <w:rsid w:val="008C60C8"/>
    <w:rsid w:val="008C735A"/>
    <w:rsid w:val="008D0729"/>
    <w:rsid w:val="008D34B4"/>
    <w:rsid w:val="008D5514"/>
    <w:rsid w:val="008E3A23"/>
    <w:rsid w:val="008E6330"/>
    <w:rsid w:val="008F2C87"/>
    <w:rsid w:val="008F41F0"/>
    <w:rsid w:val="008F5E70"/>
    <w:rsid w:val="008F5F64"/>
    <w:rsid w:val="008F79CC"/>
    <w:rsid w:val="009056CE"/>
    <w:rsid w:val="0091154D"/>
    <w:rsid w:val="00911916"/>
    <w:rsid w:val="00916AC4"/>
    <w:rsid w:val="00921FDE"/>
    <w:rsid w:val="00924114"/>
    <w:rsid w:val="009248EA"/>
    <w:rsid w:val="00926645"/>
    <w:rsid w:val="009272BE"/>
    <w:rsid w:val="009275C4"/>
    <w:rsid w:val="00932741"/>
    <w:rsid w:val="00934450"/>
    <w:rsid w:val="009364D7"/>
    <w:rsid w:val="0093783B"/>
    <w:rsid w:val="00940CE2"/>
    <w:rsid w:val="009424D8"/>
    <w:rsid w:val="00950814"/>
    <w:rsid w:val="0095434A"/>
    <w:rsid w:val="00954BDA"/>
    <w:rsid w:val="009568DB"/>
    <w:rsid w:val="00960C2C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468A"/>
    <w:rsid w:val="00984A4F"/>
    <w:rsid w:val="009879DF"/>
    <w:rsid w:val="00987A4E"/>
    <w:rsid w:val="00995403"/>
    <w:rsid w:val="00995645"/>
    <w:rsid w:val="00996174"/>
    <w:rsid w:val="009A0F5F"/>
    <w:rsid w:val="009A0FED"/>
    <w:rsid w:val="009A7DDB"/>
    <w:rsid w:val="009B0B51"/>
    <w:rsid w:val="009B0E00"/>
    <w:rsid w:val="009B1327"/>
    <w:rsid w:val="009B1EA2"/>
    <w:rsid w:val="009B25DF"/>
    <w:rsid w:val="009B2BD7"/>
    <w:rsid w:val="009B2FA0"/>
    <w:rsid w:val="009B4F67"/>
    <w:rsid w:val="009B6089"/>
    <w:rsid w:val="009B724E"/>
    <w:rsid w:val="009C186E"/>
    <w:rsid w:val="009C7F7B"/>
    <w:rsid w:val="009D0E11"/>
    <w:rsid w:val="009D2ECF"/>
    <w:rsid w:val="009D379D"/>
    <w:rsid w:val="009D4E1D"/>
    <w:rsid w:val="009D4E93"/>
    <w:rsid w:val="009D7781"/>
    <w:rsid w:val="009D7DC1"/>
    <w:rsid w:val="009E05AA"/>
    <w:rsid w:val="009E1084"/>
    <w:rsid w:val="009E2D6E"/>
    <w:rsid w:val="009E3B72"/>
    <w:rsid w:val="009E59AF"/>
    <w:rsid w:val="009F395B"/>
    <w:rsid w:val="00A01C60"/>
    <w:rsid w:val="00A02593"/>
    <w:rsid w:val="00A0522C"/>
    <w:rsid w:val="00A105EA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401DC"/>
    <w:rsid w:val="00A405B4"/>
    <w:rsid w:val="00A40660"/>
    <w:rsid w:val="00A43B7F"/>
    <w:rsid w:val="00A4456C"/>
    <w:rsid w:val="00A51D5A"/>
    <w:rsid w:val="00A5387A"/>
    <w:rsid w:val="00A542F2"/>
    <w:rsid w:val="00A567BA"/>
    <w:rsid w:val="00A61458"/>
    <w:rsid w:val="00A63C25"/>
    <w:rsid w:val="00A63DD4"/>
    <w:rsid w:val="00A65B20"/>
    <w:rsid w:val="00A66C40"/>
    <w:rsid w:val="00A70859"/>
    <w:rsid w:val="00A710D5"/>
    <w:rsid w:val="00A7200A"/>
    <w:rsid w:val="00A73CE0"/>
    <w:rsid w:val="00A74D1C"/>
    <w:rsid w:val="00A855BF"/>
    <w:rsid w:val="00A86941"/>
    <w:rsid w:val="00A9090A"/>
    <w:rsid w:val="00A93243"/>
    <w:rsid w:val="00A95E5F"/>
    <w:rsid w:val="00AA0707"/>
    <w:rsid w:val="00AA2370"/>
    <w:rsid w:val="00AA6921"/>
    <w:rsid w:val="00AA7BDA"/>
    <w:rsid w:val="00AB6431"/>
    <w:rsid w:val="00AC1179"/>
    <w:rsid w:val="00AC1996"/>
    <w:rsid w:val="00AC1EE3"/>
    <w:rsid w:val="00AC41F9"/>
    <w:rsid w:val="00AD22F8"/>
    <w:rsid w:val="00AD2807"/>
    <w:rsid w:val="00AE26F5"/>
    <w:rsid w:val="00AE59B1"/>
    <w:rsid w:val="00AE6CAB"/>
    <w:rsid w:val="00AE7990"/>
    <w:rsid w:val="00AF0A17"/>
    <w:rsid w:val="00AF3B42"/>
    <w:rsid w:val="00AF586B"/>
    <w:rsid w:val="00B02D4E"/>
    <w:rsid w:val="00B05B5D"/>
    <w:rsid w:val="00B0763A"/>
    <w:rsid w:val="00B14B6D"/>
    <w:rsid w:val="00B21B5E"/>
    <w:rsid w:val="00B21D02"/>
    <w:rsid w:val="00B278DB"/>
    <w:rsid w:val="00B37F4A"/>
    <w:rsid w:val="00B421D3"/>
    <w:rsid w:val="00B42D61"/>
    <w:rsid w:val="00B517EF"/>
    <w:rsid w:val="00B55F87"/>
    <w:rsid w:val="00B65056"/>
    <w:rsid w:val="00B65E7D"/>
    <w:rsid w:val="00B706BA"/>
    <w:rsid w:val="00B740B2"/>
    <w:rsid w:val="00B758E4"/>
    <w:rsid w:val="00B7597C"/>
    <w:rsid w:val="00B769FD"/>
    <w:rsid w:val="00B77F69"/>
    <w:rsid w:val="00B8120A"/>
    <w:rsid w:val="00B825AC"/>
    <w:rsid w:val="00B843CA"/>
    <w:rsid w:val="00B87079"/>
    <w:rsid w:val="00B90AC1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E1EB5"/>
    <w:rsid w:val="00BE4288"/>
    <w:rsid w:val="00BE6D90"/>
    <w:rsid w:val="00BF2527"/>
    <w:rsid w:val="00BF41FF"/>
    <w:rsid w:val="00BF671D"/>
    <w:rsid w:val="00BF787F"/>
    <w:rsid w:val="00C03A24"/>
    <w:rsid w:val="00C07E35"/>
    <w:rsid w:val="00C11CBA"/>
    <w:rsid w:val="00C164CA"/>
    <w:rsid w:val="00C22E24"/>
    <w:rsid w:val="00C22E5B"/>
    <w:rsid w:val="00C2534D"/>
    <w:rsid w:val="00C25366"/>
    <w:rsid w:val="00C278C7"/>
    <w:rsid w:val="00C35A02"/>
    <w:rsid w:val="00C37860"/>
    <w:rsid w:val="00C3799D"/>
    <w:rsid w:val="00C41DAC"/>
    <w:rsid w:val="00C42AA8"/>
    <w:rsid w:val="00C441DB"/>
    <w:rsid w:val="00C46D5F"/>
    <w:rsid w:val="00C473E3"/>
    <w:rsid w:val="00C47467"/>
    <w:rsid w:val="00C53885"/>
    <w:rsid w:val="00C62693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1CC8"/>
    <w:rsid w:val="00C930D8"/>
    <w:rsid w:val="00C9628A"/>
    <w:rsid w:val="00C96E5F"/>
    <w:rsid w:val="00C97AEE"/>
    <w:rsid w:val="00CA22FF"/>
    <w:rsid w:val="00CB1AAB"/>
    <w:rsid w:val="00CB1F79"/>
    <w:rsid w:val="00CB28C3"/>
    <w:rsid w:val="00CB7354"/>
    <w:rsid w:val="00CC507A"/>
    <w:rsid w:val="00CD33F7"/>
    <w:rsid w:val="00CD71B1"/>
    <w:rsid w:val="00CD7249"/>
    <w:rsid w:val="00CE1CBD"/>
    <w:rsid w:val="00CE56F0"/>
    <w:rsid w:val="00CE7723"/>
    <w:rsid w:val="00CE7FC8"/>
    <w:rsid w:val="00CF2B9B"/>
    <w:rsid w:val="00CF4215"/>
    <w:rsid w:val="00CF6328"/>
    <w:rsid w:val="00D011CA"/>
    <w:rsid w:val="00D0168D"/>
    <w:rsid w:val="00D12CA4"/>
    <w:rsid w:val="00D15440"/>
    <w:rsid w:val="00D2153E"/>
    <w:rsid w:val="00D243FF"/>
    <w:rsid w:val="00D24663"/>
    <w:rsid w:val="00D26605"/>
    <w:rsid w:val="00D27F04"/>
    <w:rsid w:val="00D36682"/>
    <w:rsid w:val="00D37A73"/>
    <w:rsid w:val="00D4116E"/>
    <w:rsid w:val="00D42FE1"/>
    <w:rsid w:val="00D43978"/>
    <w:rsid w:val="00D44E31"/>
    <w:rsid w:val="00D52653"/>
    <w:rsid w:val="00D55C30"/>
    <w:rsid w:val="00D60F0A"/>
    <w:rsid w:val="00D64279"/>
    <w:rsid w:val="00D66B62"/>
    <w:rsid w:val="00D721C4"/>
    <w:rsid w:val="00D773EC"/>
    <w:rsid w:val="00D8019A"/>
    <w:rsid w:val="00D87B00"/>
    <w:rsid w:val="00D906B7"/>
    <w:rsid w:val="00D91DD5"/>
    <w:rsid w:val="00D924E2"/>
    <w:rsid w:val="00D9477E"/>
    <w:rsid w:val="00D9501E"/>
    <w:rsid w:val="00D96280"/>
    <w:rsid w:val="00DA06BC"/>
    <w:rsid w:val="00DA3299"/>
    <w:rsid w:val="00DA3782"/>
    <w:rsid w:val="00DA6681"/>
    <w:rsid w:val="00DA6B1C"/>
    <w:rsid w:val="00DB0B62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E02D0"/>
    <w:rsid w:val="00DE0E6A"/>
    <w:rsid w:val="00DE3157"/>
    <w:rsid w:val="00DE567B"/>
    <w:rsid w:val="00DF598A"/>
    <w:rsid w:val="00DF7E39"/>
    <w:rsid w:val="00E01ADB"/>
    <w:rsid w:val="00E0276C"/>
    <w:rsid w:val="00E03FE0"/>
    <w:rsid w:val="00E04CCA"/>
    <w:rsid w:val="00E06A83"/>
    <w:rsid w:val="00E106B6"/>
    <w:rsid w:val="00E16516"/>
    <w:rsid w:val="00E1753F"/>
    <w:rsid w:val="00E17A4B"/>
    <w:rsid w:val="00E22988"/>
    <w:rsid w:val="00E2651C"/>
    <w:rsid w:val="00E3582F"/>
    <w:rsid w:val="00E3726E"/>
    <w:rsid w:val="00E37BC7"/>
    <w:rsid w:val="00E431B2"/>
    <w:rsid w:val="00E43C10"/>
    <w:rsid w:val="00E46A3C"/>
    <w:rsid w:val="00E50F30"/>
    <w:rsid w:val="00E5650D"/>
    <w:rsid w:val="00E621E2"/>
    <w:rsid w:val="00E65C61"/>
    <w:rsid w:val="00E66465"/>
    <w:rsid w:val="00E70BC6"/>
    <w:rsid w:val="00E7412E"/>
    <w:rsid w:val="00E75926"/>
    <w:rsid w:val="00E76A85"/>
    <w:rsid w:val="00E809ED"/>
    <w:rsid w:val="00E86970"/>
    <w:rsid w:val="00E87A13"/>
    <w:rsid w:val="00E92538"/>
    <w:rsid w:val="00E945FD"/>
    <w:rsid w:val="00E94B65"/>
    <w:rsid w:val="00E979A3"/>
    <w:rsid w:val="00EA3049"/>
    <w:rsid w:val="00EA33D8"/>
    <w:rsid w:val="00EA5BC3"/>
    <w:rsid w:val="00EA7047"/>
    <w:rsid w:val="00EA7241"/>
    <w:rsid w:val="00EB1949"/>
    <w:rsid w:val="00EB48EA"/>
    <w:rsid w:val="00EC2DD6"/>
    <w:rsid w:val="00EC5649"/>
    <w:rsid w:val="00ED1657"/>
    <w:rsid w:val="00ED3905"/>
    <w:rsid w:val="00ED413C"/>
    <w:rsid w:val="00EE209B"/>
    <w:rsid w:val="00EE29E8"/>
    <w:rsid w:val="00EF06BA"/>
    <w:rsid w:val="00F03FAD"/>
    <w:rsid w:val="00F04284"/>
    <w:rsid w:val="00F10E15"/>
    <w:rsid w:val="00F12448"/>
    <w:rsid w:val="00F179A1"/>
    <w:rsid w:val="00F210B5"/>
    <w:rsid w:val="00F21F21"/>
    <w:rsid w:val="00F27225"/>
    <w:rsid w:val="00F27B65"/>
    <w:rsid w:val="00F30089"/>
    <w:rsid w:val="00F30A15"/>
    <w:rsid w:val="00F36643"/>
    <w:rsid w:val="00F370D7"/>
    <w:rsid w:val="00F41450"/>
    <w:rsid w:val="00F51409"/>
    <w:rsid w:val="00F526D8"/>
    <w:rsid w:val="00F552D1"/>
    <w:rsid w:val="00F5566B"/>
    <w:rsid w:val="00F55A63"/>
    <w:rsid w:val="00F57B03"/>
    <w:rsid w:val="00F57F6D"/>
    <w:rsid w:val="00F60604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5704"/>
    <w:rsid w:val="00F8652E"/>
    <w:rsid w:val="00F875FF"/>
    <w:rsid w:val="00F97DB8"/>
    <w:rsid w:val="00F97EDE"/>
    <w:rsid w:val="00FA0386"/>
    <w:rsid w:val="00FA0EF7"/>
    <w:rsid w:val="00FA111A"/>
    <w:rsid w:val="00FA26A4"/>
    <w:rsid w:val="00FA2F5A"/>
    <w:rsid w:val="00FB1881"/>
    <w:rsid w:val="00FB7402"/>
    <w:rsid w:val="00FC5A88"/>
    <w:rsid w:val="00FC612C"/>
    <w:rsid w:val="00FC64DF"/>
    <w:rsid w:val="00FD25C7"/>
    <w:rsid w:val="00FD5D83"/>
    <w:rsid w:val="00FD635A"/>
    <w:rsid w:val="00FD6BBD"/>
    <w:rsid w:val="00FD712B"/>
    <w:rsid w:val="00FE1984"/>
    <w:rsid w:val="00FE2490"/>
    <w:rsid w:val="00FE25D9"/>
    <w:rsid w:val="00FE4B81"/>
    <w:rsid w:val="00FE5846"/>
    <w:rsid w:val="00FE6A61"/>
    <w:rsid w:val="00FF0BD9"/>
    <w:rsid w:val="00FF1E04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1169E"/>
  <w15:docId w15:val="{B9590A68-7653-074E-93F7-3E79D848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239C0"/>
    <w:rPr>
      <w:snapToGrid w:val="0"/>
      <w:sz w:val="24"/>
    </w:rPr>
  </w:style>
  <w:style w:type="paragraph" w:styleId="1">
    <w:name w:val="heading 1"/>
    <w:basedOn w:val="a0"/>
    <w:next w:val="a0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A105EA"/>
    <w:pPr>
      <w:keepNext/>
      <w:spacing w:before="240" w:after="60"/>
      <w:ind w:firstLine="851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2"/>
    <w:next w:val="a0"/>
    <w:link w:val="30"/>
    <w:qFormat/>
    <w:rsid w:val="00C2534D"/>
    <w:pPr>
      <w:outlineLvl w:val="2"/>
    </w:pPr>
  </w:style>
  <w:style w:type="paragraph" w:styleId="4">
    <w:name w:val="heading 4"/>
    <w:basedOn w:val="a0"/>
    <w:next w:val="a0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napToGrid/>
      <w:sz w:val="28"/>
    </w:rPr>
  </w:style>
  <w:style w:type="paragraph" w:styleId="5">
    <w:name w:val="heading 5"/>
    <w:basedOn w:val="a0"/>
    <w:next w:val="a0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6">
    <w:name w:val="heading 6"/>
    <w:basedOn w:val="a0"/>
    <w:next w:val="a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0"/>
    <w:next w:val="a0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0"/>
    <w:next w:val="a0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BB089E"/>
    <w:pPr>
      <w:ind w:firstLine="851"/>
      <w:jc w:val="both"/>
    </w:pPr>
    <w:rPr>
      <w:snapToGrid/>
    </w:rPr>
  </w:style>
  <w:style w:type="numbering" w:customStyle="1" w:styleId="StyleBulleted">
    <w:name w:val="Style Bulleted"/>
    <w:basedOn w:val="a3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a3"/>
    <w:rsid w:val="001C3C0D"/>
    <w:pPr>
      <w:numPr>
        <w:numId w:val="2"/>
      </w:numPr>
    </w:pPr>
  </w:style>
  <w:style w:type="paragraph" w:styleId="a6">
    <w:name w:val="footer"/>
    <w:basedOn w:val="a0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a4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a7">
    <w:name w:val="page number"/>
    <w:basedOn w:val="a1"/>
    <w:rsid w:val="004B33C8"/>
  </w:style>
  <w:style w:type="paragraph" w:styleId="10">
    <w:name w:val="toc 1"/>
    <w:basedOn w:val="a0"/>
    <w:next w:val="a0"/>
    <w:autoRedefine/>
    <w:uiPriority w:val="1"/>
    <w:qFormat/>
    <w:rsid w:val="004B33C8"/>
  </w:style>
  <w:style w:type="paragraph" w:styleId="21">
    <w:name w:val="toc 2"/>
    <w:basedOn w:val="a0"/>
    <w:next w:val="a0"/>
    <w:autoRedefine/>
    <w:uiPriority w:val="1"/>
    <w:qFormat/>
    <w:rsid w:val="004B33C8"/>
    <w:pPr>
      <w:ind w:left="240"/>
    </w:pPr>
  </w:style>
  <w:style w:type="character" w:styleId="a8">
    <w:name w:val="Hyperlink"/>
    <w:rsid w:val="004B33C8"/>
    <w:rPr>
      <w:color w:val="0000FF"/>
      <w:u w:val="single"/>
    </w:rPr>
  </w:style>
  <w:style w:type="paragraph" w:customStyle="1" w:styleId="CODE">
    <w:name w:val="CODE"/>
    <w:basedOn w:val="a0"/>
    <w:rsid w:val="00840CCE"/>
    <w:rPr>
      <w:rFonts w:ascii="Courier New" w:hAnsi="Courier New" w:cs="Courier New"/>
      <w:noProof/>
      <w:sz w:val="22"/>
      <w:lang w:val="en-US"/>
    </w:rPr>
  </w:style>
  <w:style w:type="paragraph" w:customStyle="1" w:styleId="StyleBodyCentered">
    <w:name w:val="Style Body Centered"/>
    <w:basedOn w:val="a4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a3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1">
    <w:name w:val="Название1"/>
    <w:rsid w:val="004B33C8"/>
    <w:rPr>
      <w:b/>
      <w:bCs/>
      <w:sz w:val="32"/>
    </w:rPr>
  </w:style>
  <w:style w:type="paragraph" w:styleId="a9">
    <w:name w:val="Title"/>
    <w:basedOn w:val="a0"/>
    <w:link w:val="aa"/>
    <w:qFormat/>
    <w:rsid w:val="004B33C8"/>
    <w:pPr>
      <w:ind w:firstLine="567"/>
      <w:jc w:val="center"/>
    </w:pPr>
    <w:rPr>
      <w:b/>
      <w:snapToGrid/>
      <w:sz w:val="28"/>
    </w:rPr>
  </w:style>
  <w:style w:type="paragraph" w:styleId="22">
    <w:name w:val="Body Text Indent 2"/>
    <w:basedOn w:val="a0"/>
    <w:rsid w:val="004B33C8"/>
    <w:rPr>
      <w:sz w:val="20"/>
    </w:rPr>
  </w:style>
  <w:style w:type="character" w:customStyle="1" w:styleId="a5">
    <w:name w:val="Основной текст с отступом Знак"/>
    <w:link w:val="a4"/>
    <w:rsid w:val="004B33C8"/>
    <w:rPr>
      <w:sz w:val="24"/>
      <w:lang w:val="ru-RU" w:eastAsia="ru-RU" w:bidi="ar-SA"/>
    </w:rPr>
  </w:style>
  <w:style w:type="paragraph" w:styleId="31">
    <w:name w:val="Body Text Indent 3"/>
    <w:basedOn w:val="a0"/>
    <w:rsid w:val="004B33C8"/>
    <w:pPr>
      <w:spacing w:after="120"/>
      <w:ind w:left="283"/>
    </w:pPr>
    <w:rPr>
      <w:sz w:val="16"/>
      <w:szCs w:val="16"/>
    </w:rPr>
  </w:style>
  <w:style w:type="paragraph" w:customStyle="1" w:styleId="Style14ptCenteredFirstline1cm">
    <w:name w:val="Style 14 pt Centered First line:  1 cm"/>
    <w:basedOn w:val="a0"/>
    <w:rsid w:val="004B33C8"/>
    <w:pPr>
      <w:jc w:val="center"/>
    </w:pPr>
    <w:rPr>
      <w:sz w:val="28"/>
    </w:rPr>
  </w:style>
  <w:style w:type="character" w:customStyle="1" w:styleId="s1">
    <w:name w:val="s1"/>
    <w:basedOn w:val="a1"/>
    <w:rsid w:val="004B33C8"/>
  </w:style>
  <w:style w:type="paragraph" w:styleId="ab">
    <w:name w:val="Body Text"/>
    <w:basedOn w:val="a0"/>
    <w:uiPriority w:val="1"/>
    <w:qFormat/>
    <w:rsid w:val="004B33C8"/>
    <w:pPr>
      <w:spacing w:after="120"/>
    </w:pPr>
  </w:style>
  <w:style w:type="character" w:customStyle="1" w:styleId="s9">
    <w:name w:val="s9"/>
    <w:basedOn w:val="a1"/>
    <w:rsid w:val="004B33C8"/>
  </w:style>
  <w:style w:type="character" w:customStyle="1" w:styleId="s10">
    <w:name w:val="s10"/>
    <w:basedOn w:val="a1"/>
    <w:rsid w:val="004B33C8"/>
  </w:style>
  <w:style w:type="character" w:customStyle="1" w:styleId="s2">
    <w:name w:val="s2"/>
    <w:basedOn w:val="a1"/>
    <w:rsid w:val="004B33C8"/>
  </w:style>
  <w:style w:type="character" w:customStyle="1" w:styleId="s12">
    <w:name w:val="s12"/>
    <w:basedOn w:val="a1"/>
    <w:rsid w:val="004B33C8"/>
  </w:style>
  <w:style w:type="character" w:customStyle="1" w:styleId="s4">
    <w:name w:val="s4"/>
    <w:basedOn w:val="a1"/>
    <w:rsid w:val="004B33C8"/>
  </w:style>
  <w:style w:type="character" w:customStyle="1" w:styleId="s8">
    <w:name w:val="s8"/>
    <w:basedOn w:val="a1"/>
    <w:rsid w:val="004B33C8"/>
  </w:style>
  <w:style w:type="character" w:customStyle="1" w:styleId="s6">
    <w:name w:val="s6"/>
    <w:basedOn w:val="a1"/>
    <w:rsid w:val="004B33C8"/>
  </w:style>
  <w:style w:type="paragraph" w:styleId="ac">
    <w:name w:val="Plain Text"/>
    <w:basedOn w:val="a0"/>
    <w:rsid w:val="00607485"/>
    <w:rPr>
      <w:rFonts w:ascii="Courier New" w:hAnsi="Courier New" w:cs="Courier New"/>
      <w:snapToGrid/>
      <w:sz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ad">
    <w:name w:val="Table Grid"/>
    <w:basedOn w:val="a2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23">
    <w:name w:val="Body Text 2"/>
    <w:basedOn w:val="a0"/>
    <w:rsid w:val="009E1084"/>
    <w:pPr>
      <w:jc w:val="both"/>
    </w:pPr>
    <w:rPr>
      <w:snapToGrid/>
    </w:rPr>
  </w:style>
  <w:style w:type="paragraph" w:styleId="32">
    <w:name w:val="Body Text 3"/>
    <w:basedOn w:val="a0"/>
    <w:rsid w:val="009E1084"/>
    <w:pPr>
      <w:ind w:right="4"/>
      <w:jc w:val="both"/>
    </w:pPr>
    <w:rPr>
      <w:snapToGrid/>
    </w:rPr>
  </w:style>
  <w:style w:type="paragraph" w:customStyle="1" w:styleId="ae">
    <w:name w:val="Готовый"/>
    <w:basedOn w:val="a0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24">
    <w:name w:val="List Bullet 2"/>
    <w:basedOn w:val="a0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napToGrid/>
    </w:rPr>
  </w:style>
  <w:style w:type="paragraph" w:customStyle="1" w:styleId="af">
    <w:name w:val="вадик"/>
    <w:basedOn w:val="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3">
    <w:name w:val="toc 3"/>
    <w:basedOn w:val="a0"/>
    <w:next w:val="a0"/>
    <w:autoRedefine/>
    <w:semiHidden/>
    <w:rsid w:val="009E1084"/>
    <w:pPr>
      <w:ind w:left="400"/>
    </w:pPr>
    <w:rPr>
      <w:snapToGrid/>
      <w:sz w:val="20"/>
    </w:rPr>
  </w:style>
  <w:style w:type="paragraph" w:styleId="40">
    <w:name w:val="toc 4"/>
    <w:basedOn w:val="a0"/>
    <w:next w:val="a0"/>
    <w:autoRedefine/>
    <w:semiHidden/>
    <w:rsid w:val="009E1084"/>
    <w:pPr>
      <w:ind w:left="600"/>
    </w:pPr>
    <w:rPr>
      <w:snapToGrid/>
      <w:sz w:val="20"/>
    </w:rPr>
  </w:style>
  <w:style w:type="paragraph" w:styleId="50">
    <w:name w:val="toc 5"/>
    <w:basedOn w:val="a0"/>
    <w:next w:val="a0"/>
    <w:autoRedefine/>
    <w:semiHidden/>
    <w:rsid w:val="009E1084"/>
    <w:pPr>
      <w:ind w:left="800"/>
    </w:pPr>
    <w:rPr>
      <w:snapToGrid/>
      <w:sz w:val="20"/>
    </w:rPr>
  </w:style>
  <w:style w:type="paragraph" w:styleId="60">
    <w:name w:val="toc 6"/>
    <w:basedOn w:val="a0"/>
    <w:next w:val="a0"/>
    <w:autoRedefine/>
    <w:semiHidden/>
    <w:rsid w:val="009E1084"/>
    <w:pPr>
      <w:ind w:left="1000"/>
    </w:pPr>
    <w:rPr>
      <w:snapToGrid/>
      <w:sz w:val="20"/>
    </w:rPr>
  </w:style>
  <w:style w:type="paragraph" w:styleId="70">
    <w:name w:val="toc 7"/>
    <w:basedOn w:val="a0"/>
    <w:next w:val="a0"/>
    <w:autoRedefine/>
    <w:semiHidden/>
    <w:rsid w:val="009E1084"/>
    <w:pPr>
      <w:ind w:left="1200"/>
    </w:pPr>
    <w:rPr>
      <w:snapToGrid/>
      <w:sz w:val="20"/>
    </w:rPr>
  </w:style>
  <w:style w:type="paragraph" w:styleId="80">
    <w:name w:val="toc 8"/>
    <w:basedOn w:val="a0"/>
    <w:next w:val="a0"/>
    <w:autoRedefine/>
    <w:semiHidden/>
    <w:rsid w:val="009E1084"/>
    <w:pPr>
      <w:ind w:left="1400"/>
    </w:pPr>
    <w:rPr>
      <w:snapToGrid/>
      <w:sz w:val="20"/>
    </w:rPr>
  </w:style>
  <w:style w:type="paragraph" w:styleId="90">
    <w:name w:val="toc 9"/>
    <w:basedOn w:val="a0"/>
    <w:next w:val="a0"/>
    <w:autoRedefine/>
    <w:semiHidden/>
    <w:rsid w:val="009E1084"/>
    <w:pPr>
      <w:ind w:left="1600"/>
    </w:pPr>
    <w:rPr>
      <w:snapToGrid/>
      <w:sz w:val="20"/>
    </w:rPr>
  </w:style>
  <w:style w:type="paragraph" w:styleId="af0">
    <w:name w:val="Block Text"/>
    <w:basedOn w:val="a0"/>
    <w:rsid w:val="009E1084"/>
    <w:pPr>
      <w:ind w:left="440" w:right="528" w:hanging="440"/>
    </w:pPr>
    <w:rPr>
      <w:color w:val="000000"/>
      <w:sz w:val="28"/>
    </w:rPr>
  </w:style>
  <w:style w:type="paragraph" w:styleId="af1">
    <w:name w:val="header"/>
    <w:basedOn w:val="a0"/>
    <w:rsid w:val="009E1084"/>
    <w:pPr>
      <w:tabs>
        <w:tab w:val="center" w:pos="4677"/>
        <w:tab w:val="right" w:pos="9355"/>
      </w:tabs>
    </w:pPr>
    <w:rPr>
      <w:snapToGrid/>
      <w:sz w:val="20"/>
    </w:rPr>
  </w:style>
  <w:style w:type="character" w:styleId="af2">
    <w:name w:val="FollowedHyperlink"/>
    <w:rsid w:val="009E1084"/>
    <w:rPr>
      <w:color w:val="800080"/>
      <w:u w:val="single"/>
    </w:rPr>
  </w:style>
  <w:style w:type="paragraph" w:styleId="af3">
    <w:name w:val="footnote text"/>
    <w:basedOn w:val="a0"/>
    <w:semiHidden/>
    <w:rsid w:val="009E1084"/>
    <w:rPr>
      <w:snapToGrid/>
      <w:sz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af4">
    <w:name w:val="Normal (Web)"/>
    <w:basedOn w:val="a0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">
    <w:name w:val="HTML Preformatted"/>
    <w:basedOn w:val="a0"/>
    <w:link w:val="HTML0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keyword">
    <w:name w:val="keyword"/>
    <w:basedOn w:val="a1"/>
    <w:rsid w:val="009E1084"/>
  </w:style>
  <w:style w:type="character" w:customStyle="1" w:styleId="keyworddef">
    <w:name w:val="keyword_def"/>
    <w:basedOn w:val="a1"/>
    <w:rsid w:val="009E1084"/>
  </w:style>
  <w:style w:type="character" w:customStyle="1" w:styleId="texample">
    <w:name w:val="texample"/>
    <w:basedOn w:val="a1"/>
    <w:rsid w:val="009E1084"/>
  </w:style>
  <w:style w:type="paragraph" w:customStyle="1" w:styleId="tita">
    <w:name w:val="tit_a"/>
    <w:basedOn w:val="a0"/>
    <w:rsid w:val="009E1084"/>
    <w:pPr>
      <w:spacing w:before="100" w:beforeAutospacing="1" w:after="100" w:afterAutospacing="1"/>
      <w:jc w:val="center"/>
    </w:pPr>
    <w:rPr>
      <w:rFonts w:ascii="Verdana" w:hAnsi="Verdana"/>
      <w:snapToGrid/>
      <w:color w:val="000000"/>
      <w:sz w:val="32"/>
      <w:szCs w:val="32"/>
    </w:rPr>
  </w:style>
  <w:style w:type="paragraph" w:customStyle="1" w:styleId="text">
    <w:name w:val="text"/>
    <w:basedOn w:val="a0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Cs w:val="24"/>
    </w:rPr>
  </w:style>
  <w:style w:type="paragraph" w:customStyle="1" w:styleId="textb">
    <w:name w:val="text_b"/>
    <w:basedOn w:val="a0"/>
    <w:rsid w:val="009E1084"/>
    <w:pPr>
      <w:spacing w:before="100" w:beforeAutospacing="1" w:after="100" w:afterAutospacing="1"/>
    </w:pPr>
    <w:rPr>
      <w:rFonts w:ascii="Verdana" w:hAnsi="Verdana"/>
      <w:b/>
      <w:bCs/>
      <w:snapToGrid/>
      <w:color w:val="000000"/>
      <w:szCs w:val="24"/>
    </w:rPr>
  </w:style>
  <w:style w:type="paragraph" w:customStyle="1" w:styleId="code0">
    <w:name w:val="code"/>
    <w:basedOn w:val="a0"/>
    <w:rsid w:val="009E1084"/>
    <w:pPr>
      <w:spacing w:before="100" w:beforeAutospacing="1" w:after="100" w:afterAutospacing="1"/>
    </w:pPr>
    <w:rPr>
      <w:rFonts w:ascii="Verdana" w:hAnsi="Verdana"/>
      <w:i/>
      <w:iCs/>
      <w:snapToGrid/>
      <w:color w:val="000000"/>
      <w:sz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F813EA"/>
  </w:style>
  <w:style w:type="character" w:customStyle="1" w:styleId="wikilink">
    <w:name w:val="wikilink"/>
    <w:basedOn w:val="a1"/>
    <w:rsid w:val="00F813EA"/>
  </w:style>
  <w:style w:type="character" w:customStyle="1" w:styleId="wikigeneratedlinkcontent">
    <w:name w:val="wikigeneratedlinkcontent"/>
    <w:basedOn w:val="a1"/>
    <w:rsid w:val="00F813EA"/>
  </w:style>
  <w:style w:type="character" w:styleId="af5">
    <w:name w:val="Strong"/>
    <w:basedOn w:val="a1"/>
    <w:uiPriority w:val="22"/>
    <w:qFormat/>
    <w:rsid w:val="00EF06BA"/>
    <w:rPr>
      <w:b/>
      <w:bCs/>
    </w:rPr>
  </w:style>
  <w:style w:type="paragraph" w:styleId="a">
    <w:name w:val="List Bullet"/>
    <w:basedOn w:val="a0"/>
    <w:unhideWhenUsed/>
    <w:rsid w:val="00B21B5E"/>
    <w:pPr>
      <w:numPr>
        <w:numId w:val="4"/>
      </w:numPr>
      <w:contextualSpacing/>
    </w:pPr>
  </w:style>
  <w:style w:type="character" w:customStyle="1" w:styleId="30">
    <w:name w:val="Заголовок 3 Знак"/>
    <w:link w:val="3"/>
    <w:rsid w:val="00C2534D"/>
    <w:rPr>
      <w:rFonts w:cs="Arial"/>
      <w:b/>
      <w:bCs/>
      <w:iCs/>
      <w:snapToGrid w:val="0"/>
      <w:sz w:val="28"/>
      <w:szCs w:val="28"/>
    </w:rPr>
  </w:style>
  <w:style w:type="paragraph" w:styleId="af6">
    <w:name w:val="Balloon Text"/>
    <w:basedOn w:val="a0"/>
    <w:link w:val="af7"/>
    <w:semiHidden/>
    <w:rsid w:val="00B21B5E"/>
    <w:rPr>
      <w:rFonts w:ascii="Tahoma" w:hAnsi="Tahoma" w:cs="Tahoma"/>
      <w:snapToGrid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a0"/>
    <w:rsid w:val="00B21B5E"/>
    <w:pPr>
      <w:jc w:val="center"/>
    </w:pPr>
    <w:rPr>
      <w:b/>
      <w:bCs/>
    </w:rPr>
  </w:style>
  <w:style w:type="paragraph" w:customStyle="1" w:styleId="TitlePageText">
    <w:name w:val="TitlePageText"/>
    <w:basedOn w:val="a0"/>
    <w:rsid w:val="00B21B5E"/>
    <w:pPr>
      <w:spacing w:line="360" w:lineRule="auto"/>
    </w:pPr>
    <w:rPr>
      <w:sz w:val="28"/>
    </w:rPr>
  </w:style>
  <w:style w:type="paragraph" w:customStyle="1" w:styleId="SecondPageText">
    <w:name w:val="SecondPageText"/>
    <w:basedOn w:val="a0"/>
    <w:rsid w:val="00B21B5E"/>
    <w:pPr>
      <w:ind w:firstLine="567"/>
      <w:jc w:val="both"/>
    </w:pPr>
    <w:rPr>
      <w:sz w:val="28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a0"/>
    <w:rsid w:val="00B21B5E"/>
    <w:pPr>
      <w:jc w:val="center"/>
    </w:pPr>
    <w:rPr>
      <w:iCs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">
    <w:name w:val="Table Normal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0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f9">
    <w:name w:val="Коды"/>
    <w:basedOn w:val="a0"/>
    <w:link w:val="afa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napToGrid/>
      <w:sz w:val="20"/>
      <w:lang w:val="en-US"/>
    </w:rPr>
  </w:style>
  <w:style w:type="character" w:customStyle="1" w:styleId="afa">
    <w:name w:val="Коды Знак"/>
    <w:basedOn w:val="a1"/>
    <w:link w:val="af9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a2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fb">
    <w:name w:val="Стиль (латиница) Знак"/>
    <w:basedOn w:val="a1"/>
    <w:link w:val="afc"/>
    <w:rsid w:val="00B21B5E"/>
    <w:rPr>
      <w:rFonts w:ascii="Courier New" w:eastAsia="SimSun" w:hAnsi="Courier New" w:cs="Courier New"/>
      <w:lang w:eastAsia="zh-CN"/>
    </w:rPr>
  </w:style>
  <w:style w:type="paragraph" w:customStyle="1" w:styleId="afc">
    <w:name w:val="Стиль (латиница)"/>
    <w:basedOn w:val="a0"/>
    <w:link w:val="afb"/>
    <w:autoRedefine/>
    <w:rsid w:val="00B21B5E"/>
    <w:rPr>
      <w:rFonts w:ascii="Courier New" w:eastAsia="SimSun" w:hAnsi="Courier New" w:cs="Courier New"/>
      <w:snapToGrid/>
      <w:sz w:val="20"/>
      <w:lang w:eastAsia="zh-CN"/>
    </w:rPr>
  </w:style>
  <w:style w:type="paragraph" w:customStyle="1" w:styleId="BLevel2">
    <w:name w:val="BLevel2"/>
    <w:basedOn w:val="a0"/>
    <w:next w:val="a0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snapToGrid/>
      <w:color w:val="000000"/>
      <w:sz w:val="36"/>
      <w:szCs w:val="21"/>
      <w:lang w:val="en-US"/>
    </w:rPr>
  </w:style>
  <w:style w:type="paragraph" w:customStyle="1" w:styleId="afd">
    <w:name w:val="Программный код"/>
    <w:basedOn w:val="a0"/>
    <w:link w:val="afe"/>
    <w:rsid w:val="00B21B5E"/>
    <w:pPr>
      <w:ind w:left="720" w:right="715"/>
    </w:pPr>
    <w:rPr>
      <w:rFonts w:ascii="Courier New" w:hAnsi="Courier New" w:cs="Courier New"/>
      <w:b/>
      <w:bCs/>
      <w:snapToGrid/>
      <w:color w:val="333399"/>
      <w:szCs w:val="24"/>
      <w:lang w:val="en-US"/>
    </w:rPr>
  </w:style>
  <w:style w:type="character" w:customStyle="1" w:styleId="afe">
    <w:name w:val="Программный код Знак"/>
    <w:basedOn w:val="a1"/>
    <w:link w:val="afd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a0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snapToGrid/>
      <w:color w:val="000000"/>
      <w:sz w:val="22"/>
      <w:szCs w:val="22"/>
    </w:rPr>
  </w:style>
  <w:style w:type="paragraph" w:customStyle="1" w:styleId="BListing">
    <w:name w:val="BListing"/>
    <w:basedOn w:val="a0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napToGrid/>
      <w:sz w:val="20"/>
      <w:lang w:eastAsia="en-US"/>
    </w:rPr>
  </w:style>
  <w:style w:type="character" w:customStyle="1" w:styleId="BText10">
    <w:name w:val="BText1 Знак"/>
    <w:basedOn w:val="a1"/>
    <w:link w:val="BText1"/>
    <w:rsid w:val="00B21B5E"/>
    <w:rPr>
      <w:iCs/>
      <w:color w:val="000000"/>
      <w:sz w:val="22"/>
      <w:szCs w:val="22"/>
    </w:rPr>
  </w:style>
  <w:style w:type="character" w:styleId="aff">
    <w:name w:val="Placeholder Text"/>
    <w:basedOn w:val="a1"/>
    <w:uiPriority w:val="99"/>
    <w:semiHidden/>
    <w:rsid w:val="00B21B5E"/>
    <w:rPr>
      <w:color w:val="808080"/>
    </w:rPr>
  </w:style>
  <w:style w:type="character" w:customStyle="1" w:styleId="20">
    <w:name w:val="Заголовок 2 Знак"/>
    <w:basedOn w:val="a1"/>
    <w:link w:val="2"/>
    <w:rsid w:val="00A105EA"/>
    <w:rPr>
      <w:rFonts w:cs="Arial"/>
      <w:b/>
      <w:bCs/>
      <w:iCs/>
      <w:snapToGrid w:val="0"/>
      <w:sz w:val="28"/>
      <w:szCs w:val="28"/>
    </w:rPr>
  </w:style>
  <w:style w:type="character" w:styleId="aff0">
    <w:name w:val="Book Title"/>
    <w:basedOn w:val="a1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0">
    <w:name w:val="Стандартный HTML Знак"/>
    <w:basedOn w:val="a1"/>
    <w:link w:val="HTML"/>
    <w:uiPriority w:val="99"/>
    <w:rsid w:val="00E3726E"/>
    <w:rPr>
      <w:rFonts w:ascii="Courier New" w:hAnsi="Courier New" w:cs="Courier New"/>
    </w:rPr>
  </w:style>
  <w:style w:type="character" w:customStyle="1" w:styleId="aa">
    <w:name w:val="Заголовок Знак"/>
    <w:basedOn w:val="a1"/>
    <w:link w:val="a9"/>
    <w:rsid w:val="00954BDA"/>
    <w:rPr>
      <w:b/>
      <w:sz w:val="28"/>
    </w:rPr>
  </w:style>
  <w:style w:type="paragraph" w:customStyle="1" w:styleId="paragraph">
    <w:name w:val="paragraph"/>
    <w:basedOn w:val="a0"/>
    <w:rsid w:val="00CE1CBD"/>
    <w:pPr>
      <w:spacing w:before="100" w:beforeAutospacing="1" w:after="100" w:afterAutospacing="1"/>
    </w:pPr>
    <w:rPr>
      <w:snapToGrid/>
      <w:szCs w:val="24"/>
    </w:rPr>
  </w:style>
  <w:style w:type="character" w:customStyle="1" w:styleId="normaltextrun">
    <w:name w:val="normaltextrun"/>
    <w:basedOn w:val="a1"/>
    <w:rsid w:val="00CE1CBD"/>
  </w:style>
  <w:style w:type="character" w:customStyle="1" w:styleId="eop">
    <w:name w:val="eop"/>
    <w:basedOn w:val="a1"/>
    <w:rsid w:val="00CE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0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71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469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uperuser/kostyA/Uni/&#1055;&#1080;&#1054;&#1040;/C++/&#1054;&#1090;&#1095;&#1077;&#1090;&#1099;/&#1055;&#1080;&#1086;&#1072;%20&#1057;++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44d743-39a1-474f-a6dc-e073f0f6d1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418E8B04D93D4AABD2AB577D0337DA" ma:contentTypeVersion="4" ma:contentTypeDescription="Создание документа." ma:contentTypeScope="" ma:versionID="45335bbf206d3b27cee84441b84a41d6">
  <xsd:schema xmlns:xsd="http://www.w3.org/2001/XMLSchema" xmlns:xs="http://www.w3.org/2001/XMLSchema" xmlns:p="http://schemas.microsoft.com/office/2006/metadata/properties" xmlns:ns2="6444d743-39a1-474f-a6dc-e073f0f6d12d" targetNamespace="http://schemas.microsoft.com/office/2006/metadata/properties" ma:root="true" ma:fieldsID="f96221262372b9f62db6e24c27708058" ns2:_="">
    <xsd:import namespace="6444d743-39a1-474f-a6dc-e073f0f6d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d743-39a1-474f-a6dc-e073f0f6d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6444d743-39a1-474f-a6dc-e073f0f6d12d"/>
  </ds:schemaRefs>
</ds:datastoreItem>
</file>

<file path=customXml/itemProps2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BDF80-3F6F-4367-AC3E-246ED366E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d743-39a1-474f-a6dc-e073f0f6d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E77CA6-A774-40CA-9174-C3590468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Пиоа С++ шаблон.dotx</Template>
  <TotalTime>103</TotalTime>
  <Pages>15</Pages>
  <Words>2377</Words>
  <Characters>13552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№6</vt:lpstr>
      <vt:lpstr>Лабораторная работа №6</vt:lpstr>
    </vt:vector>
  </TitlesOfParts>
  <Company>rooch</Company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Microsoft Office User</dc:creator>
  <cp:lastModifiedBy>Герасимов Константин Сергеевич</cp:lastModifiedBy>
  <cp:revision>9</cp:revision>
  <cp:lastPrinted>2019-09-10T01:19:00Z</cp:lastPrinted>
  <dcterms:created xsi:type="dcterms:W3CDTF">2023-05-25T14:30:00Z</dcterms:created>
  <dcterms:modified xsi:type="dcterms:W3CDTF">2023-06-10T08:02:00Z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0x01010031418E8B04D93D4AABD2AB577D0337DA</vt:lpwstr>
  </property>
</Properties>
</file>