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63EA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71F3E272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34431278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0C286488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04A56E35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59818E97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5A481E8E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BC9166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C6D9868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37C949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D5D3148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B387B7C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0E62635" w14:textId="65B02D70" w:rsidR="00984A4F" w:rsidRDefault="00984A4F" w:rsidP="00874872">
      <w:pPr>
        <w:jc w:val="center"/>
        <w:rPr>
          <w:sz w:val="23"/>
          <w:szCs w:val="23"/>
          <w:shd w:val="clear" w:color="auto" w:fill="FAF9F8"/>
        </w:rPr>
      </w:pPr>
      <w:r>
        <w:rPr>
          <w:sz w:val="23"/>
          <w:szCs w:val="23"/>
          <w:shd w:val="clear" w:color="auto" w:fill="FAF9F8"/>
        </w:rPr>
        <w:t>Практическое</w:t>
      </w:r>
      <w:r w:rsidRPr="00242E36">
        <w:rPr>
          <w:sz w:val="23"/>
          <w:szCs w:val="23"/>
          <w:shd w:val="clear" w:color="auto" w:fill="FAF9F8"/>
        </w:rPr>
        <w:t xml:space="preserve"> </w:t>
      </w:r>
      <w:r>
        <w:rPr>
          <w:sz w:val="23"/>
          <w:szCs w:val="23"/>
          <w:shd w:val="clear" w:color="auto" w:fill="FAF9F8"/>
        </w:rPr>
        <w:t xml:space="preserve">занятие </w:t>
      </w:r>
      <w:proofErr w:type="gramStart"/>
      <w:r w:rsidR="004C1DEA">
        <w:rPr>
          <w:sz w:val="23"/>
          <w:szCs w:val="23"/>
          <w:shd w:val="clear" w:color="auto" w:fill="FAF9F8"/>
        </w:rPr>
        <w:t>7-8</w:t>
      </w:r>
      <w:proofErr w:type="gramEnd"/>
      <w:r>
        <w:rPr>
          <w:sz w:val="23"/>
          <w:szCs w:val="23"/>
          <w:shd w:val="clear" w:color="auto" w:fill="FAF9F8"/>
        </w:rPr>
        <w:t>.</w:t>
      </w:r>
    </w:p>
    <w:p w14:paraId="185470C9" w14:textId="667522B8" w:rsidR="00874872" w:rsidRPr="00984A4F" w:rsidRDefault="00984A4F" w:rsidP="00874872">
      <w:pPr>
        <w:jc w:val="center"/>
        <w:rPr>
          <w:b/>
          <w:bCs/>
          <w:sz w:val="28"/>
          <w:szCs w:val="28"/>
        </w:rPr>
      </w:pPr>
      <w:r w:rsidRPr="00984A4F">
        <w:rPr>
          <w:b/>
          <w:bCs/>
          <w:sz w:val="23"/>
          <w:szCs w:val="23"/>
          <w:shd w:val="clear" w:color="auto" w:fill="FAF9F8"/>
        </w:rPr>
        <w:t xml:space="preserve"> </w:t>
      </w:r>
      <w:r w:rsidR="004C1DEA">
        <w:rPr>
          <w:b/>
          <w:bCs/>
          <w:sz w:val="23"/>
          <w:szCs w:val="23"/>
          <w:shd w:val="clear" w:color="auto" w:fill="FAF9F8"/>
        </w:rPr>
        <w:t>ИСПОЛЬЗОВАНИЕ УКАЗАТЕЛЕЙ.</w:t>
      </w:r>
      <w:r w:rsidR="00874872" w:rsidRPr="00984A4F">
        <w:rPr>
          <w:b/>
          <w:bCs/>
          <w:sz w:val="28"/>
          <w:szCs w:val="28"/>
        </w:rPr>
        <w:t xml:space="preserve"> </w:t>
      </w:r>
    </w:p>
    <w:p w14:paraId="7A7784F7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5634FB0B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98FA83E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73624CC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32E6A84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6B943F1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C701CF1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412F95B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6F4ED8E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D4A1DBB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F634ACD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5F397955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AF08A12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8EDA65D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013FEC0" w14:textId="77777777" w:rsidR="00874872" w:rsidRPr="00F55A63" w:rsidRDefault="00874872" w:rsidP="00874872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Pr="00F55A63">
        <w:rPr>
          <w:sz w:val="28"/>
          <w:szCs w:val="28"/>
        </w:rPr>
        <w:t xml:space="preserve"> студент:</w:t>
      </w:r>
    </w:p>
    <w:p w14:paraId="6A20D1BB" w14:textId="77777777" w:rsidR="00874872" w:rsidRPr="00A401DC" w:rsidRDefault="00A401DC" w:rsidP="00A401DC">
      <w:pPr>
        <w:jc w:val="right"/>
        <w:rPr>
          <w:sz w:val="28"/>
          <w:szCs w:val="28"/>
        </w:rPr>
      </w:pPr>
      <w:r>
        <w:rPr>
          <w:sz w:val="28"/>
          <w:szCs w:val="28"/>
        </w:rPr>
        <w:t>Герасимов Константин Сергеевич</w:t>
      </w:r>
    </w:p>
    <w:p w14:paraId="081AE5CD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AEEAE69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1A5A9D2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984A4F">
        <w:rPr>
          <w:sz w:val="28"/>
          <w:szCs w:val="28"/>
        </w:rPr>
        <w:t>3</w:t>
      </w:r>
    </w:p>
    <w:p w14:paraId="4B708F31" w14:textId="77777777" w:rsidR="00874872" w:rsidRPr="00F55A63" w:rsidRDefault="00874872" w:rsidP="00874872">
      <w:pPr>
        <w:rPr>
          <w:b/>
          <w:sz w:val="28"/>
          <w:szCs w:val="28"/>
        </w:rPr>
      </w:pPr>
      <w:r w:rsidRPr="00F55A63">
        <w:rPr>
          <w:b/>
          <w:sz w:val="28"/>
          <w:szCs w:val="28"/>
        </w:rPr>
        <w:br w:type="page"/>
      </w:r>
    </w:p>
    <w:p w14:paraId="38322398" w14:textId="77777777" w:rsidR="00874872" w:rsidRPr="00F55A63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в аудитории</w:t>
      </w:r>
    </w:p>
    <w:p w14:paraId="768C4686" w14:textId="77777777" w:rsidR="00874872" w:rsidRPr="00F55A63" w:rsidRDefault="00874872" w:rsidP="00874872">
      <w:pPr>
        <w:rPr>
          <w:sz w:val="28"/>
          <w:szCs w:val="28"/>
        </w:rPr>
      </w:pPr>
    </w:p>
    <w:p w14:paraId="7E7A6761" w14:textId="77777777" w:rsidR="00874872" w:rsidRPr="00F55A63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5.1</w:t>
      </w:r>
    </w:p>
    <w:p w14:paraId="38DCF93D" w14:textId="77777777" w:rsidR="00874872" w:rsidRPr="005A69E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10525C86" w14:textId="04D2B008" w:rsidR="00874872" w:rsidRPr="004C1DEA" w:rsidRDefault="004C1DEA" w:rsidP="004C1DEA">
      <w:r w:rsidRPr="004C1DEA">
        <w:rPr>
          <w:sz w:val="28"/>
          <w:szCs w:val="28"/>
          <w:shd w:val="clear" w:color="auto" w:fill="FAF9F8"/>
        </w:rPr>
        <w:t>Дан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одномерный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массив,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состоящий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из</w:t>
      </w:r>
      <w:r w:rsidR="001D2447">
        <w:rPr>
          <w:sz w:val="28"/>
          <w:szCs w:val="28"/>
          <w:shd w:val="clear" w:color="auto" w:fill="FAF9F8"/>
        </w:rPr>
        <w:t xml:space="preserve"> </w:t>
      </w:r>
      <w:proofErr w:type="gramStart"/>
      <w:r w:rsidRPr="004C1DEA">
        <w:rPr>
          <w:sz w:val="28"/>
          <w:szCs w:val="28"/>
          <w:shd w:val="clear" w:color="auto" w:fill="FAF9F8"/>
        </w:rPr>
        <w:t>N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 xml:space="preserve"> (</w:t>
      </w:r>
      <w:proofErr w:type="gramEnd"/>
      <w:r w:rsidRPr="004C1DEA">
        <w:rPr>
          <w:sz w:val="28"/>
          <w:szCs w:val="28"/>
          <w:shd w:val="clear" w:color="auto" w:fill="FAF9F8"/>
        </w:rPr>
        <w:t>10&lt;=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 xml:space="preserve"> N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 xml:space="preserve"> &lt;=1000) целочисленных элементов.</w:t>
      </w:r>
      <w:r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Написать функцию нахождения максимального</w:t>
      </w:r>
      <w:r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отрицательного</w:t>
      </w:r>
      <w:r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среди четных элементов</w:t>
      </w:r>
      <w:r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массива. Функция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должна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возвращать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значение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булевской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переменной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в зависимости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есть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или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нет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отрицательные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четные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элементы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массива.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4C1DEA">
        <w:rPr>
          <w:sz w:val="28"/>
          <w:szCs w:val="28"/>
          <w:shd w:val="clear" w:color="auto" w:fill="FAF9F8"/>
        </w:rPr>
        <w:t>Максимальное значение вернуть с помощью формального параметра (ссылочной переменной).</w:t>
      </w:r>
    </w:p>
    <w:p w14:paraId="42B43F78" w14:textId="77777777" w:rsidR="00874872" w:rsidRPr="00242E36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75722FF8" w14:textId="7B6C2F4E" w:rsidR="004C1DEA" w:rsidRPr="001D2447" w:rsidRDefault="004C1DEA" w:rsidP="004C1DEA">
      <w:pPr>
        <w:rPr>
          <w:rFonts w:ascii="Consolas" w:hAnsi="Consolas" w:cs="Consolas"/>
          <w:sz w:val="20"/>
          <w:szCs w:val="15"/>
          <w:lang w:val="en-US"/>
        </w:rPr>
      </w:pPr>
      <w:r w:rsidRPr="001D2447">
        <w:rPr>
          <w:rFonts w:ascii="Consolas" w:hAnsi="Consolas" w:cs="Consolas"/>
          <w:sz w:val="20"/>
          <w:szCs w:val="15"/>
          <w:lang w:val="en-US"/>
        </w:rPr>
        <w:t>#include &lt;iostream&gt;</w:t>
      </w:r>
      <w:r w:rsidRPr="001D2447">
        <w:rPr>
          <w:rFonts w:ascii="Consolas" w:hAnsi="Consolas" w:cs="Consolas"/>
          <w:sz w:val="20"/>
          <w:szCs w:val="15"/>
          <w:lang w:val="en-US"/>
        </w:rPr>
        <w:br/>
        <w:t>using namespace std;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Pr="001D2447">
        <w:rPr>
          <w:rFonts w:ascii="Consolas" w:hAnsi="Consolas" w:cs="Consolas"/>
          <w:sz w:val="20"/>
          <w:szCs w:val="15"/>
          <w:lang w:val="en-US"/>
        </w:rPr>
        <w:br/>
        <w:t xml:space="preserve">void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init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(int*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arr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, int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pwr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){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srand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(time(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nullptr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));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for (int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= 0;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pwr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++){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arr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[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] = rand() % 80 - 41;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}</w:t>
      </w:r>
      <w:r w:rsidRPr="001D2447">
        <w:rPr>
          <w:rFonts w:ascii="Consolas" w:hAnsi="Consolas" w:cs="Consolas"/>
          <w:sz w:val="20"/>
          <w:szCs w:val="15"/>
          <w:lang w:val="en-US"/>
        </w:rPr>
        <w:br/>
        <w:t>}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Pr="001D2447">
        <w:rPr>
          <w:rFonts w:ascii="Consolas" w:hAnsi="Consolas" w:cs="Consolas"/>
          <w:sz w:val="20"/>
          <w:szCs w:val="15"/>
          <w:lang w:val="en-US"/>
        </w:rPr>
        <w:br/>
        <w:t xml:space="preserve">void find(int*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arr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, int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pwr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){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int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max_el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= -1000;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int*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max_el_ptr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= &amp;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max_el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bool flag = false;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for (int*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=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arr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arr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+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pwr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++){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</w:t>
      </w:r>
      <w:r w:rsidRPr="001D2447">
        <w:rPr>
          <w:rFonts w:ascii="Consolas" w:hAnsi="Consolas" w:cs="Consolas"/>
          <w:sz w:val="20"/>
          <w:szCs w:val="15"/>
          <w:lang w:val="en-US"/>
        </w:rPr>
        <w:t>if (*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% 2 == 0 and *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 0){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  </w:t>
      </w:r>
      <w:r w:rsidRPr="001D2447">
        <w:rPr>
          <w:rFonts w:ascii="Consolas" w:hAnsi="Consolas" w:cs="Consolas"/>
          <w:sz w:val="20"/>
          <w:szCs w:val="15"/>
          <w:lang w:val="en-US"/>
        </w:rPr>
        <w:t>if (*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&gt; *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max_el_ptr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){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  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max_el_ptr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=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  </w:t>
      </w:r>
      <w:r w:rsidRPr="001D2447">
        <w:rPr>
          <w:rFonts w:ascii="Consolas" w:hAnsi="Consolas" w:cs="Consolas"/>
          <w:sz w:val="20"/>
          <w:szCs w:val="15"/>
          <w:lang w:val="en-US"/>
        </w:rPr>
        <w:t>}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</w:t>
      </w:r>
      <w:r w:rsidRPr="001D2447">
        <w:rPr>
          <w:rFonts w:ascii="Consolas" w:hAnsi="Consolas" w:cs="Consolas"/>
          <w:sz w:val="20"/>
          <w:szCs w:val="15"/>
          <w:lang w:val="en-US"/>
        </w:rPr>
        <w:t>}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}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if (*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max_el_ptr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== -1000){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cout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&lt;&lt; flag &lt;&lt; " - </w:t>
      </w:r>
      <w:r w:rsidRPr="004C1DEA">
        <w:rPr>
          <w:rFonts w:ascii="Consolas" w:hAnsi="Consolas" w:cs="Consolas"/>
          <w:sz w:val="20"/>
          <w:szCs w:val="15"/>
        </w:rPr>
        <w:t>Элементы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 </w:t>
      </w:r>
      <w:r w:rsidRPr="004C1DEA">
        <w:rPr>
          <w:rFonts w:ascii="Consolas" w:hAnsi="Consolas" w:cs="Consolas"/>
          <w:sz w:val="20"/>
          <w:szCs w:val="15"/>
        </w:rPr>
        <w:t>отсутствуют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. " &lt;&lt;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endl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} else 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</w:t>
      </w:r>
      <w:r w:rsidRPr="001D2447">
        <w:rPr>
          <w:rFonts w:ascii="Consolas" w:hAnsi="Consolas" w:cs="Consolas"/>
          <w:sz w:val="20"/>
          <w:szCs w:val="15"/>
          <w:lang w:val="en-US"/>
        </w:rPr>
        <w:t>flag = true;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cout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&lt;&lt; flag &lt;&lt; " - </w:t>
      </w:r>
      <w:r w:rsidRPr="004C1DEA">
        <w:rPr>
          <w:rFonts w:ascii="Consolas" w:hAnsi="Consolas" w:cs="Consolas"/>
          <w:sz w:val="20"/>
          <w:szCs w:val="15"/>
        </w:rPr>
        <w:t>Элементы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 </w:t>
      </w:r>
      <w:r w:rsidRPr="004C1DEA">
        <w:rPr>
          <w:rFonts w:ascii="Consolas" w:hAnsi="Consolas" w:cs="Consolas"/>
          <w:sz w:val="20"/>
          <w:szCs w:val="15"/>
        </w:rPr>
        <w:t>есть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. " &lt;&lt;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endl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&lt;&lt; *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max_el_ptr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}</w:t>
      </w:r>
      <w:r w:rsidRPr="001D2447">
        <w:rPr>
          <w:rFonts w:ascii="Consolas" w:hAnsi="Consolas" w:cs="Consolas"/>
          <w:sz w:val="20"/>
          <w:szCs w:val="15"/>
          <w:lang w:val="en-US"/>
        </w:rPr>
        <w:br/>
        <w:t>}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Pr="001D2447">
        <w:rPr>
          <w:rFonts w:ascii="Consolas" w:hAnsi="Consolas" w:cs="Consolas"/>
          <w:sz w:val="20"/>
          <w:szCs w:val="15"/>
          <w:lang w:val="en-US"/>
        </w:rPr>
        <w:br/>
        <w:t xml:space="preserve">void output(int*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arr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, int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pwr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){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for (int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= 0;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pwr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++){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cout.width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(2);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cout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&lt;&lt;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arr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[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] &lt;&lt; " ";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}</w:t>
      </w:r>
      <w:r w:rsidRPr="001D2447">
        <w:rPr>
          <w:rFonts w:ascii="Consolas" w:hAnsi="Consolas" w:cs="Consolas"/>
          <w:sz w:val="20"/>
          <w:szCs w:val="15"/>
          <w:lang w:val="en-US"/>
        </w:rPr>
        <w:br/>
        <w:t>}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Pr="001D2447">
        <w:rPr>
          <w:rFonts w:ascii="Consolas" w:hAnsi="Consolas" w:cs="Consolas"/>
          <w:sz w:val="20"/>
          <w:szCs w:val="15"/>
          <w:lang w:val="en-US"/>
        </w:rPr>
        <w:br/>
        <w:t>int main() {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int n;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cout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&lt;&lt; "</w:t>
      </w:r>
      <w:r w:rsidRPr="004C1DEA">
        <w:rPr>
          <w:rFonts w:ascii="Consolas" w:hAnsi="Consolas" w:cs="Consolas"/>
          <w:sz w:val="20"/>
          <w:szCs w:val="15"/>
        </w:rPr>
        <w:t>Введите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 </w:t>
      </w:r>
      <w:proofErr w:type="spellStart"/>
      <w:r w:rsidRPr="004C1DEA">
        <w:rPr>
          <w:rFonts w:ascii="Consolas" w:hAnsi="Consolas" w:cs="Consolas"/>
          <w:sz w:val="20"/>
          <w:szCs w:val="15"/>
        </w:rPr>
        <w:t>колличество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</w:t>
      </w:r>
      <w:r w:rsidRPr="004C1DEA">
        <w:rPr>
          <w:rFonts w:ascii="Consolas" w:hAnsi="Consolas" w:cs="Consolas"/>
          <w:sz w:val="20"/>
          <w:szCs w:val="15"/>
        </w:rPr>
        <w:t>элементов</w:t>
      </w:r>
      <w:r w:rsidRPr="001D2447">
        <w:rPr>
          <w:rFonts w:ascii="Consolas" w:hAnsi="Consolas" w:cs="Consolas"/>
          <w:sz w:val="20"/>
          <w:szCs w:val="15"/>
          <w:lang w:val="en-US"/>
        </w:rPr>
        <w:t xml:space="preserve"> </w:t>
      </w:r>
      <w:r w:rsidRPr="004C1DEA">
        <w:rPr>
          <w:rFonts w:ascii="Consolas" w:hAnsi="Consolas" w:cs="Consolas"/>
          <w:sz w:val="20"/>
          <w:szCs w:val="15"/>
        </w:rPr>
        <w:t>массива</w:t>
      </w:r>
      <w:r w:rsidRPr="001D2447">
        <w:rPr>
          <w:rFonts w:ascii="Consolas" w:hAnsi="Consolas" w:cs="Consolas"/>
          <w:sz w:val="20"/>
          <w:szCs w:val="15"/>
          <w:lang w:val="en-US"/>
        </w:rPr>
        <w:t>: ";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cin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&gt;&gt; n;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int* massive = new int [n];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init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(massive, n);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output(massive, n);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cout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 xml:space="preserve"> &lt;&lt; </w:t>
      </w:r>
      <w:proofErr w:type="spellStart"/>
      <w:r w:rsidRPr="001D2447">
        <w:rPr>
          <w:rFonts w:ascii="Consolas" w:hAnsi="Consolas" w:cs="Consolas"/>
          <w:sz w:val="20"/>
          <w:szCs w:val="15"/>
          <w:lang w:val="en-US"/>
        </w:rPr>
        <w:t>endl</w:t>
      </w:r>
      <w:proofErr w:type="spellEnd"/>
      <w:r w:rsidRPr="001D2447">
        <w:rPr>
          <w:rFonts w:ascii="Consolas" w:hAnsi="Consolas" w:cs="Consolas"/>
          <w:sz w:val="20"/>
          <w:szCs w:val="15"/>
          <w:lang w:val="en-US"/>
        </w:rPr>
        <w:t>;</w:t>
      </w:r>
      <w:r w:rsidRPr="001D2447">
        <w:rPr>
          <w:rFonts w:ascii="Consolas" w:hAnsi="Consolas" w:cs="Consolas"/>
          <w:sz w:val="20"/>
          <w:szCs w:val="15"/>
          <w:lang w:val="en-US"/>
        </w:rPr>
        <w:br/>
      </w:r>
      <w:r w:rsidR="001D2447" w:rsidRPr="001D2447">
        <w:rPr>
          <w:rFonts w:ascii="Consolas" w:hAnsi="Consolas" w:cs="Consolas"/>
          <w:sz w:val="20"/>
          <w:szCs w:val="15"/>
          <w:lang w:val="en-US"/>
        </w:rPr>
        <w:t xml:space="preserve">  </w:t>
      </w:r>
      <w:r w:rsidRPr="001D2447">
        <w:rPr>
          <w:rFonts w:ascii="Consolas" w:hAnsi="Consolas" w:cs="Consolas"/>
          <w:sz w:val="20"/>
          <w:szCs w:val="15"/>
          <w:lang w:val="en-US"/>
        </w:rPr>
        <w:t>find(massive, n);</w:t>
      </w:r>
      <w:r w:rsidRPr="001D2447">
        <w:rPr>
          <w:rFonts w:ascii="Consolas" w:hAnsi="Consolas" w:cs="Consolas"/>
          <w:sz w:val="20"/>
          <w:szCs w:val="15"/>
          <w:lang w:val="en-US"/>
        </w:rPr>
        <w:br/>
        <w:t>}</w:t>
      </w:r>
    </w:p>
    <w:p w14:paraId="17F3C0AD" w14:textId="77777777" w:rsidR="00874872" w:rsidRPr="004C1DEA" w:rsidRDefault="00874872" w:rsidP="00874872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7D337DC4" w14:textId="77777777" w:rsidR="00874872" w:rsidRPr="00242E36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3B6CCF00" w14:textId="759B186A" w:rsidR="00874872" w:rsidRDefault="004C1DEA" w:rsidP="00874872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60606A" wp14:editId="5FC62C22">
            <wp:extent cx="3359426" cy="88949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704" cy="9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85E1" w14:textId="77777777" w:rsidR="004C1DEA" w:rsidRDefault="004C1DEA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45DDF2EB" w14:textId="0CD0845B" w:rsidR="004C1DEA" w:rsidRPr="001D2447" w:rsidRDefault="004C1DEA" w:rsidP="004C1DE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</w:t>
      </w:r>
      <w:r w:rsidR="001D2447" w:rsidRPr="001D2447">
        <w:rPr>
          <w:b/>
          <w:sz w:val="28"/>
          <w:szCs w:val="28"/>
        </w:rPr>
        <w:t>3</w:t>
      </w:r>
    </w:p>
    <w:p w14:paraId="6EBCFA3C" w14:textId="77777777" w:rsidR="004C1DEA" w:rsidRPr="005A69E2" w:rsidRDefault="004C1DEA" w:rsidP="004C1DEA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3DE6C9A8" w14:textId="75E5CAFB" w:rsidR="001C1B55" w:rsidRPr="001C1B55" w:rsidRDefault="001C1B55" w:rsidP="001C1B55">
      <w:proofErr w:type="gramStart"/>
      <w:r w:rsidRPr="001C1B55">
        <w:rPr>
          <w:sz w:val="28"/>
          <w:szCs w:val="28"/>
          <w:shd w:val="clear" w:color="auto" w:fill="FAF9F8"/>
        </w:rPr>
        <w:t>Дан</w:t>
      </w:r>
      <w:r w:rsidR="001D2447">
        <w:rPr>
          <w:sz w:val="28"/>
          <w:szCs w:val="28"/>
          <w:shd w:val="clear" w:color="auto" w:fill="FAF9F8"/>
        </w:rPr>
        <w:t xml:space="preserve"> </w:t>
      </w:r>
      <w:r w:rsidRPr="001C1B55">
        <w:rPr>
          <w:sz w:val="28"/>
          <w:szCs w:val="28"/>
          <w:shd w:val="clear" w:color="auto" w:fill="FAF9F8"/>
        </w:rPr>
        <w:t xml:space="preserve"> двухмерный</w:t>
      </w:r>
      <w:proofErr w:type="gramEnd"/>
      <w:r>
        <w:rPr>
          <w:sz w:val="28"/>
          <w:szCs w:val="28"/>
          <w:shd w:val="clear" w:color="auto" w:fill="FAF9F8"/>
        </w:rPr>
        <w:t xml:space="preserve"> </w:t>
      </w:r>
      <w:r w:rsidRPr="001C1B55">
        <w:rPr>
          <w:sz w:val="28"/>
          <w:szCs w:val="28"/>
          <w:shd w:val="clear" w:color="auto" w:fill="FAF9F8"/>
        </w:rPr>
        <w:t xml:space="preserve">массив, состоящий из </w:t>
      </w:r>
      <w:proofErr w:type="spellStart"/>
      <w:r w:rsidRPr="001C1B55">
        <w:rPr>
          <w:sz w:val="28"/>
          <w:szCs w:val="28"/>
          <w:shd w:val="clear" w:color="auto" w:fill="FAF9F8"/>
        </w:rPr>
        <w:t>NxM</w:t>
      </w:r>
      <w:proofErr w:type="spellEnd"/>
      <w:r w:rsidRPr="001C1B55">
        <w:rPr>
          <w:sz w:val="28"/>
          <w:szCs w:val="28"/>
          <w:shd w:val="clear" w:color="auto" w:fill="FAF9F8"/>
        </w:rPr>
        <w:t xml:space="preserve"> (10&lt;= N и M &lt;=1000) целочисленных элементов.</w:t>
      </w:r>
      <w:r>
        <w:rPr>
          <w:sz w:val="28"/>
          <w:szCs w:val="28"/>
          <w:shd w:val="clear" w:color="auto" w:fill="FAF9F8"/>
        </w:rPr>
        <w:t xml:space="preserve"> </w:t>
      </w:r>
      <w:r w:rsidRPr="001C1B55">
        <w:rPr>
          <w:sz w:val="28"/>
          <w:szCs w:val="28"/>
          <w:shd w:val="clear" w:color="auto" w:fill="FAF9F8"/>
        </w:rPr>
        <w:t>Написать функцию нахождения суммы элементов массива кратных 5 и не кратных 2. Функция должна возвращать значение булевской переменной в зависимости есть или нет элементы массива</w:t>
      </w:r>
      <w:r>
        <w:rPr>
          <w:sz w:val="28"/>
          <w:szCs w:val="28"/>
          <w:shd w:val="clear" w:color="auto" w:fill="FAF9F8"/>
        </w:rPr>
        <w:t xml:space="preserve"> </w:t>
      </w:r>
      <w:r w:rsidRPr="001C1B55">
        <w:rPr>
          <w:sz w:val="28"/>
          <w:szCs w:val="28"/>
          <w:shd w:val="clear" w:color="auto" w:fill="FAF9F8"/>
        </w:rPr>
        <w:t>кратные</w:t>
      </w:r>
      <w:r>
        <w:rPr>
          <w:sz w:val="28"/>
          <w:szCs w:val="28"/>
          <w:shd w:val="clear" w:color="auto" w:fill="FAF9F8"/>
        </w:rPr>
        <w:t xml:space="preserve"> </w:t>
      </w:r>
      <w:r w:rsidRPr="001C1B55">
        <w:rPr>
          <w:sz w:val="28"/>
          <w:szCs w:val="28"/>
          <w:shd w:val="clear" w:color="auto" w:fill="FAF9F8"/>
        </w:rPr>
        <w:t>5 и не кратные 2. Сумму элементов массива</w:t>
      </w:r>
      <w:r>
        <w:rPr>
          <w:sz w:val="28"/>
          <w:szCs w:val="28"/>
          <w:shd w:val="clear" w:color="auto" w:fill="FAF9F8"/>
        </w:rPr>
        <w:t xml:space="preserve"> </w:t>
      </w:r>
      <w:r w:rsidRPr="001C1B55">
        <w:rPr>
          <w:sz w:val="28"/>
          <w:szCs w:val="28"/>
          <w:shd w:val="clear" w:color="auto" w:fill="FAF9F8"/>
        </w:rPr>
        <w:t>вернуть с помощью формального параметра (ссылочной переменной).</w:t>
      </w:r>
    </w:p>
    <w:p w14:paraId="2F6347C5" w14:textId="77777777" w:rsidR="004C1DEA" w:rsidRPr="00242E36" w:rsidRDefault="004C1DEA" w:rsidP="004C1DEA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>
        <w:rPr>
          <w:b/>
          <w:i/>
          <w:sz w:val="28"/>
          <w:szCs w:val="28"/>
          <w:lang w:val="en-US"/>
        </w:rPr>
        <w:t>C</w:t>
      </w:r>
      <w:r w:rsidRPr="00242E36">
        <w:rPr>
          <w:b/>
          <w:i/>
          <w:sz w:val="28"/>
          <w:szCs w:val="28"/>
        </w:rPr>
        <w:t>++</w:t>
      </w:r>
    </w:p>
    <w:p w14:paraId="5452BC84" w14:textId="1F32797B" w:rsidR="001C1B55" w:rsidRPr="001C1B55" w:rsidRDefault="001C1B55" w:rsidP="001C1B55">
      <w:pPr>
        <w:rPr>
          <w:rFonts w:ascii="Consolas" w:hAnsi="Consolas" w:cs="Consolas"/>
          <w:sz w:val="20"/>
          <w:szCs w:val="20"/>
          <w:lang w:val="en-US"/>
        </w:rPr>
      </w:pPr>
      <w:r w:rsidRPr="001C1B55">
        <w:rPr>
          <w:rFonts w:ascii="Consolas" w:hAnsi="Consolas" w:cs="Consolas"/>
          <w:sz w:val="20"/>
          <w:szCs w:val="20"/>
          <w:lang w:val="en-US"/>
        </w:rPr>
        <w:t>#include &lt;iostream&gt;</w:t>
      </w:r>
      <w:r w:rsidRPr="001C1B55">
        <w:rPr>
          <w:rFonts w:ascii="Consolas" w:hAnsi="Consolas" w:cs="Consolas"/>
          <w:sz w:val="20"/>
          <w:szCs w:val="20"/>
          <w:lang w:val="en-US"/>
        </w:rPr>
        <w:br/>
        <w:t>using namespace std;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Pr="001C1B55">
        <w:rPr>
          <w:rFonts w:ascii="Consolas" w:hAnsi="Consolas" w:cs="Consolas"/>
          <w:sz w:val="20"/>
          <w:szCs w:val="20"/>
          <w:lang w:val="en-US"/>
        </w:rPr>
        <w:br/>
        <w:t xml:space="preserve">void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init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(int**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, int row, int column){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srand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(time(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nullptr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));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for (int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 row;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++){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for (int j = 0; j &lt; column;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][j] = rand() % 80-41;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C1B55">
        <w:rPr>
          <w:rFonts w:ascii="Consolas" w:hAnsi="Consolas" w:cs="Consolas"/>
          <w:sz w:val="20"/>
          <w:szCs w:val="20"/>
          <w:lang w:val="en-US"/>
        </w:rPr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Pr="001C1B55">
        <w:rPr>
          <w:rFonts w:ascii="Consolas" w:hAnsi="Consolas" w:cs="Consolas"/>
          <w:sz w:val="20"/>
          <w:szCs w:val="20"/>
          <w:lang w:val="en-US"/>
        </w:rPr>
        <w:br/>
        <w:t xml:space="preserve">void output(int**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, int row, int column){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for (int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 row;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++){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for (int j = 0; j &lt; column;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cout.width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(3);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][j] &lt;&lt; " ";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C1B55">
        <w:rPr>
          <w:rFonts w:ascii="Consolas" w:hAnsi="Consolas" w:cs="Consolas"/>
          <w:sz w:val="20"/>
          <w:szCs w:val="20"/>
          <w:lang w:val="en-US"/>
        </w:rPr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Pr="001C1B55">
        <w:rPr>
          <w:rFonts w:ascii="Consolas" w:hAnsi="Consolas" w:cs="Consolas"/>
          <w:sz w:val="20"/>
          <w:szCs w:val="20"/>
          <w:lang w:val="en-US"/>
        </w:rPr>
        <w:br/>
        <w:t xml:space="preserve">void summa(int**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, int rows, int columns){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int sum = 0;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int*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sum_ptr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= &amp;sum;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bool flag = false;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for (int**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+ rows;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++){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C1B55">
        <w:rPr>
          <w:rFonts w:ascii="Consolas" w:hAnsi="Consolas" w:cs="Consolas"/>
          <w:sz w:val="20"/>
          <w:szCs w:val="20"/>
          <w:lang w:val="en-US"/>
        </w:rPr>
        <w:t>for (int* j = *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; j &lt; *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+ columns;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1C1B55">
        <w:rPr>
          <w:rFonts w:ascii="Consolas" w:hAnsi="Consolas" w:cs="Consolas"/>
          <w:sz w:val="20"/>
          <w:szCs w:val="20"/>
          <w:lang w:val="en-US"/>
        </w:rPr>
        <w:t>if (*j % 5 == 0 and *j % 2 != 0){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1C1B55">
        <w:rPr>
          <w:rFonts w:ascii="Consolas" w:hAnsi="Consolas" w:cs="Consolas"/>
          <w:sz w:val="20"/>
          <w:szCs w:val="20"/>
          <w:lang w:val="en-US"/>
        </w:rPr>
        <w:t>(*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sum_ptr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)++;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1C1B55">
        <w:rPr>
          <w:rFonts w:ascii="Consolas" w:hAnsi="Consolas" w:cs="Consolas"/>
          <w:sz w:val="20"/>
          <w:szCs w:val="20"/>
          <w:lang w:val="en-US"/>
        </w:rPr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C1B55">
        <w:rPr>
          <w:rFonts w:ascii="Consolas" w:hAnsi="Consolas" w:cs="Consolas"/>
          <w:sz w:val="20"/>
          <w:szCs w:val="20"/>
          <w:lang w:val="en-US"/>
        </w:rPr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if (*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sum_ptr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== 0){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&lt;&lt; flag &lt;&lt; " - </w:t>
      </w:r>
      <w:r w:rsidRPr="001C1B55">
        <w:rPr>
          <w:rFonts w:ascii="Consolas" w:hAnsi="Consolas" w:cs="Consolas"/>
          <w:sz w:val="20"/>
          <w:szCs w:val="20"/>
        </w:rPr>
        <w:t>Элементы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C1B55">
        <w:rPr>
          <w:rFonts w:ascii="Consolas" w:hAnsi="Consolas" w:cs="Consolas"/>
          <w:sz w:val="20"/>
          <w:szCs w:val="20"/>
        </w:rPr>
        <w:t>отсутствуют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. " &lt;&lt;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} else 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C1B55">
        <w:rPr>
          <w:rFonts w:ascii="Consolas" w:hAnsi="Consolas" w:cs="Consolas"/>
          <w:sz w:val="20"/>
          <w:szCs w:val="20"/>
          <w:lang w:val="en-US"/>
        </w:rPr>
        <w:t>flag = true;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&lt;&lt; flag &lt;&lt; " - </w:t>
      </w:r>
      <w:r w:rsidRPr="001C1B55">
        <w:rPr>
          <w:rFonts w:ascii="Consolas" w:hAnsi="Consolas" w:cs="Consolas"/>
          <w:sz w:val="20"/>
          <w:szCs w:val="20"/>
        </w:rPr>
        <w:t>Элементы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C1B55">
        <w:rPr>
          <w:rFonts w:ascii="Consolas" w:hAnsi="Consolas" w:cs="Consolas"/>
          <w:sz w:val="20"/>
          <w:szCs w:val="20"/>
        </w:rPr>
        <w:t>есть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. " &lt;&lt;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&lt;&lt; *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sum_ptr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Pr="001C1B55">
        <w:rPr>
          <w:rFonts w:ascii="Consolas" w:hAnsi="Consolas" w:cs="Consolas"/>
          <w:sz w:val="20"/>
          <w:szCs w:val="20"/>
          <w:lang w:val="en-US"/>
        </w:rPr>
        <w:lastRenderedPageBreak/>
        <w:t>int main(){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int m, n;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1C1B55">
        <w:rPr>
          <w:rFonts w:ascii="Consolas" w:hAnsi="Consolas" w:cs="Consolas"/>
          <w:sz w:val="20"/>
          <w:szCs w:val="20"/>
        </w:rPr>
        <w:t>Введите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C1B55">
        <w:rPr>
          <w:rFonts w:ascii="Consolas" w:hAnsi="Consolas" w:cs="Consolas"/>
          <w:sz w:val="20"/>
          <w:szCs w:val="20"/>
        </w:rPr>
        <w:t>количество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C1B55">
        <w:rPr>
          <w:rFonts w:ascii="Consolas" w:hAnsi="Consolas" w:cs="Consolas"/>
          <w:sz w:val="20"/>
          <w:szCs w:val="20"/>
        </w:rPr>
        <w:t>строк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C1B55">
        <w:rPr>
          <w:rFonts w:ascii="Consolas" w:hAnsi="Consolas" w:cs="Consolas"/>
          <w:sz w:val="20"/>
          <w:szCs w:val="20"/>
        </w:rPr>
        <w:t>и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C1B55">
        <w:rPr>
          <w:rFonts w:ascii="Consolas" w:hAnsi="Consolas" w:cs="Consolas"/>
          <w:sz w:val="20"/>
          <w:szCs w:val="20"/>
        </w:rPr>
        <w:t>столбцов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C1B55">
        <w:rPr>
          <w:rFonts w:ascii="Consolas" w:hAnsi="Consolas" w:cs="Consolas"/>
          <w:sz w:val="20"/>
          <w:szCs w:val="20"/>
        </w:rPr>
        <w:t>матрицы</w:t>
      </w:r>
      <w:r w:rsidRPr="001C1B55">
        <w:rPr>
          <w:rFonts w:ascii="Consolas" w:hAnsi="Consolas" w:cs="Consolas"/>
          <w:sz w:val="20"/>
          <w:szCs w:val="20"/>
          <w:lang w:val="en-US"/>
        </w:rPr>
        <w:t>: ";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&gt;&gt; m &gt;&gt; n;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int** matrix = new int* [m];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 xml:space="preserve">for (int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 xml:space="preserve"> &lt; m;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++){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C1B55">
        <w:rPr>
          <w:rFonts w:ascii="Consolas" w:hAnsi="Consolas" w:cs="Consolas"/>
          <w:sz w:val="20"/>
          <w:szCs w:val="20"/>
          <w:lang w:val="en-US"/>
        </w:rPr>
        <w:t>matrix[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] = new int [n];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}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1C1B55">
        <w:rPr>
          <w:rFonts w:ascii="Consolas" w:hAnsi="Consolas" w:cs="Consolas"/>
          <w:sz w:val="20"/>
          <w:szCs w:val="20"/>
          <w:lang w:val="en-US"/>
        </w:rPr>
        <w:t>init</w:t>
      </w:r>
      <w:proofErr w:type="spellEnd"/>
      <w:r w:rsidRPr="001C1B55">
        <w:rPr>
          <w:rFonts w:ascii="Consolas" w:hAnsi="Consolas" w:cs="Consolas"/>
          <w:sz w:val="20"/>
          <w:szCs w:val="20"/>
          <w:lang w:val="en-US"/>
        </w:rPr>
        <w:t>(matrix, m, n);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output(matrix, m, n);</w:t>
      </w:r>
      <w:r w:rsidRPr="001C1B55">
        <w:rPr>
          <w:rFonts w:ascii="Consolas" w:hAnsi="Consolas" w:cs="Consolas"/>
          <w:sz w:val="20"/>
          <w:szCs w:val="20"/>
          <w:lang w:val="en-US"/>
        </w:rPr>
        <w:br/>
      </w:r>
      <w:r w:rsidR="001D244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C1B55">
        <w:rPr>
          <w:rFonts w:ascii="Consolas" w:hAnsi="Consolas" w:cs="Consolas"/>
          <w:sz w:val="20"/>
          <w:szCs w:val="20"/>
          <w:lang w:val="en-US"/>
        </w:rPr>
        <w:t>summa(matrix, m, n);</w:t>
      </w:r>
      <w:r w:rsidRPr="001C1B55">
        <w:rPr>
          <w:rFonts w:ascii="Consolas" w:hAnsi="Consolas" w:cs="Consolas"/>
          <w:sz w:val="20"/>
          <w:szCs w:val="20"/>
          <w:lang w:val="en-US"/>
        </w:rPr>
        <w:br/>
        <w:t>}</w:t>
      </w:r>
    </w:p>
    <w:p w14:paraId="0EC520E5" w14:textId="77777777" w:rsidR="004C1DEA" w:rsidRPr="001C1B55" w:rsidRDefault="004C1DEA" w:rsidP="004C1DEA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3B8B99E1" w14:textId="77777777" w:rsidR="004C1DEA" w:rsidRPr="00242E36" w:rsidRDefault="004C1DEA" w:rsidP="004C1DEA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>
        <w:rPr>
          <w:b/>
          <w:i/>
          <w:sz w:val="28"/>
          <w:szCs w:val="28"/>
          <w:lang w:val="en-US"/>
        </w:rPr>
        <w:t>C</w:t>
      </w:r>
      <w:r w:rsidRPr="00242E36">
        <w:rPr>
          <w:b/>
          <w:i/>
          <w:sz w:val="28"/>
          <w:szCs w:val="28"/>
        </w:rPr>
        <w:t>++</w:t>
      </w:r>
    </w:p>
    <w:p w14:paraId="584E0425" w14:textId="1D14FFB3" w:rsidR="00874872" w:rsidRDefault="001C1B55" w:rsidP="00874872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6BCC35" wp14:editId="30A694E1">
            <wp:extent cx="3319669" cy="143639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2" cy="14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4779" w14:textId="77777777" w:rsidR="001D2447" w:rsidRDefault="001D2447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36725DDE" w14:textId="2B5954BF" w:rsidR="001D2447" w:rsidRPr="001D2447" w:rsidRDefault="001D2447" w:rsidP="001D2447">
      <w:pPr>
        <w:rPr>
          <w:b/>
          <w:sz w:val="28"/>
          <w:szCs w:val="28"/>
        </w:rPr>
      </w:pPr>
      <w:r w:rsidRPr="001D2447">
        <w:rPr>
          <w:b/>
          <w:sz w:val="28"/>
          <w:szCs w:val="28"/>
        </w:rPr>
        <w:t>3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</w:t>
      </w:r>
      <w:r w:rsidRPr="001D2447">
        <w:rPr>
          <w:b/>
          <w:sz w:val="28"/>
          <w:szCs w:val="28"/>
        </w:rPr>
        <w:t>4</w:t>
      </w:r>
    </w:p>
    <w:p w14:paraId="290FD46D" w14:textId="23B411E6" w:rsidR="001D2447" w:rsidRDefault="001D2447" w:rsidP="001D2447">
      <w:pPr>
        <w:ind w:firstLine="708"/>
        <w:rPr>
          <w:b/>
          <w:i/>
          <w:sz w:val="28"/>
          <w:szCs w:val="28"/>
        </w:rPr>
      </w:pPr>
      <w:r w:rsidRPr="001D2447">
        <w:rPr>
          <w:b/>
          <w:i/>
          <w:sz w:val="28"/>
          <w:szCs w:val="28"/>
        </w:rPr>
        <w:t>3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2DEA0439" w14:textId="6E6B2D1C" w:rsidR="001D2447" w:rsidRPr="001D2447" w:rsidRDefault="001D2447" w:rsidP="001D2447">
      <w:pPr>
        <w:rPr>
          <w:shd w:val="clear" w:color="auto" w:fill="FAF9F8"/>
        </w:rPr>
      </w:pPr>
      <w:r w:rsidRPr="001D2447">
        <w:rPr>
          <w:shd w:val="clear" w:color="auto" w:fill="FAF9F8"/>
        </w:rPr>
        <w:t xml:space="preserve">Используя указатели на функцию вычислить значение функции в точке х в соответствии с выбором функции пользователем (предусмотреть меню). При невозможности вычисления функции в точке x выдать соответствующее сообщение. Все функции должны иметь независимый интерфейс (нельзя использовать переменные глобального контекста в функции). </w:t>
      </w:r>
    </w:p>
    <w:p w14:paraId="52D0636C" w14:textId="54532C57" w:rsidR="001D2447" w:rsidRPr="00242E36" w:rsidRDefault="001D2447" w:rsidP="001D2447">
      <w:pPr>
        <w:ind w:firstLine="708"/>
        <w:rPr>
          <w:b/>
          <w:i/>
          <w:sz w:val="28"/>
          <w:szCs w:val="28"/>
        </w:rPr>
      </w:pPr>
      <w:r w:rsidRPr="001D2447">
        <w:rPr>
          <w:b/>
          <w:i/>
          <w:sz w:val="28"/>
          <w:szCs w:val="28"/>
        </w:rPr>
        <w:t>3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>
        <w:rPr>
          <w:b/>
          <w:i/>
          <w:sz w:val="28"/>
          <w:szCs w:val="28"/>
          <w:lang w:val="en-US"/>
        </w:rPr>
        <w:t>C</w:t>
      </w:r>
      <w:r w:rsidRPr="00242E36">
        <w:rPr>
          <w:b/>
          <w:i/>
          <w:sz w:val="28"/>
          <w:szCs w:val="28"/>
        </w:rPr>
        <w:t>++</w:t>
      </w:r>
    </w:p>
    <w:p w14:paraId="74DBEEDD" w14:textId="77777777" w:rsidR="000F1349" w:rsidRPr="000F1349" w:rsidRDefault="000F1349" w:rsidP="000F1349">
      <w:pPr>
        <w:rPr>
          <w:rFonts w:ascii="Consolas" w:hAnsi="Consolas" w:cs="Consolas"/>
          <w:sz w:val="20"/>
          <w:szCs w:val="20"/>
        </w:rPr>
      </w:pPr>
      <w:r w:rsidRPr="000F1349">
        <w:rPr>
          <w:rFonts w:ascii="Consolas" w:hAnsi="Consolas" w:cs="Consolas"/>
          <w:sz w:val="20"/>
          <w:szCs w:val="20"/>
          <w:lang w:val="en-US"/>
        </w:rPr>
        <w:t>#include &lt;iostream&gt;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#include &lt;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cmath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&gt;</w:t>
      </w:r>
      <w:r w:rsidRPr="000F1349">
        <w:rPr>
          <w:rFonts w:ascii="Consolas" w:hAnsi="Consolas" w:cs="Consolas"/>
          <w:sz w:val="20"/>
          <w:szCs w:val="20"/>
          <w:lang w:val="en-US"/>
        </w:rPr>
        <w:br/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using namespace std;</w:t>
      </w:r>
      <w:r w:rsidRPr="000F1349">
        <w:rPr>
          <w:rFonts w:ascii="Consolas" w:hAnsi="Consolas" w:cs="Consolas"/>
          <w:sz w:val="20"/>
          <w:szCs w:val="20"/>
          <w:lang w:val="en-US"/>
        </w:rPr>
        <w:br/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int menu(){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int choice;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&lt;&lt; "Choose the function:\n1) 1/(1+x^2);\n2)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arccos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(sqrt(x));\n"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"3) ln((1+x)/(1-x));\n4) e^(x-1);\n5) sin(sqrt(x));\n6)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arctg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(1/x);\n"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"7) ln^2(x+1/x);\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nWrite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down the number (1-7): " &lt;&lt;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&gt;&gt; choice;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return choice;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0F1349">
        <w:rPr>
          <w:rFonts w:ascii="Consolas" w:hAnsi="Consolas" w:cs="Consolas"/>
          <w:sz w:val="20"/>
          <w:szCs w:val="20"/>
          <w:lang w:val="en-US"/>
        </w:rPr>
        <w:br/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double f1(double x){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return (1/(1+ pow(x, 2)));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double f2(double x){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return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acos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(sqrt(x));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double f3(double x){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return log((1+x)/(1-x));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double f4(double x){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return exp(x-1);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double f5(double x){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</w:r>
      <w:r w:rsidRPr="000F134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return sin(sqrt(x));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double f6(double x){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return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atan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(1/x);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double f7(double x){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return pow(log(x + 1/x), 2);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0F1349">
        <w:rPr>
          <w:rFonts w:ascii="Consolas" w:hAnsi="Consolas" w:cs="Consolas"/>
          <w:sz w:val="20"/>
          <w:szCs w:val="20"/>
          <w:lang w:val="en-US"/>
        </w:rPr>
        <w:br/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double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func_res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(double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(double x), double x){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return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(x);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}</w:t>
      </w:r>
      <w:r w:rsidRPr="000F1349">
        <w:rPr>
          <w:rFonts w:ascii="Consolas" w:hAnsi="Consolas" w:cs="Consolas"/>
          <w:sz w:val="20"/>
          <w:szCs w:val="20"/>
          <w:lang w:val="en-US"/>
        </w:rPr>
        <w:br/>
      </w:r>
      <w:r w:rsidRPr="000F1349">
        <w:rPr>
          <w:rFonts w:ascii="Consolas" w:hAnsi="Consolas" w:cs="Consolas"/>
          <w:sz w:val="20"/>
          <w:szCs w:val="20"/>
          <w:lang w:val="en-US"/>
        </w:rPr>
        <w:br/>
        <w:t>int main(){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int choice = menu();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int x;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&lt;&lt; "Write down the x: " &lt;&lt;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&gt;&gt; x;</w:t>
      </w:r>
      <w:r w:rsidRPr="000F1349">
        <w:rPr>
          <w:rFonts w:ascii="Consolas" w:hAnsi="Consolas" w:cs="Consolas"/>
          <w:sz w:val="20"/>
          <w:szCs w:val="20"/>
          <w:lang w:val="en-US"/>
        </w:rPr>
        <w:br/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double(*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)(double);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switch(choice){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case 1: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= &amp;f1;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break;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case 2: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= &amp;f2;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break;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case 3: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= &amp;f3;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break;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case 4: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= &amp;f4;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break;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case 5: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= &amp;f5;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break;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case 6: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= &amp;f6;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break;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case 7: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= &amp;f7;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break;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default: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&lt;&lt; "Wrong choice";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    return 1;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}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//string type = (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type_info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func_res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, x)).name());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double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answ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func_res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function_ptr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, x);</w:t>
      </w:r>
      <w:r w:rsidRPr="000F1349">
        <w:rPr>
          <w:rFonts w:ascii="Consolas" w:hAnsi="Consolas" w:cs="Consolas"/>
          <w:sz w:val="20"/>
          <w:szCs w:val="20"/>
          <w:lang w:val="en-US"/>
        </w:rPr>
        <w:br/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if (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isnan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answ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) or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isinf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answ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>)){</w:t>
      </w:r>
      <w:r w:rsidRPr="000F1349">
        <w:rPr>
          <w:rFonts w:ascii="Consolas" w:hAnsi="Consolas" w:cs="Consolas"/>
          <w:sz w:val="20"/>
          <w:szCs w:val="20"/>
          <w:lang w:val="en-US"/>
        </w:rPr>
        <w:br/>
        <w:t xml:space="preserve">       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 &lt;&lt; "Result isn't </w:t>
      </w:r>
      <w:proofErr w:type="spellStart"/>
      <w:r w:rsidRPr="000F1349">
        <w:rPr>
          <w:rFonts w:ascii="Consolas" w:hAnsi="Consolas" w:cs="Consolas"/>
          <w:sz w:val="20"/>
          <w:szCs w:val="20"/>
          <w:lang w:val="en-US"/>
        </w:rPr>
        <w:t>valiable</w:t>
      </w:r>
      <w:proofErr w:type="spellEnd"/>
      <w:r w:rsidRPr="000F1349">
        <w:rPr>
          <w:rFonts w:ascii="Consolas" w:hAnsi="Consolas" w:cs="Consolas"/>
          <w:sz w:val="20"/>
          <w:szCs w:val="20"/>
          <w:lang w:val="en-US"/>
        </w:rPr>
        <w:t xml:space="preserve">." </w:t>
      </w:r>
      <w:proofErr w:type="gramStart"/>
      <w:r w:rsidRPr="000F1349">
        <w:rPr>
          <w:rFonts w:ascii="Consolas" w:hAnsi="Consolas" w:cs="Consolas"/>
          <w:sz w:val="20"/>
          <w:szCs w:val="20"/>
        </w:rPr>
        <w:t xml:space="preserve">&lt;&lt; </w:t>
      </w:r>
      <w:proofErr w:type="spellStart"/>
      <w:r w:rsidRPr="000F1349">
        <w:rPr>
          <w:rFonts w:ascii="Consolas" w:hAnsi="Consolas" w:cs="Consolas"/>
          <w:sz w:val="20"/>
          <w:szCs w:val="20"/>
        </w:rPr>
        <w:t>endl</w:t>
      </w:r>
      <w:proofErr w:type="spellEnd"/>
      <w:proofErr w:type="gramEnd"/>
      <w:r w:rsidRPr="000F1349">
        <w:rPr>
          <w:rFonts w:ascii="Consolas" w:hAnsi="Consolas" w:cs="Consolas"/>
          <w:sz w:val="20"/>
          <w:szCs w:val="20"/>
        </w:rPr>
        <w:t>;</w:t>
      </w:r>
      <w:r w:rsidRPr="000F1349">
        <w:rPr>
          <w:rFonts w:ascii="Consolas" w:hAnsi="Consolas" w:cs="Consolas"/>
          <w:sz w:val="20"/>
          <w:szCs w:val="20"/>
        </w:rPr>
        <w:br/>
        <w:t xml:space="preserve">    } </w:t>
      </w:r>
      <w:proofErr w:type="spellStart"/>
      <w:r w:rsidRPr="000F1349">
        <w:rPr>
          <w:rFonts w:ascii="Consolas" w:hAnsi="Consolas" w:cs="Consolas"/>
          <w:sz w:val="20"/>
          <w:szCs w:val="20"/>
        </w:rPr>
        <w:t>else</w:t>
      </w:r>
      <w:proofErr w:type="spellEnd"/>
      <w:r w:rsidRPr="000F1349">
        <w:rPr>
          <w:rFonts w:ascii="Consolas" w:hAnsi="Consolas" w:cs="Consolas"/>
          <w:sz w:val="20"/>
          <w:szCs w:val="20"/>
        </w:rPr>
        <w:t xml:space="preserve"> {</w:t>
      </w:r>
      <w:r w:rsidRPr="000F1349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0F1349">
        <w:rPr>
          <w:rFonts w:ascii="Consolas" w:hAnsi="Consolas" w:cs="Consolas"/>
          <w:sz w:val="20"/>
          <w:szCs w:val="20"/>
        </w:rPr>
        <w:t>cout</w:t>
      </w:r>
      <w:proofErr w:type="spellEnd"/>
      <w:r w:rsidRPr="000F1349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F1349">
        <w:rPr>
          <w:rFonts w:ascii="Consolas" w:hAnsi="Consolas" w:cs="Consolas"/>
          <w:sz w:val="20"/>
          <w:szCs w:val="20"/>
        </w:rPr>
        <w:t>answ</w:t>
      </w:r>
      <w:proofErr w:type="spellEnd"/>
      <w:r w:rsidRPr="000F1349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F1349">
        <w:rPr>
          <w:rFonts w:ascii="Consolas" w:hAnsi="Consolas" w:cs="Consolas"/>
          <w:sz w:val="20"/>
          <w:szCs w:val="20"/>
        </w:rPr>
        <w:t>endl</w:t>
      </w:r>
      <w:proofErr w:type="spellEnd"/>
      <w:r w:rsidRPr="000F1349">
        <w:rPr>
          <w:rFonts w:ascii="Consolas" w:hAnsi="Consolas" w:cs="Consolas"/>
          <w:sz w:val="20"/>
          <w:szCs w:val="20"/>
        </w:rPr>
        <w:t>;</w:t>
      </w:r>
      <w:r w:rsidRPr="000F1349">
        <w:rPr>
          <w:rFonts w:ascii="Consolas" w:hAnsi="Consolas" w:cs="Consolas"/>
          <w:sz w:val="20"/>
          <w:szCs w:val="20"/>
        </w:rPr>
        <w:br/>
        <w:t xml:space="preserve">    }</w:t>
      </w:r>
      <w:r w:rsidRPr="000F1349">
        <w:rPr>
          <w:rFonts w:ascii="Consolas" w:hAnsi="Consolas" w:cs="Consolas"/>
          <w:sz w:val="20"/>
          <w:szCs w:val="20"/>
        </w:rPr>
        <w:br/>
        <w:t>}</w:t>
      </w:r>
    </w:p>
    <w:p w14:paraId="595F45DC" w14:textId="77777777" w:rsidR="000F1349" w:rsidRDefault="000F1349" w:rsidP="0095168D">
      <w:pPr>
        <w:ind w:firstLine="708"/>
        <w:rPr>
          <w:rFonts w:ascii="Consolas" w:hAnsi="Consolas" w:cs="Consolas"/>
          <w:sz w:val="20"/>
          <w:szCs w:val="20"/>
        </w:rPr>
      </w:pPr>
    </w:p>
    <w:p w14:paraId="796CD7BC" w14:textId="1391BF29" w:rsidR="0095168D" w:rsidRPr="00242E36" w:rsidRDefault="0095168D" w:rsidP="0095168D">
      <w:pPr>
        <w:ind w:firstLine="708"/>
        <w:rPr>
          <w:b/>
          <w:i/>
          <w:sz w:val="28"/>
          <w:szCs w:val="28"/>
        </w:rPr>
      </w:pPr>
      <w:r w:rsidRPr="000F1349"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>
        <w:rPr>
          <w:b/>
          <w:i/>
          <w:sz w:val="28"/>
          <w:szCs w:val="28"/>
          <w:lang w:val="en-US"/>
        </w:rPr>
        <w:t>C</w:t>
      </w:r>
      <w:r w:rsidRPr="00242E36">
        <w:rPr>
          <w:b/>
          <w:i/>
          <w:sz w:val="28"/>
          <w:szCs w:val="28"/>
        </w:rPr>
        <w:t>++</w:t>
      </w:r>
    </w:p>
    <w:p w14:paraId="62A6E376" w14:textId="0FEC879E" w:rsidR="001C1B55" w:rsidRPr="001D2447" w:rsidRDefault="0095168D" w:rsidP="00874872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DE75C5" wp14:editId="0E4E44C6">
            <wp:extent cx="3462830" cy="2265680"/>
            <wp:effectExtent l="0" t="0" r="444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449" cy="22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349">
        <w:rPr>
          <w:noProof/>
          <w:sz w:val="28"/>
          <w:szCs w:val="28"/>
        </w:rPr>
        <w:drawing>
          <wp:inline distT="0" distB="0" distL="0" distR="0" wp14:anchorId="001B746C" wp14:editId="594E2086">
            <wp:extent cx="3462655" cy="2185974"/>
            <wp:effectExtent l="0" t="0" r="444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808" cy="21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FF09" w14:textId="01AA56DB" w:rsidR="00874872" w:rsidRDefault="00874872" w:rsidP="004C1DEA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Домашняя работа</w:t>
      </w:r>
    </w:p>
    <w:p w14:paraId="0C1CEFAE" w14:textId="369DE700" w:rsidR="00403D95" w:rsidRDefault="00403D95" w:rsidP="00403D95">
      <w:pPr>
        <w:autoSpaceDE w:val="0"/>
        <w:autoSpaceDN w:val="0"/>
        <w:rPr>
          <w:sz w:val="28"/>
          <w:szCs w:val="28"/>
        </w:rPr>
      </w:pPr>
    </w:p>
    <w:p w14:paraId="62B3AC1C" w14:textId="457D9662" w:rsidR="00403D95" w:rsidRDefault="00403D95" w:rsidP="00403D95">
      <w:pPr>
        <w:autoSpaceDE w:val="0"/>
        <w:autoSpaceDN w:val="0"/>
        <w:rPr>
          <w:b/>
          <w:bCs/>
          <w:sz w:val="28"/>
          <w:szCs w:val="28"/>
        </w:rPr>
      </w:pPr>
      <w:r w:rsidRPr="004E6BF4"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Тестовое задание 1.</w:t>
      </w:r>
    </w:p>
    <w:p w14:paraId="1880CDAD" w14:textId="4A3E5F11" w:rsidR="0066663A" w:rsidRDefault="00403D95" w:rsidP="0066663A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6663A" w:rsidRPr="0066663A">
        <w:rPr>
          <w:b/>
          <w:bCs/>
          <w:i/>
          <w:iCs/>
          <w:sz w:val="28"/>
          <w:szCs w:val="28"/>
        </w:rPr>
        <w:t>4.1</w:t>
      </w:r>
      <w:r w:rsidR="0066663A">
        <w:rPr>
          <w:b/>
          <w:bCs/>
          <w:i/>
          <w:iCs/>
          <w:sz w:val="28"/>
          <w:szCs w:val="28"/>
        </w:rPr>
        <w:t xml:space="preserve"> Задание теста: </w:t>
      </w:r>
    </w:p>
    <w:p w14:paraId="55D1F71A" w14:textId="51C93646" w:rsidR="0066663A" w:rsidRDefault="0066663A" w:rsidP="0066663A">
      <w:pPr>
        <w:rPr>
          <w:sz w:val="28"/>
          <w:szCs w:val="28"/>
        </w:rPr>
      </w:pPr>
      <w:r>
        <w:rPr>
          <w:sz w:val="28"/>
          <w:szCs w:val="28"/>
        </w:rPr>
        <w:t>Как правильно реализовать указатель на функцию на языке С++?</w:t>
      </w:r>
    </w:p>
    <w:p w14:paraId="2F33F858" w14:textId="2726811F" w:rsidR="0066663A" w:rsidRPr="0066663A" w:rsidRDefault="0066663A" w:rsidP="00D253C5">
      <w:pPr>
        <w:pStyle w:val="af8"/>
        <w:numPr>
          <w:ilvl w:val="0"/>
          <w:numId w:val="5"/>
        </w:numPr>
        <w:rPr>
          <w:rFonts w:ascii="Times New Roman" w:hAnsi="Times New Roman" w:cs="Times New Roman"/>
        </w:rPr>
      </w:pPr>
      <w:r w:rsidRPr="0066663A">
        <w:rPr>
          <w:rFonts w:ascii="Times New Roman" w:hAnsi="Times New Roman" w:cs="Times New Roman"/>
        </w:rPr>
        <w:t>Void(*</w:t>
      </w:r>
      <w:proofErr w:type="spellStart"/>
      <w:proofErr w:type="gramStart"/>
      <w:r w:rsidRPr="0066663A">
        <w:rPr>
          <w:rFonts w:ascii="Times New Roman" w:hAnsi="Times New Roman" w:cs="Times New Roman"/>
        </w:rPr>
        <w:t>funct</w:t>
      </w:r>
      <w:proofErr w:type="spellEnd"/>
      <w:r w:rsidRPr="0066663A">
        <w:rPr>
          <w:rFonts w:ascii="Times New Roman" w:hAnsi="Times New Roman" w:cs="Times New Roman"/>
        </w:rPr>
        <w:t>)(</w:t>
      </w:r>
      <w:proofErr w:type="gramEnd"/>
      <w:r w:rsidRPr="0066663A">
        <w:rPr>
          <w:rFonts w:ascii="Times New Roman" w:hAnsi="Times New Roman" w:cs="Times New Roman"/>
        </w:rPr>
        <w:t>);</w:t>
      </w:r>
    </w:p>
    <w:p w14:paraId="0B343CB6" w14:textId="34811100" w:rsidR="0066663A" w:rsidRPr="0066663A" w:rsidRDefault="0066663A" w:rsidP="00D253C5">
      <w:pPr>
        <w:pStyle w:val="af8"/>
        <w:numPr>
          <w:ilvl w:val="0"/>
          <w:numId w:val="5"/>
        </w:numPr>
        <w:rPr>
          <w:rFonts w:ascii="Times New Roman" w:hAnsi="Times New Roman" w:cs="Times New Roman"/>
        </w:rPr>
      </w:pPr>
      <w:r w:rsidRPr="0066663A">
        <w:rPr>
          <w:rFonts w:ascii="Times New Roman" w:hAnsi="Times New Roman" w:cs="Times New Roman"/>
        </w:rPr>
        <w:t xml:space="preserve">Void* </w:t>
      </w:r>
      <w:proofErr w:type="spellStart"/>
      <w:proofErr w:type="gramStart"/>
      <w:r w:rsidRPr="0066663A">
        <w:rPr>
          <w:rFonts w:ascii="Times New Roman" w:hAnsi="Times New Roman" w:cs="Times New Roman"/>
        </w:rPr>
        <w:t>fucnt</w:t>
      </w:r>
      <w:proofErr w:type="spellEnd"/>
      <w:r w:rsidRPr="0066663A">
        <w:rPr>
          <w:rFonts w:ascii="Times New Roman" w:hAnsi="Times New Roman" w:cs="Times New Roman"/>
        </w:rPr>
        <w:t>(</w:t>
      </w:r>
      <w:proofErr w:type="gramEnd"/>
      <w:r w:rsidRPr="0066663A">
        <w:rPr>
          <w:rFonts w:ascii="Times New Roman" w:hAnsi="Times New Roman" w:cs="Times New Roman"/>
        </w:rPr>
        <w:t>){}</w:t>
      </w:r>
    </w:p>
    <w:p w14:paraId="5675FED2" w14:textId="6FE22304" w:rsidR="0066663A" w:rsidRPr="0066663A" w:rsidRDefault="0066663A" w:rsidP="00D253C5">
      <w:pPr>
        <w:pStyle w:val="af8"/>
        <w:numPr>
          <w:ilvl w:val="0"/>
          <w:numId w:val="5"/>
        </w:numPr>
        <w:rPr>
          <w:rFonts w:ascii="Times New Roman" w:hAnsi="Times New Roman" w:cs="Times New Roman"/>
        </w:rPr>
      </w:pPr>
      <w:r w:rsidRPr="0066663A">
        <w:rPr>
          <w:rFonts w:ascii="Times New Roman" w:hAnsi="Times New Roman" w:cs="Times New Roman"/>
        </w:rPr>
        <w:t>Void(</w:t>
      </w:r>
      <w:proofErr w:type="spellStart"/>
      <w:r w:rsidRPr="0066663A">
        <w:rPr>
          <w:rFonts w:ascii="Times New Roman" w:hAnsi="Times New Roman" w:cs="Times New Roman"/>
        </w:rPr>
        <w:t>funct</w:t>
      </w:r>
      <w:proofErr w:type="spellEnd"/>
      <w:r w:rsidRPr="0066663A">
        <w:rPr>
          <w:rFonts w:ascii="Times New Roman" w:hAnsi="Times New Roman" w:cs="Times New Roman"/>
        </w:rPr>
        <w:t>)</w:t>
      </w:r>
    </w:p>
    <w:p w14:paraId="6EA450A2" w14:textId="33ADC3CE" w:rsidR="0066663A" w:rsidRPr="0066663A" w:rsidRDefault="0066663A" w:rsidP="00D253C5">
      <w:pPr>
        <w:pStyle w:val="af8"/>
        <w:numPr>
          <w:ilvl w:val="0"/>
          <w:numId w:val="5"/>
        </w:numPr>
        <w:rPr>
          <w:rFonts w:ascii="Times New Roman" w:hAnsi="Times New Roman" w:cs="Times New Roman"/>
        </w:rPr>
      </w:pPr>
      <w:r w:rsidRPr="0066663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6663A">
        <w:rPr>
          <w:rFonts w:ascii="Times New Roman" w:hAnsi="Times New Roman" w:cs="Times New Roman"/>
        </w:rPr>
        <w:t>funct</w:t>
      </w:r>
      <w:proofErr w:type="spellEnd"/>
      <w:r w:rsidRPr="0066663A">
        <w:rPr>
          <w:rFonts w:ascii="Times New Roman" w:hAnsi="Times New Roman" w:cs="Times New Roman"/>
        </w:rPr>
        <w:t>(</w:t>
      </w:r>
      <w:proofErr w:type="gramEnd"/>
      <w:r w:rsidRPr="0066663A">
        <w:rPr>
          <w:rFonts w:ascii="Times New Roman" w:hAnsi="Times New Roman" w:cs="Times New Roman"/>
        </w:rPr>
        <w:t>){}</w:t>
      </w:r>
    </w:p>
    <w:p w14:paraId="2C3D8483" w14:textId="04FF9E23" w:rsidR="0066663A" w:rsidRDefault="0066663A" w:rsidP="00D253C5">
      <w:pPr>
        <w:pStyle w:val="af8"/>
        <w:numPr>
          <w:ilvl w:val="1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66663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Ответ:</w:t>
      </w:r>
    </w:p>
    <w:p w14:paraId="2299E554" w14:textId="4192D0D8" w:rsidR="0066663A" w:rsidRPr="0066663A" w:rsidRDefault="0066663A" w:rsidP="0066663A">
      <w:proofErr w:type="spellStart"/>
      <w:r w:rsidRPr="0066663A">
        <w:t>Void</w:t>
      </w:r>
      <w:proofErr w:type="spellEnd"/>
      <w:r w:rsidRPr="0066663A">
        <w:t>(*</w:t>
      </w:r>
      <w:proofErr w:type="spellStart"/>
      <w:proofErr w:type="gramStart"/>
      <w:r w:rsidRPr="0066663A">
        <w:t>funct</w:t>
      </w:r>
      <w:proofErr w:type="spellEnd"/>
      <w:r w:rsidRPr="0066663A">
        <w:t>)(</w:t>
      </w:r>
      <w:proofErr w:type="gramEnd"/>
      <w:r w:rsidRPr="0066663A">
        <w:t>);</w:t>
      </w:r>
    </w:p>
    <w:p w14:paraId="7DFEFB86" w14:textId="57A9A668" w:rsidR="00403D95" w:rsidRPr="0066663A" w:rsidRDefault="0066663A" w:rsidP="00403D95">
      <w:pPr>
        <w:autoSpaceDE w:val="0"/>
        <w:autoSpaceDN w:val="0"/>
        <w:rPr>
          <w:b/>
          <w:bCs/>
          <w:sz w:val="28"/>
          <w:szCs w:val="28"/>
        </w:rPr>
      </w:pPr>
      <w:r w:rsidRPr="0066663A">
        <w:rPr>
          <w:b/>
          <w:bCs/>
          <w:sz w:val="28"/>
          <w:szCs w:val="28"/>
        </w:rPr>
        <w:tab/>
      </w:r>
    </w:p>
    <w:p w14:paraId="6EBD7886" w14:textId="2DE1AD8C" w:rsidR="00F13DE1" w:rsidRDefault="0066663A" w:rsidP="00F13DE1">
      <w:pPr>
        <w:autoSpaceDE w:val="0"/>
        <w:autoSpaceDN w:val="0"/>
        <w:rPr>
          <w:b/>
          <w:bCs/>
          <w:sz w:val="28"/>
          <w:szCs w:val="28"/>
        </w:rPr>
      </w:pPr>
      <w:r w:rsidRPr="0066663A">
        <w:rPr>
          <w:b/>
          <w:bCs/>
          <w:sz w:val="28"/>
          <w:szCs w:val="28"/>
        </w:rPr>
        <w:t>5. Тестовое задание 2.</w:t>
      </w:r>
    </w:p>
    <w:p w14:paraId="0390D676" w14:textId="51BAA1A9" w:rsidR="00F13DE1" w:rsidRDefault="00F13DE1" w:rsidP="00F13DE1">
      <w:pPr>
        <w:autoSpaceDE w:val="0"/>
        <w:autoSpaceDN w:val="0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13DE1">
        <w:rPr>
          <w:b/>
          <w:bCs/>
          <w:i/>
          <w:iCs/>
          <w:sz w:val="28"/>
          <w:szCs w:val="28"/>
        </w:rPr>
        <w:t>5.1</w:t>
      </w:r>
      <w:r>
        <w:rPr>
          <w:b/>
          <w:bCs/>
          <w:i/>
          <w:iCs/>
          <w:sz w:val="28"/>
          <w:szCs w:val="28"/>
        </w:rPr>
        <w:t xml:space="preserve"> Задание теста:</w:t>
      </w:r>
    </w:p>
    <w:p w14:paraId="7FD8BFE2" w14:textId="4D46FF9E" w:rsidR="00A5438D" w:rsidRPr="001A22BB" w:rsidRDefault="00A5438D" w:rsidP="00F13DE1">
      <w:pPr>
        <w:autoSpaceDE w:val="0"/>
        <w:autoSpaceDN w:val="0"/>
        <w:rPr>
          <w:sz w:val="28"/>
          <w:szCs w:val="28"/>
        </w:rPr>
      </w:pPr>
      <w:r w:rsidRPr="001A22BB">
        <w:rPr>
          <w:sz w:val="28"/>
          <w:szCs w:val="28"/>
        </w:rPr>
        <w:t xml:space="preserve">Как правильно </w:t>
      </w:r>
      <w:r w:rsidR="001A22BB" w:rsidRPr="001A22BB">
        <w:rPr>
          <w:sz w:val="28"/>
          <w:szCs w:val="28"/>
        </w:rPr>
        <w:t>присвоить</w:t>
      </w:r>
      <w:r w:rsidRPr="001A22BB">
        <w:rPr>
          <w:sz w:val="28"/>
          <w:szCs w:val="28"/>
        </w:rPr>
        <w:t xml:space="preserve"> значение функции указателю?</w:t>
      </w:r>
    </w:p>
    <w:p w14:paraId="620F2527" w14:textId="537FD831" w:rsidR="00A5438D" w:rsidRPr="001A22BB" w:rsidRDefault="001A22BB" w:rsidP="00D253C5">
      <w:pPr>
        <w:pStyle w:val="af8"/>
        <w:numPr>
          <w:ilvl w:val="0"/>
          <w:numId w:val="7"/>
        </w:numPr>
        <w:autoSpaceDE w:val="0"/>
        <w:autoSpaceDN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22B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A22B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1A22BB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1A2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22BB">
        <w:rPr>
          <w:rFonts w:ascii="Times New Roman" w:hAnsi="Times New Roman" w:cs="Times New Roman"/>
          <w:sz w:val="28"/>
          <w:szCs w:val="28"/>
        </w:rPr>
        <w:t>= &amp;</w:t>
      </w:r>
      <w:proofErr w:type="spellStart"/>
      <w:r w:rsidRPr="001A22BB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5F35159B" w14:textId="6A95B121" w:rsidR="001A22BB" w:rsidRPr="001A22BB" w:rsidRDefault="001A22BB" w:rsidP="00D253C5">
      <w:pPr>
        <w:pStyle w:val="af8"/>
        <w:numPr>
          <w:ilvl w:val="0"/>
          <w:numId w:val="7"/>
        </w:numPr>
        <w:autoSpaceDE w:val="0"/>
        <w:autoSpaceDN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22BB">
        <w:rPr>
          <w:rFonts w:ascii="Times New Roman" w:hAnsi="Times New Roman" w:cs="Times New Roman"/>
          <w:sz w:val="28"/>
          <w:szCs w:val="28"/>
        </w:rPr>
        <w:t>func_ptr</w:t>
      </w:r>
      <w:proofErr w:type="spellEnd"/>
      <w:r w:rsidRPr="001A22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22BB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0BB93D52" w14:textId="45AB530B" w:rsidR="001A22BB" w:rsidRPr="001A22BB" w:rsidRDefault="001A22BB" w:rsidP="00D253C5">
      <w:pPr>
        <w:pStyle w:val="af8"/>
        <w:numPr>
          <w:ilvl w:val="0"/>
          <w:numId w:val="7"/>
        </w:numPr>
        <w:autoSpaceDE w:val="0"/>
        <w:autoSpaceDN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22B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A22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22BB">
        <w:rPr>
          <w:rFonts w:ascii="Times New Roman" w:hAnsi="Times New Roman" w:cs="Times New Roman"/>
          <w:sz w:val="28"/>
          <w:szCs w:val="28"/>
        </w:rPr>
        <w:t>func_ptr</w:t>
      </w:r>
      <w:proofErr w:type="spellEnd"/>
    </w:p>
    <w:p w14:paraId="589D953A" w14:textId="77777777" w:rsidR="001A22BB" w:rsidRPr="001A22BB" w:rsidRDefault="001A22BB" w:rsidP="001A22BB">
      <w:pPr>
        <w:autoSpaceDE w:val="0"/>
        <w:autoSpaceDN w:val="0"/>
        <w:ind w:left="700"/>
        <w:rPr>
          <w:sz w:val="28"/>
          <w:szCs w:val="28"/>
        </w:rPr>
      </w:pPr>
    </w:p>
    <w:p w14:paraId="4AE9A6E2" w14:textId="23E7CED9" w:rsidR="001A22BB" w:rsidRDefault="001A22BB" w:rsidP="00D253C5">
      <w:pPr>
        <w:pStyle w:val="af8"/>
        <w:numPr>
          <w:ilvl w:val="1"/>
          <w:numId w:val="8"/>
        </w:numPr>
        <w:rPr>
          <w:b/>
          <w:bCs/>
          <w:i/>
          <w:iCs/>
          <w:sz w:val="28"/>
          <w:szCs w:val="28"/>
        </w:rPr>
      </w:pPr>
      <w:r w:rsidRPr="001A22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A22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Ответ</w:t>
      </w:r>
      <w:proofErr w:type="spellEnd"/>
      <w:r w:rsidRPr="001A22BB">
        <w:rPr>
          <w:b/>
          <w:bCs/>
          <w:i/>
          <w:iCs/>
          <w:sz w:val="28"/>
          <w:szCs w:val="28"/>
        </w:rPr>
        <w:t>:</w:t>
      </w:r>
    </w:p>
    <w:p w14:paraId="07C540F3" w14:textId="5FC5B431" w:rsidR="001A22BB" w:rsidRDefault="001A22BB" w:rsidP="001A22BB">
      <w:pPr>
        <w:autoSpaceDE w:val="0"/>
        <w:autoSpaceDN w:val="0"/>
        <w:rPr>
          <w:sz w:val="28"/>
          <w:szCs w:val="28"/>
        </w:rPr>
      </w:pPr>
      <w:proofErr w:type="spellStart"/>
      <w:r w:rsidRPr="001A22BB">
        <w:rPr>
          <w:sz w:val="28"/>
          <w:szCs w:val="28"/>
        </w:rPr>
        <w:t>func</w:t>
      </w:r>
      <w:proofErr w:type="spellEnd"/>
      <w:r w:rsidRPr="001A22BB">
        <w:rPr>
          <w:sz w:val="28"/>
          <w:szCs w:val="28"/>
        </w:rPr>
        <w:t xml:space="preserve"> _</w:t>
      </w:r>
      <w:proofErr w:type="spellStart"/>
      <w:r w:rsidRPr="001A22BB">
        <w:rPr>
          <w:sz w:val="28"/>
          <w:szCs w:val="28"/>
        </w:rPr>
        <w:t>ptr</w:t>
      </w:r>
      <w:proofErr w:type="spellEnd"/>
      <w:r w:rsidRPr="001A22BB">
        <w:rPr>
          <w:sz w:val="28"/>
          <w:szCs w:val="28"/>
        </w:rPr>
        <w:t xml:space="preserve"> = &amp;</w:t>
      </w:r>
      <w:proofErr w:type="spellStart"/>
      <w:r w:rsidRPr="001A22BB">
        <w:rPr>
          <w:sz w:val="28"/>
          <w:szCs w:val="28"/>
        </w:rPr>
        <w:t>func</w:t>
      </w:r>
      <w:proofErr w:type="spellEnd"/>
    </w:p>
    <w:p w14:paraId="5FA154DA" w14:textId="43E61FF4" w:rsidR="001A22BB" w:rsidRDefault="001A22BB" w:rsidP="001A22BB">
      <w:pPr>
        <w:autoSpaceDE w:val="0"/>
        <w:autoSpaceDN w:val="0"/>
        <w:rPr>
          <w:sz w:val="28"/>
          <w:szCs w:val="28"/>
          <w:lang w:val="en-US"/>
        </w:rPr>
      </w:pPr>
    </w:p>
    <w:p w14:paraId="6E64BEA3" w14:textId="09613C84" w:rsidR="001A22BB" w:rsidRDefault="001A22BB" w:rsidP="001A22BB">
      <w:pPr>
        <w:autoSpaceDE w:val="0"/>
        <w:autoSpaceDN w:val="0"/>
        <w:rPr>
          <w:b/>
          <w:bCs/>
          <w:sz w:val="28"/>
          <w:szCs w:val="28"/>
        </w:rPr>
      </w:pPr>
      <w:r w:rsidRPr="001A22BB">
        <w:rPr>
          <w:b/>
          <w:bCs/>
          <w:sz w:val="28"/>
          <w:szCs w:val="28"/>
          <w:lang w:val="en-US"/>
        </w:rPr>
        <w:t>6.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Практическое задание 3.</w:t>
      </w:r>
    </w:p>
    <w:p w14:paraId="725B4A0C" w14:textId="11B44FCF" w:rsidR="001A22BB" w:rsidRPr="009D1CEB" w:rsidRDefault="001A22BB" w:rsidP="001A22BB">
      <w:pPr>
        <w:autoSpaceDE w:val="0"/>
        <w:autoSpaceDN w:val="0"/>
        <w:rPr>
          <w:b/>
          <w:bCs/>
          <w:i/>
          <w:iCs/>
          <w:sz w:val="28"/>
          <w:szCs w:val="28"/>
        </w:rPr>
      </w:pPr>
      <w:r w:rsidRPr="009D1CEB">
        <w:rPr>
          <w:b/>
          <w:bCs/>
          <w:i/>
          <w:iCs/>
          <w:sz w:val="28"/>
          <w:szCs w:val="28"/>
        </w:rPr>
        <w:tab/>
        <w:t>6.1 Постановка задачи:</w:t>
      </w:r>
    </w:p>
    <w:p w14:paraId="4D66696D" w14:textId="0E232089" w:rsidR="001A22BB" w:rsidRDefault="009D1CEB" w:rsidP="001A22BB"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Используя указатель на функцию, н</w:t>
      </w:r>
      <w:r w:rsidR="001A22BB">
        <w:rPr>
          <w:sz w:val="28"/>
          <w:szCs w:val="28"/>
        </w:rPr>
        <w:t xml:space="preserve">апишите программу, </w:t>
      </w:r>
      <w:r>
        <w:rPr>
          <w:sz w:val="28"/>
          <w:szCs w:val="28"/>
        </w:rPr>
        <w:t>которая вычисляет среднее геометрическое</w:t>
      </w:r>
      <w:r w:rsidR="004E6BF4" w:rsidRPr="004E6BF4">
        <w:rPr>
          <w:sz w:val="28"/>
          <w:szCs w:val="28"/>
        </w:rPr>
        <w:t xml:space="preserve"> </w:t>
      </w:r>
      <w:r w:rsidR="004E6BF4">
        <w:rPr>
          <w:sz w:val="28"/>
          <w:szCs w:val="28"/>
        </w:rPr>
        <w:t>массива четных чисел от двух до десяти включительно</w:t>
      </w:r>
      <w:r>
        <w:rPr>
          <w:sz w:val="28"/>
          <w:szCs w:val="28"/>
        </w:rPr>
        <w:t>.</w:t>
      </w:r>
    </w:p>
    <w:p w14:paraId="283C2E90" w14:textId="6CA1714D" w:rsidR="004E3F76" w:rsidRPr="004E3F76" w:rsidRDefault="004E3F76" w:rsidP="001A22BB">
      <w:pPr>
        <w:autoSpaceDE w:val="0"/>
        <w:autoSpaceDN w:val="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4E3F76">
        <w:rPr>
          <w:b/>
          <w:bCs/>
          <w:i/>
          <w:iCs/>
          <w:sz w:val="28"/>
          <w:szCs w:val="28"/>
          <w:lang w:val="en-US"/>
        </w:rPr>
        <w:t xml:space="preserve">6.3 </w:t>
      </w:r>
      <w:r w:rsidRPr="004E3F76">
        <w:rPr>
          <w:b/>
          <w:bCs/>
          <w:i/>
          <w:iCs/>
          <w:sz w:val="28"/>
          <w:szCs w:val="28"/>
        </w:rPr>
        <w:t>Требования к выводу:</w:t>
      </w:r>
    </w:p>
    <w:p w14:paraId="5D5B583B" w14:textId="1454B783" w:rsidR="004E3F76" w:rsidRPr="004E3F76" w:rsidRDefault="004E3F76" w:rsidP="001A22BB"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Вывод: число d</w:t>
      </w:r>
      <w:proofErr w:type="spellStart"/>
      <w:r>
        <w:rPr>
          <w:sz w:val="28"/>
          <w:szCs w:val="28"/>
          <w:lang w:val="en-US"/>
        </w:rPr>
        <w:t>ouble</w:t>
      </w:r>
      <w:proofErr w:type="spellEnd"/>
      <w:r w:rsidRPr="004E3F76">
        <w:rPr>
          <w:sz w:val="28"/>
          <w:szCs w:val="28"/>
        </w:rPr>
        <w:t xml:space="preserve"> </w:t>
      </w:r>
      <w:r>
        <w:rPr>
          <w:sz w:val="28"/>
          <w:szCs w:val="28"/>
        </w:rPr>
        <w:t>– среднее геометрические четных чисел от 2 до 10.</w:t>
      </w:r>
    </w:p>
    <w:p w14:paraId="6E31679C" w14:textId="4FF93DDB" w:rsidR="009D1CEB" w:rsidRPr="009D1CEB" w:rsidRDefault="009D1CEB" w:rsidP="001A22BB">
      <w:pPr>
        <w:autoSpaceDE w:val="0"/>
        <w:autoSpaceDN w:val="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D1CEB">
        <w:rPr>
          <w:b/>
          <w:bCs/>
          <w:i/>
          <w:iCs/>
          <w:sz w:val="28"/>
          <w:szCs w:val="28"/>
        </w:rPr>
        <w:t>6.2 Текст программы на языке С++:</w:t>
      </w:r>
    </w:p>
    <w:p w14:paraId="04693A0E" w14:textId="1110DB88" w:rsidR="004E3F76" w:rsidRPr="004E3F76" w:rsidRDefault="004E3F76" w:rsidP="004E3F76">
      <w:pPr>
        <w:rPr>
          <w:b/>
          <w:bCs/>
          <w:sz w:val="32"/>
          <w:szCs w:val="32"/>
          <w:lang w:val="en-US"/>
        </w:rPr>
      </w:pPr>
      <w:r w:rsidRPr="004E3F76">
        <w:rPr>
          <w:rFonts w:ascii="Consolas" w:hAnsi="Consolas" w:cs="Consolas"/>
          <w:lang w:val="en-US"/>
        </w:rPr>
        <w:t>#include &lt;iostream&gt;</w:t>
      </w:r>
      <w:r w:rsidRPr="004E3F76">
        <w:rPr>
          <w:rFonts w:ascii="Consolas" w:hAnsi="Consolas" w:cs="Consolas"/>
          <w:lang w:val="en-US"/>
        </w:rPr>
        <w:br/>
        <w:t>#include &lt;</w:t>
      </w:r>
      <w:proofErr w:type="spellStart"/>
      <w:r w:rsidRPr="004E3F76">
        <w:rPr>
          <w:rFonts w:ascii="Consolas" w:hAnsi="Consolas" w:cs="Consolas"/>
          <w:lang w:val="en-US"/>
        </w:rPr>
        <w:t>cmath</w:t>
      </w:r>
      <w:proofErr w:type="spellEnd"/>
      <w:r w:rsidRPr="004E3F76">
        <w:rPr>
          <w:rFonts w:ascii="Consolas" w:hAnsi="Consolas" w:cs="Consolas"/>
          <w:lang w:val="en-US"/>
        </w:rPr>
        <w:t>&gt;</w:t>
      </w:r>
      <w:r w:rsidRPr="004E3F76">
        <w:rPr>
          <w:rFonts w:ascii="Consolas" w:hAnsi="Consolas" w:cs="Consolas"/>
          <w:lang w:val="en-US"/>
        </w:rPr>
        <w:br/>
        <w:t>using namespace std;</w:t>
      </w:r>
      <w:r w:rsidRPr="004E3F76">
        <w:rPr>
          <w:rFonts w:ascii="Consolas" w:hAnsi="Consolas" w:cs="Consolas"/>
          <w:lang w:val="en-US"/>
        </w:rPr>
        <w:br/>
      </w:r>
      <w:r w:rsidRPr="004E3F76">
        <w:rPr>
          <w:rFonts w:ascii="Consolas" w:hAnsi="Consolas" w:cs="Consolas"/>
          <w:lang w:val="en-US"/>
        </w:rPr>
        <w:br/>
        <w:t xml:space="preserve">double* </w:t>
      </w:r>
      <w:proofErr w:type="spellStart"/>
      <w:r w:rsidRPr="004E3F76">
        <w:rPr>
          <w:rFonts w:ascii="Consolas" w:hAnsi="Consolas" w:cs="Consolas"/>
          <w:lang w:val="en-US"/>
        </w:rPr>
        <w:t>doublue</w:t>
      </w:r>
      <w:proofErr w:type="spellEnd"/>
      <w:r w:rsidRPr="004E3F76">
        <w:rPr>
          <w:rFonts w:ascii="Consolas" w:hAnsi="Consolas" w:cs="Consolas"/>
          <w:lang w:val="en-US"/>
        </w:rPr>
        <w:t>(){</w:t>
      </w:r>
      <w:r w:rsidRPr="004E3F76">
        <w:rPr>
          <w:rFonts w:ascii="Consolas" w:hAnsi="Consolas" w:cs="Consolas"/>
          <w:lang w:val="en-US"/>
        </w:rPr>
        <w:br/>
        <w:t xml:space="preserve">    int a[5] = {2, 4, 6, 8, 10};</w:t>
      </w:r>
      <w:r w:rsidRPr="004E3F76">
        <w:rPr>
          <w:rFonts w:ascii="Consolas" w:hAnsi="Consolas" w:cs="Consolas"/>
          <w:lang w:val="en-US"/>
        </w:rPr>
        <w:br/>
        <w:t xml:space="preserve">    int pr = a[0]*a[1]*a[2]*a[3]*a[4];</w:t>
      </w:r>
      <w:r w:rsidRPr="004E3F76">
        <w:rPr>
          <w:rFonts w:ascii="Consolas" w:hAnsi="Consolas" w:cs="Consolas"/>
          <w:lang w:val="en-US"/>
        </w:rPr>
        <w:br/>
        <w:t xml:space="preserve">    double pr1 = pow(pr, 0.2);</w:t>
      </w:r>
      <w:r w:rsidRPr="004E3F76">
        <w:rPr>
          <w:rFonts w:ascii="Consolas" w:hAnsi="Consolas" w:cs="Consolas"/>
          <w:lang w:val="en-US"/>
        </w:rPr>
        <w:br/>
        <w:t xml:space="preserve">    double* </w:t>
      </w:r>
      <w:proofErr w:type="spellStart"/>
      <w:r w:rsidRPr="004E3F76">
        <w:rPr>
          <w:rFonts w:ascii="Consolas" w:hAnsi="Consolas" w:cs="Consolas"/>
          <w:lang w:val="en-US"/>
        </w:rPr>
        <w:t>geo_ptr</w:t>
      </w:r>
      <w:proofErr w:type="spellEnd"/>
      <w:r w:rsidRPr="004E3F76">
        <w:rPr>
          <w:rFonts w:ascii="Consolas" w:hAnsi="Consolas" w:cs="Consolas"/>
          <w:lang w:val="en-US"/>
        </w:rPr>
        <w:t xml:space="preserve"> = &amp;pr1;</w:t>
      </w:r>
      <w:r w:rsidRPr="004E3F76">
        <w:rPr>
          <w:rFonts w:ascii="Consolas" w:hAnsi="Consolas" w:cs="Consolas"/>
          <w:lang w:val="en-US"/>
        </w:rPr>
        <w:br/>
        <w:t xml:space="preserve">    return </w:t>
      </w:r>
      <w:proofErr w:type="spellStart"/>
      <w:r w:rsidRPr="004E3F76">
        <w:rPr>
          <w:rFonts w:ascii="Consolas" w:hAnsi="Consolas" w:cs="Consolas"/>
          <w:lang w:val="en-US"/>
        </w:rPr>
        <w:t>geo_ptr</w:t>
      </w:r>
      <w:proofErr w:type="spellEnd"/>
      <w:r w:rsidRPr="004E3F76">
        <w:rPr>
          <w:rFonts w:ascii="Consolas" w:hAnsi="Consolas" w:cs="Consolas"/>
          <w:lang w:val="en-US"/>
        </w:rPr>
        <w:t>;</w:t>
      </w:r>
      <w:r w:rsidRPr="004E3F76">
        <w:rPr>
          <w:rFonts w:ascii="Consolas" w:hAnsi="Consolas" w:cs="Consolas"/>
          <w:lang w:val="en-US"/>
        </w:rPr>
        <w:br/>
        <w:t>}</w:t>
      </w:r>
      <w:r w:rsidRPr="004E3F76">
        <w:rPr>
          <w:rFonts w:ascii="Consolas" w:hAnsi="Consolas" w:cs="Consolas"/>
          <w:lang w:val="en-US"/>
        </w:rPr>
        <w:br/>
      </w:r>
      <w:r w:rsidRPr="004E3F76">
        <w:rPr>
          <w:rFonts w:ascii="Consolas" w:hAnsi="Consolas" w:cs="Consolas"/>
          <w:lang w:val="en-US"/>
        </w:rPr>
        <w:br/>
        <w:t>int main() {</w:t>
      </w:r>
      <w:r w:rsidRPr="004E3F76">
        <w:rPr>
          <w:rFonts w:ascii="Consolas" w:hAnsi="Consolas" w:cs="Consolas"/>
          <w:lang w:val="en-US"/>
        </w:rPr>
        <w:br/>
        <w:t xml:space="preserve">    double* </w:t>
      </w:r>
      <w:proofErr w:type="spellStart"/>
      <w:r w:rsidRPr="004E3F76">
        <w:rPr>
          <w:rFonts w:ascii="Consolas" w:hAnsi="Consolas" w:cs="Consolas"/>
          <w:lang w:val="en-US"/>
        </w:rPr>
        <w:t>geo_ptr</w:t>
      </w:r>
      <w:proofErr w:type="spellEnd"/>
      <w:r w:rsidRPr="004E3F76">
        <w:rPr>
          <w:rFonts w:ascii="Consolas" w:hAnsi="Consolas" w:cs="Consolas"/>
          <w:lang w:val="en-US"/>
        </w:rPr>
        <w:t xml:space="preserve"> = </w:t>
      </w:r>
      <w:proofErr w:type="spellStart"/>
      <w:r w:rsidRPr="004E3F76">
        <w:rPr>
          <w:rFonts w:ascii="Consolas" w:hAnsi="Consolas" w:cs="Consolas"/>
          <w:lang w:val="en-US"/>
        </w:rPr>
        <w:t>doublue</w:t>
      </w:r>
      <w:proofErr w:type="spellEnd"/>
      <w:r w:rsidRPr="004E3F76">
        <w:rPr>
          <w:rFonts w:ascii="Consolas" w:hAnsi="Consolas" w:cs="Consolas"/>
          <w:lang w:val="en-US"/>
        </w:rPr>
        <w:t>();</w:t>
      </w:r>
      <w:r w:rsidRPr="004E3F76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4E3F76">
        <w:rPr>
          <w:rFonts w:ascii="Consolas" w:hAnsi="Consolas" w:cs="Consolas"/>
          <w:lang w:val="en-US"/>
        </w:rPr>
        <w:t>cout</w:t>
      </w:r>
      <w:proofErr w:type="spellEnd"/>
      <w:r w:rsidRPr="004E3F76">
        <w:rPr>
          <w:rFonts w:ascii="Consolas" w:hAnsi="Consolas" w:cs="Consolas"/>
          <w:lang w:val="en-US"/>
        </w:rPr>
        <w:t xml:space="preserve"> &lt;&lt; *</w:t>
      </w:r>
      <w:proofErr w:type="spellStart"/>
      <w:r w:rsidRPr="004E3F76">
        <w:rPr>
          <w:rFonts w:ascii="Consolas" w:hAnsi="Consolas" w:cs="Consolas"/>
          <w:lang w:val="en-US"/>
        </w:rPr>
        <w:t>geo_ptr</w:t>
      </w:r>
      <w:proofErr w:type="spellEnd"/>
      <w:r w:rsidRPr="004E3F76">
        <w:rPr>
          <w:rFonts w:ascii="Consolas" w:hAnsi="Consolas" w:cs="Consolas"/>
          <w:lang w:val="en-US"/>
        </w:rPr>
        <w:t>;</w:t>
      </w:r>
      <w:r w:rsidRPr="004E3F76">
        <w:rPr>
          <w:rFonts w:ascii="Consolas" w:hAnsi="Consolas" w:cs="Consolas"/>
          <w:lang w:val="en-US"/>
        </w:rPr>
        <w:br/>
        <w:t>}</w:t>
      </w:r>
    </w:p>
    <w:p w14:paraId="4D16847F" w14:textId="733B0E14" w:rsidR="004E3F76" w:rsidRPr="004E3F76" w:rsidRDefault="004E3F76" w:rsidP="004E3F76">
      <w:pPr>
        <w:rPr>
          <w:b/>
          <w:bCs/>
          <w:i/>
          <w:iCs/>
          <w:sz w:val="28"/>
          <w:szCs w:val="28"/>
        </w:rPr>
      </w:pPr>
      <w:r w:rsidRPr="004E3F76">
        <w:rPr>
          <w:b/>
          <w:bCs/>
          <w:i/>
          <w:iCs/>
          <w:sz w:val="28"/>
          <w:szCs w:val="28"/>
          <w:lang w:val="en-US"/>
        </w:rPr>
        <w:tab/>
      </w:r>
      <w:r w:rsidRPr="004E3F76">
        <w:rPr>
          <w:b/>
          <w:bCs/>
          <w:i/>
          <w:iCs/>
          <w:sz w:val="28"/>
          <w:szCs w:val="28"/>
        </w:rPr>
        <w:t>6.4 Результат программы:</w:t>
      </w:r>
    </w:p>
    <w:p w14:paraId="0EF72A2F" w14:textId="3EEA3179" w:rsidR="001A22BB" w:rsidRPr="004E3F76" w:rsidRDefault="001A22BB" w:rsidP="001A22BB">
      <w:pPr>
        <w:rPr>
          <w:b/>
          <w:bCs/>
          <w:i/>
          <w:iCs/>
          <w:sz w:val="28"/>
          <w:szCs w:val="28"/>
          <w:lang w:val="en-US"/>
        </w:rPr>
      </w:pPr>
    </w:p>
    <w:p w14:paraId="14A3FD03" w14:textId="20F729F1" w:rsidR="001A22BB" w:rsidRPr="004E3F76" w:rsidRDefault="004E3F76" w:rsidP="001A22BB">
      <w:pPr>
        <w:autoSpaceDE w:val="0"/>
        <w:autoSpaceDN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10D353" wp14:editId="461B5E9F">
            <wp:extent cx="5105400" cy="8382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2BB" w:rsidRPr="004E3F76" w:rsidSect="00674BAC">
      <w:footerReference w:type="even" r:id="rId16"/>
      <w:footerReference w:type="default" r:id="rId1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607D" w14:textId="77777777" w:rsidR="003171CA" w:rsidRDefault="003171CA">
      <w:r>
        <w:separator/>
      </w:r>
    </w:p>
    <w:p w14:paraId="645F6044" w14:textId="77777777" w:rsidR="003171CA" w:rsidRDefault="003171CA"/>
    <w:p w14:paraId="39FD0E22" w14:textId="77777777" w:rsidR="003171CA" w:rsidRDefault="003171CA" w:rsidP="001109F3"/>
  </w:endnote>
  <w:endnote w:type="continuationSeparator" w:id="0">
    <w:p w14:paraId="67ECCD13" w14:textId="77777777" w:rsidR="003171CA" w:rsidRDefault="003171CA">
      <w:r>
        <w:continuationSeparator/>
      </w:r>
    </w:p>
    <w:p w14:paraId="028438A2" w14:textId="77777777" w:rsidR="003171CA" w:rsidRDefault="003171CA"/>
    <w:p w14:paraId="257D5374" w14:textId="77777777" w:rsidR="003171CA" w:rsidRDefault="003171CA" w:rsidP="00110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CondensedC">
    <w:altName w:val="Courier New"/>
    <w:panose1 w:val="020B0604020202020204"/>
    <w:charset w:val="00"/>
    <w:family w:val="decorative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FAA8" w14:textId="77777777" w:rsidR="00D2153E" w:rsidRDefault="00D2153E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E7AC17D" w14:textId="77777777" w:rsidR="00D2153E" w:rsidRDefault="00D2153E">
    <w:pPr>
      <w:pStyle w:val="a6"/>
    </w:pPr>
  </w:p>
  <w:p w14:paraId="765DDD08" w14:textId="77777777" w:rsidR="00D2153E" w:rsidRDefault="00D2153E"/>
  <w:p w14:paraId="09F5693B" w14:textId="77777777" w:rsidR="00D2153E" w:rsidRDefault="00D2153E" w:rsidP="001109F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4E47" w14:textId="77777777" w:rsidR="00D2153E" w:rsidRDefault="00D2153E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35E50">
      <w:rPr>
        <w:rStyle w:val="a7"/>
        <w:noProof/>
      </w:rPr>
      <w:t>2</w:t>
    </w:r>
    <w:r>
      <w:rPr>
        <w:rStyle w:val="a7"/>
      </w:rPr>
      <w:fldChar w:fldCharType="end"/>
    </w:r>
  </w:p>
  <w:p w14:paraId="1B29FEF1" w14:textId="77777777" w:rsidR="00D2153E" w:rsidRDefault="00D2153E">
    <w:pPr>
      <w:pStyle w:val="a6"/>
    </w:pPr>
  </w:p>
  <w:p w14:paraId="352634D9" w14:textId="77777777" w:rsidR="00D2153E" w:rsidRDefault="00D2153E"/>
  <w:p w14:paraId="15C645BF" w14:textId="77777777" w:rsidR="00D2153E" w:rsidRDefault="00D2153E" w:rsidP="001109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9D46" w14:textId="77777777" w:rsidR="003171CA" w:rsidRDefault="003171CA">
      <w:r>
        <w:separator/>
      </w:r>
    </w:p>
    <w:p w14:paraId="0075552F" w14:textId="77777777" w:rsidR="003171CA" w:rsidRDefault="003171CA"/>
    <w:p w14:paraId="30519BE1" w14:textId="77777777" w:rsidR="003171CA" w:rsidRDefault="003171CA" w:rsidP="001109F3"/>
  </w:footnote>
  <w:footnote w:type="continuationSeparator" w:id="0">
    <w:p w14:paraId="386EB271" w14:textId="77777777" w:rsidR="003171CA" w:rsidRDefault="003171CA">
      <w:r>
        <w:continuationSeparator/>
      </w:r>
    </w:p>
    <w:p w14:paraId="09C06388" w14:textId="77777777" w:rsidR="003171CA" w:rsidRDefault="003171CA"/>
    <w:p w14:paraId="34B72103" w14:textId="77777777" w:rsidR="003171CA" w:rsidRDefault="003171CA" w:rsidP="001109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a"/>
      <w:lvlText w:val=""/>
      <w:lvlJc w:val="left"/>
      <w:pPr>
        <w:tabs>
          <w:tab w:val="num" w:pos="2552"/>
        </w:tabs>
        <w:ind w:left="2552" w:hanging="360"/>
      </w:pPr>
      <w:rPr>
        <w:rFonts w:ascii="Symbol" w:hAnsi="Symbol" w:hint="default"/>
      </w:rPr>
    </w:lvl>
  </w:abstractNum>
  <w:abstractNum w:abstractNumId="1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F1814"/>
    <w:multiLevelType w:val="hybridMultilevel"/>
    <w:tmpl w:val="FEF8F3F8"/>
    <w:lvl w:ilvl="0" w:tplc="691CC7F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F3AAD"/>
    <w:multiLevelType w:val="multilevel"/>
    <w:tmpl w:val="92E858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6" w15:restartNumberingAfterBreak="0">
    <w:nsid w:val="7A5D1112"/>
    <w:multiLevelType w:val="multilevel"/>
    <w:tmpl w:val="0D445E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FBB0320"/>
    <w:multiLevelType w:val="hybridMultilevel"/>
    <w:tmpl w:val="508455A0"/>
    <w:lvl w:ilvl="0" w:tplc="45C2720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52445474">
    <w:abstractNumId w:val="1"/>
  </w:num>
  <w:num w:numId="2" w16cid:durableId="1457525753">
    <w:abstractNumId w:val="4"/>
  </w:num>
  <w:num w:numId="3" w16cid:durableId="2126338863">
    <w:abstractNumId w:val="3"/>
  </w:num>
  <w:num w:numId="4" w16cid:durableId="411320410">
    <w:abstractNumId w:val="0"/>
  </w:num>
  <w:num w:numId="5" w16cid:durableId="1218517267">
    <w:abstractNumId w:val="2"/>
  </w:num>
  <w:num w:numId="6" w16cid:durableId="46538184">
    <w:abstractNumId w:val="6"/>
  </w:num>
  <w:num w:numId="7" w16cid:durableId="182211977">
    <w:abstractNumId w:val="7"/>
  </w:num>
  <w:num w:numId="8" w16cid:durableId="102081464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B0"/>
    <w:rsid w:val="00004300"/>
    <w:rsid w:val="000057F7"/>
    <w:rsid w:val="00005BF2"/>
    <w:rsid w:val="0000628B"/>
    <w:rsid w:val="00006DCC"/>
    <w:rsid w:val="000077A3"/>
    <w:rsid w:val="00010DDC"/>
    <w:rsid w:val="00012478"/>
    <w:rsid w:val="00013432"/>
    <w:rsid w:val="00013491"/>
    <w:rsid w:val="0001409B"/>
    <w:rsid w:val="00014AF0"/>
    <w:rsid w:val="0002490B"/>
    <w:rsid w:val="00024D5D"/>
    <w:rsid w:val="000250E0"/>
    <w:rsid w:val="000304B7"/>
    <w:rsid w:val="00030D1E"/>
    <w:rsid w:val="00034DAC"/>
    <w:rsid w:val="00035E50"/>
    <w:rsid w:val="000420E0"/>
    <w:rsid w:val="00046CCC"/>
    <w:rsid w:val="000507AE"/>
    <w:rsid w:val="000509CF"/>
    <w:rsid w:val="000515D6"/>
    <w:rsid w:val="00053225"/>
    <w:rsid w:val="00060139"/>
    <w:rsid w:val="0006128C"/>
    <w:rsid w:val="00062057"/>
    <w:rsid w:val="00064251"/>
    <w:rsid w:val="00064D81"/>
    <w:rsid w:val="0006677A"/>
    <w:rsid w:val="00081823"/>
    <w:rsid w:val="000823DB"/>
    <w:rsid w:val="000A0F6B"/>
    <w:rsid w:val="000A1AEC"/>
    <w:rsid w:val="000A20AE"/>
    <w:rsid w:val="000A51E7"/>
    <w:rsid w:val="000B03FE"/>
    <w:rsid w:val="000B4982"/>
    <w:rsid w:val="000B4986"/>
    <w:rsid w:val="000B4EEF"/>
    <w:rsid w:val="000B6DF1"/>
    <w:rsid w:val="000C10B7"/>
    <w:rsid w:val="000C2291"/>
    <w:rsid w:val="000C5CFB"/>
    <w:rsid w:val="000C5E8D"/>
    <w:rsid w:val="000C6B91"/>
    <w:rsid w:val="000D52EF"/>
    <w:rsid w:val="000E072D"/>
    <w:rsid w:val="000E3509"/>
    <w:rsid w:val="000F1349"/>
    <w:rsid w:val="00100607"/>
    <w:rsid w:val="00101982"/>
    <w:rsid w:val="001109F3"/>
    <w:rsid w:val="001121AA"/>
    <w:rsid w:val="00113390"/>
    <w:rsid w:val="0011350F"/>
    <w:rsid w:val="0011422A"/>
    <w:rsid w:val="00116487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A27"/>
    <w:rsid w:val="001667B9"/>
    <w:rsid w:val="00166CA9"/>
    <w:rsid w:val="00166E58"/>
    <w:rsid w:val="001714DA"/>
    <w:rsid w:val="001715FC"/>
    <w:rsid w:val="0017201A"/>
    <w:rsid w:val="001727ED"/>
    <w:rsid w:val="00176640"/>
    <w:rsid w:val="00176CE5"/>
    <w:rsid w:val="00177512"/>
    <w:rsid w:val="001822E6"/>
    <w:rsid w:val="0018378B"/>
    <w:rsid w:val="00185726"/>
    <w:rsid w:val="001A22BB"/>
    <w:rsid w:val="001A3C91"/>
    <w:rsid w:val="001A66A6"/>
    <w:rsid w:val="001A7438"/>
    <w:rsid w:val="001B02DE"/>
    <w:rsid w:val="001B03FD"/>
    <w:rsid w:val="001B291F"/>
    <w:rsid w:val="001B395B"/>
    <w:rsid w:val="001B716F"/>
    <w:rsid w:val="001C1B55"/>
    <w:rsid w:val="001C24A9"/>
    <w:rsid w:val="001C2AA8"/>
    <w:rsid w:val="001C38A8"/>
    <w:rsid w:val="001C3C0D"/>
    <w:rsid w:val="001C788B"/>
    <w:rsid w:val="001D2447"/>
    <w:rsid w:val="001E4B04"/>
    <w:rsid w:val="001E6244"/>
    <w:rsid w:val="001E655B"/>
    <w:rsid w:val="001E7279"/>
    <w:rsid w:val="001F551C"/>
    <w:rsid w:val="001F577C"/>
    <w:rsid w:val="001F6D2B"/>
    <w:rsid w:val="001F7D7B"/>
    <w:rsid w:val="00201E3B"/>
    <w:rsid w:val="0020377F"/>
    <w:rsid w:val="00204195"/>
    <w:rsid w:val="0020609C"/>
    <w:rsid w:val="00211A9E"/>
    <w:rsid w:val="002172C7"/>
    <w:rsid w:val="002210CD"/>
    <w:rsid w:val="0022133B"/>
    <w:rsid w:val="00225DC0"/>
    <w:rsid w:val="00230222"/>
    <w:rsid w:val="00233B2B"/>
    <w:rsid w:val="0023426C"/>
    <w:rsid w:val="00240452"/>
    <w:rsid w:val="00242E36"/>
    <w:rsid w:val="00244F89"/>
    <w:rsid w:val="00247292"/>
    <w:rsid w:val="002529E9"/>
    <w:rsid w:val="0025613A"/>
    <w:rsid w:val="00272F85"/>
    <w:rsid w:val="00282CBA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F1E"/>
    <w:rsid w:val="002B3633"/>
    <w:rsid w:val="002B3A68"/>
    <w:rsid w:val="002B67E1"/>
    <w:rsid w:val="002C03E9"/>
    <w:rsid w:val="002C17BE"/>
    <w:rsid w:val="002C29F0"/>
    <w:rsid w:val="002C33A6"/>
    <w:rsid w:val="002C69D3"/>
    <w:rsid w:val="002C6CD2"/>
    <w:rsid w:val="002D1C7E"/>
    <w:rsid w:val="002D4CD5"/>
    <w:rsid w:val="002E3398"/>
    <w:rsid w:val="002E6550"/>
    <w:rsid w:val="002E74F4"/>
    <w:rsid w:val="002F0E8C"/>
    <w:rsid w:val="002F3BD8"/>
    <w:rsid w:val="002F4510"/>
    <w:rsid w:val="002F4E41"/>
    <w:rsid w:val="002F64C5"/>
    <w:rsid w:val="002F72CF"/>
    <w:rsid w:val="002F78C0"/>
    <w:rsid w:val="00302A14"/>
    <w:rsid w:val="00306B02"/>
    <w:rsid w:val="00312B39"/>
    <w:rsid w:val="003157F6"/>
    <w:rsid w:val="003171CA"/>
    <w:rsid w:val="003173EF"/>
    <w:rsid w:val="00321EFD"/>
    <w:rsid w:val="00321FC6"/>
    <w:rsid w:val="003234B2"/>
    <w:rsid w:val="003269B4"/>
    <w:rsid w:val="00334AD3"/>
    <w:rsid w:val="00345570"/>
    <w:rsid w:val="00347A28"/>
    <w:rsid w:val="00347F3F"/>
    <w:rsid w:val="003547C6"/>
    <w:rsid w:val="0036336F"/>
    <w:rsid w:val="003656FB"/>
    <w:rsid w:val="0037089C"/>
    <w:rsid w:val="0037130D"/>
    <w:rsid w:val="003713C0"/>
    <w:rsid w:val="00371E4F"/>
    <w:rsid w:val="003730CA"/>
    <w:rsid w:val="00374F85"/>
    <w:rsid w:val="00376916"/>
    <w:rsid w:val="00376A26"/>
    <w:rsid w:val="0038407B"/>
    <w:rsid w:val="003909CA"/>
    <w:rsid w:val="003961DB"/>
    <w:rsid w:val="00397A6F"/>
    <w:rsid w:val="003B0E14"/>
    <w:rsid w:val="003B4DD0"/>
    <w:rsid w:val="003B6F8E"/>
    <w:rsid w:val="003B71F7"/>
    <w:rsid w:val="003B7E5B"/>
    <w:rsid w:val="003C43B0"/>
    <w:rsid w:val="003C4DD4"/>
    <w:rsid w:val="003C5CA4"/>
    <w:rsid w:val="003D26D6"/>
    <w:rsid w:val="003D357D"/>
    <w:rsid w:val="003D766F"/>
    <w:rsid w:val="003E11EB"/>
    <w:rsid w:val="003E1BB9"/>
    <w:rsid w:val="003E1FC2"/>
    <w:rsid w:val="003E23CF"/>
    <w:rsid w:val="003F3352"/>
    <w:rsid w:val="003F4505"/>
    <w:rsid w:val="003F603B"/>
    <w:rsid w:val="004004AD"/>
    <w:rsid w:val="00400703"/>
    <w:rsid w:val="00403D95"/>
    <w:rsid w:val="004114A7"/>
    <w:rsid w:val="00413BD1"/>
    <w:rsid w:val="0041611B"/>
    <w:rsid w:val="00433323"/>
    <w:rsid w:val="00433DE1"/>
    <w:rsid w:val="00435FCB"/>
    <w:rsid w:val="00437C3F"/>
    <w:rsid w:val="00440E76"/>
    <w:rsid w:val="0044709C"/>
    <w:rsid w:val="0045292F"/>
    <w:rsid w:val="00453209"/>
    <w:rsid w:val="004564A0"/>
    <w:rsid w:val="00463109"/>
    <w:rsid w:val="00464795"/>
    <w:rsid w:val="0047098F"/>
    <w:rsid w:val="00475D0B"/>
    <w:rsid w:val="00476E5D"/>
    <w:rsid w:val="004777EA"/>
    <w:rsid w:val="004823EE"/>
    <w:rsid w:val="00482B62"/>
    <w:rsid w:val="00491CA8"/>
    <w:rsid w:val="0049216F"/>
    <w:rsid w:val="00492D00"/>
    <w:rsid w:val="0049400D"/>
    <w:rsid w:val="00494CF5"/>
    <w:rsid w:val="00496280"/>
    <w:rsid w:val="004964B1"/>
    <w:rsid w:val="00497974"/>
    <w:rsid w:val="004A0671"/>
    <w:rsid w:val="004A11D4"/>
    <w:rsid w:val="004A4B95"/>
    <w:rsid w:val="004A6588"/>
    <w:rsid w:val="004B33C8"/>
    <w:rsid w:val="004B3B8F"/>
    <w:rsid w:val="004B44F1"/>
    <w:rsid w:val="004B7E5A"/>
    <w:rsid w:val="004C1DEA"/>
    <w:rsid w:val="004C271D"/>
    <w:rsid w:val="004C42C3"/>
    <w:rsid w:val="004C4DC9"/>
    <w:rsid w:val="004C6607"/>
    <w:rsid w:val="004C6E8A"/>
    <w:rsid w:val="004D2684"/>
    <w:rsid w:val="004D2897"/>
    <w:rsid w:val="004D619D"/>
    <w:rsid w:val="004D761E"/>
    <w:rsid w:val="004E09B5"/>
    <w:rsid w:val="004E11A0"/>
    <w:rsid w:val="004E11A9"/>
    <w:rsid w:val="004E1D76"/>
    <w:rsid w:val="004E3F76"/>
    <w:rsid w:val="004E5683"/>
    <w:rsid w:val="004E6BF4"/>
    <w:rsid w:val="004E74CD"/>
    <w:rsid w:val="004F2B26"/>
    <w:rsid w:val="004F3FBE"/>
    <w:rsid w:val="0050004F"/>
    <w:rsid w:val="0050537F"/>
    <w:rsid w:val="005054D5"/>
    <w:rsid w:val="00507644"/>
    <w:rsid w:val="00510489"/>
    <w:rsid w:val="0051157F"/>
    <w:rsid w:val="0051299A"/>
    <w:rsid w:val="005224B5"/>
    <w:rsid w:val="00523AFD"/>
    <w:rsid w:val="00526D8A"/>
    <w:rsid w:val="00537C41"/>
    <w:rsid w:val="00541908"/>
    <w:rsid w:val="00543CF8"/>
    <w:rsid w:val="00544F84"/>
    <w:rsid w:val="00550273"/>
    <w:rsid w:val="0055422E"/>
    <w:rsid w:val="005631D9"/>
    <w:rsid w:val="00563B57"/>
    <w:rsid w:val="00566D78"/>
    <w:rsid w:val="0057119E"/>
    <w:rsid w:val="0057257E"/>
    <w:rsid w:val="0057327A"/>
    <w:rsid w:val="00573B5C"/>
    <w:rsid w:val="00577458"/>
    <w:rsid w:val="00580856"/>
    <w:rsid w:val="00583B08"/>
    <w:rsid w:val="00592233"/>
    <w:rsid w:val="005944AF"/>
    <w:rsid w:val="0059561B"/>
    <w:rsid w:val="00595FA5"/>
    <w:rsid w:val="005975D4"/>
    <w:rsid w:val="00597DCF"/>
    <w:rsid w:val="005A178A"/>
    <w:rsid w:val="005A69E2"/>
    <w:rsid w:val="005B5DCC"/>
    <w:rsid w:val="005B6594"/>
    <w:rsid w:val="005B7133"/>
    <w:rsid w:val="005C7999"/>
    <w:rsid w:val="005D0E5B"/>
    <w:rsid w:val="005D2A70"/>
    <w:rsid w:val="005D6DE0"/>
    <w:rsid w:val="005E41E2"/>
    <w:rsid w:val="005F2D6B"/>
    <w:rsid w:val="005F3CE1"/>
    <w:rsid w:val="005F74E4"/>
    <w:rsid w:val="00601D40"/>
    <w:rsid w:val="006024D6"/>
    <w:rsid w:val="00602AA7"/>
    <w:rsid w:val="006052AD"/>
    <w:rsid w:val="006066C1"/>
    <w:rsid w:val="00607485"/>
    <w:rsid w:val="0061153D"/>
    <w:rsid w:val="00614F62"/>
    <w:rsid w:val="00617471"/>
    <w:rsid w:val="006221F0"/>
    <w:rsid w:val="00624DF7"/>
    <w:rsid w:val="00630DDD"/>
    <w:rsid w:val="006310F0"/>
    <w:rsid w:val="0064074B"/>
    <w:rsid w:val="006409B4"/>
    <w:rsid w:val="00642C2F"/>
    <w:rsid w:val="00652A69"/>
    <w:rsid w:val="00656A79"/>
    <w:rsid w:val="006664D8"/>
    <w:rsid w:val="0066663A"/>
    <w:rsid w:val="006667F9"/>
    <w:rsid w:val="00666872"/>
    <w:rsid w:val="00670AB8"/>
    <w:rsid w:val="00674BAC"/>
    <w:rsid w:val="0067576A"/>
    <w:rsid w:val="00675C4F"/>
    <w:rsid w:val="00676768"/>
    <w:rsid w:val="00677EC4"/>
    <w:rsid w:val="00680DAE"/>
    <w:rsid w:val="00683F1D"/>
    <w:rsid w:val="006841CE"/>
    <w:rsid w:val="00685941"/>
    <w:rsid w:val="00691C01"/>
    <w:rsid w:val="00693CCF"/>
    <w:rsid w:val="00693E1E"/>
    <w:rsid w:val="006A663A"/>
    <w:rsid w:val="006A71EE"/>
    <w:rsid w:val="006B4F35"/>
    <w:rsid w:val="006C08AF"/>
    <w:rsid w:val="006C1070"/>
    <w:rsid w:val="006C1341"/>
    <w:rsid w:val="006C3D6D"/>
    <w:rsid w:val="006C4689"/>
    <w:rsid w:val="006C7381"/>
    <w:rsid w:val="006D0DE3"/>
    <w:rsid w:val="006D62E4"/>
    <w:rsid w:val="006D7246"/>
    <w:rsid w:val="006D7801"/>
    <w:rsid w:val="006E36A7"/>
    <w:rsid w:val="006E4AA3"/>
    <w:rsid w:val="006E66CB"/>
    <w:rsid w:val="006E7A34"/>
    <w:rsid w:val="006F030D"/>
    <w:rsid w:val="006F28B4"/>
    <w:rsid w:val="006F7C6A"/>
    <w:rsid w:val="00700553"/>
    <w:rsid w:val="007023F3"/>
    <w:rsid w:val="00703468"/>
    <w:rsid w:val="00704E0C"/>
    <w:rsid w:val="00706C5C"/>
    <w:rsid w:val="00706DA3"/>
    <w:rsid w:val="00716083"/>
    <w:rsid w:val="00721C6B"/>
    <w:rsid w:val="00723C25"/>
    <w:rsid w:val="00743645"/>
    <w:rsid w:val="0074372A"/>
    <w:rsid w:val="007460EE"/>
    <w:rsid w:val="00750A28"/>
    <w:rsid w:val="00751B25"/>
    <w:rsid w:val="00753D8A"/>
    <w:rsid w:val="00753F21"/>
    <w:rsid w:val="00754333"/>
    <w:rsid w:val="0076239B"/>
    <w:rsid w:val="00766EEC"/>
    <w:rsid w:val="007722B1"/>
    <w:rsid w:val="0077471D"/>
    <w:rsid w:val="00776296"/>
    <w:rsid w:val="007823B5"/>
    <w:rsid w:val="00783AC1"/>
    <w:rsid w:val="00790876"/>
    <w:rsid w:val="00797366"/>
    <w:rsid w:val="00797C6E"/>
    <w:rsid w:val="007A11E0"/>
    <w:rsid w:val="007A5CFF"/>
    <w:rsid w:val="007B1841"/>
    <w:rsid w:val="007B3F11"/>
    <w:rsid w:val="007B4BF4"/>
    <w:rsid w:val="007C2110"/>
    <w:rsid w:val="007C7D2A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4F59"/>
    <w:rsid w:val="00813F92"/>
    <w:rsid w:val="00816CA2"/>
    <w:rsid w:val="00817B62"/>
    <w:rsid w:val="00820F28"/>
    <w:rsid w:val="00821363"/>
    <w:rsid w:val="00824D76"/>
    <w:rsid w:val="0083280A"/>
    <w:rsid w:val="00835392"/>
    <w:rsid w:val="008356DC"/>
    <w:rsid w:val="00835E7B"/>
    <w:rsid w:val="008364DD"/>
    <w:rsid w:val="00840CCE"/>
    <w:rsid w:val="00843B9C"/>
    <w:rsid w:val="008459B3"/>
    <w:rsid w:val="00845A4D"/>
    <w:rsid w:val="008465C1"/>
    <w:rsid w:val="00847B6B"/>
    <w:rsid w:val="00847C30"/>
    <w:rsid w:val="00850408"/>
    <w:rsid w:val="008509A4"/>
    <w:rsid w:val="0085288B"/>
    <w:rsid w:val="0085447C"/>
    <w:rsid w:val="0085593A"/>
    <w:rsid w:val="00856017"/>
    <w:rsid w:val="008572DC"/>
    <w:rsid w:val="008579B3"/>
    <w:rsid w:val="00860D7F"/>
    <w:rsid w:val="00867206"/>
    <w:rsid w:val="008731C8"/>
    <w:rsid w:val="00874872"/>
    <w:rsid w:val="008770A6"/>
    <w:rsid w:val="008806F8"/>
    <w:rsid w:val="00885B6B"/>
    <w:rsid w:val="00886FCC"/>
    <w:rsid w:val="008915FC"/>
    <w:rsid w:val="00891DC1"/>
    <w:rsid w:val="0089346D"/>
    <w:rsid w:val="008966C9"/>
    <w:rsid w:val="008973F1"/>
    <w:rsid w:val="008A1B76"/>
    <w:rsid w:val="008B020A"/>
    <w:rsid w:val="008B2DBF"/>
    <w:rsid w:val="008C60C8"/>
    <w:rsid w:val="008C735A"/>
    <w:rsid w:val="008D0729"/>
    <w:rsid w:val="008D34B4"/>
    <w:rsid w:val="008D5514"/>
    <w:rsid w:val="008E3A23"/>
    <w:rsid w:val="008E6330"/>
    <w:rsid w:val="008F2C87"/>
    <w:rsid w:val="008F41F0"/>
    <w:rsid w:val="008F5E70"/>
    <w:rsid w:val="008F5F64"/>
    <w:rsid w:val="008F79CC"/>
    <w:rsid w:val="009056CE"/>
    <w:rsid w:val="0091154D"/>
    <w:rsid w:val="00911916"/>
    <w:rsid w:val="00916AC4"/>
    <w:rsid w:val="00921FDE"/>
    <w:rsid w:val="00924114"/>
    <w:rsid w:val="009248EA"/>
    <w:rsid w:val="00926645"/>
    <w:rsid w:val="009272BE"/>
    <w:rsid w:val="009275C4"/>
    <w:rsid w:val="00932741"/>
    <w:rsid w:val="00934450"/>
    <w:rsid w:val="009364D7"/>
    <w:rsid w:val="0093783B"/>
    <w:rsid w:val="00940CE2"/>
    <w:rsid w:val="009424D8"/>
    <w:rsid w:val="00950814"/>
    <w:rsid w:val="0095168D"/>
    <w:rsid w:val="0095434A"/>
    <w:rsid w:val="00954BDA"/>
    <w:rsid w:val="009568DB"/>
    <w:rsid w:val="00960C2C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468A"/>
    <w:rsid w:val="00984A4F"/>
    <w:rsid w:val="009879DF"/>
    <w:rsid w:val="00987A4E"/>
    <w:rsid w:val="00995403"/>
    <w:rsid w:val="00995645"/>
    <w:rsid w:val="00996174"/>
    <w:rsid w:val="009A0F5F"/>
    <w:rsid w:val="009A0FED"/>
    <w:rsid w:val="009A7DDB"/>
    <w:rsid w:val="009B0B51"/>
    <w:rsid w:val="009B0E00"/>
    <w:rsid w:val="009B1327"/>
    <w:rsid w:val="009B1EA2"/>
    <w:rsid w:val="009B25DF"/>
    <w:rsid w:val="009B2BD7"/>
    <w:rsid w:val="009B2FA0"/>
    <w:rsid w:val="009B4F67"/>
    <w:rsid w:val="009B6089"/>
    <w:rsid w:val="009B724E"/>
    <w:rsid w:val="009C186E"/>
    <w:rsid w:val="009C7F7B"/>
    <w:rsid w:val="009D0E11"/>
    <w:rsid w:val="009D1CEB"/>
    <w:rsid w:val="009D2ECF"/>
    <w:rsid w:val="009D379D"/>
    <w:rsid w:val="009D4E1D"/>
    <w:rsid w:val="009D4E93"/>
    <w:rsid w:val="009D7781"/>
    <w:rsid w:val="009D7DC1"/>
    <w:rsid w:val="009E05AA"/>
    <w:rsid w:val="009E1084"/>
    <w:rsid w:val="009E2D6E"/>
    <w:rsid w:val="009E3B72"/>
    <w:rsid w:val="009E59AF"/>
    <w:rsid w:val="009F395B"/>
    <w:rsid w:val="00A01C60"/>
    <w:rsid w:val="00A02593"/>
    <w:rsid w:val="00A0522C"/>
    <w:rsid w:val="00A105EA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401DC"/>
    <w:rsid w:val="00A405B4"/>
    <w:rsid w:val="00A40660"/>
    <w:rsid w:val="00A43B7F"/>
    <w:rsid w:val="00A4456C"/>
    <w:rsid w:val="00A51D5A"/>
    <w:rsid w:val="00A5387A"/>
    <w:rsid w:val="00A542F2"/>
    <w:rsid w:val="00A5438D"/>
    <w:rsid w:val="00A567BA"/>
    <w:rsid w:val="00A61458"/>
    <w:rsid w:val="00A63C25"/>
    <w:rsid w:val="00A63DD4"/>
    <w:rsid w:val="00A65B20"/>
    <w:rsid w:val="00A66C40"/>
    <w:rsid w:val="00A70859"/>
    <w:rsid w:val="00A710D5"/>
    <w:rsid w:val="00A7200A"/>
    <w:rsid w:val="00A73CE0"/>
    <w:rsid w:val="00A74D1C"/>
    <w:rsid w:val="00A855BF"/>
    <w:rsid w:val="00A86941"/>
    <w:rsid w:val="00A9090A"/>
    <w:rsid w:val="00A93243"/>
    <w:rsid w:val="00A95E5F"/>
    <w:rsid w:val="00AA0707"/>
    <w:rsid w:val="00AA2370"/>
    <w:rsid w:val="00AA6921"/>
    <w:rsid w:val="00AA7BDA"/>
    <w:rsid w:val="00AC1179"/>
    <w:rsid w:val="00AC1996"/>
    <w:rsid w:val="00AC1EE3"/>
    <w:rsid w:val="00AC41F9"/>
    <w:rsid w:val="00AD22F8"/>
    <w:rsid w:val="00AD2807"/>
    <w:rsid w:val="00AE26F5"/>
    <w:rsid w:val="00AE59B1"/>
    <w:rsid w:val="00AE6CAB"/>
    <w:rsid w:val="00AE7990"/>
    <w:rsid w:val="00AF0A17"/>
    <w:rsid w:val="00AF3B42"/>
    <w:rsid w:val="00AF586B"/>
    <w:rsid w:val="00B02D4E"/>
    <w:rsid w:val="00B05B5D"/>
    <w:rsid w:val="00B0763A"/>
    <w:rsid w:val="00B14B6D"/>
    <w:rsid w:val="00B21B5E"/>
    <w:rsid w:val="00B21D02"/>
    <w:rsid w:val="00B21D73"/>
    <w:rsid w:val="00B278DB"/>
    <w:rsid w:val="00B37F4A"/>
    <w:rsid w:val="00B421D3"/>
    <w:rsid w:val="00B42D61"/>
    <w:rsid w:val="00B517EF"/>
    <w:rsid w:val="00B55F87"/>
    <w:rsid w:val="00B65056"/>
    <w:rsid w:val="00B65E7D"/>
    <w:rsid w:val="00B706BA"/>
    <w:rsid w:val="00B740B2"/>
    <w:rsid w:val="00B758E4"/>
    <w:rsid w:val="00B7597C"/>
    <w:rsid w:val="00B769FD"/>
    <w:rsid w:val="00B77F69"/>
    <w:rsid w:val="00B8120A"/>
    <w:rsid w:val="00B825AC"/>
    <w:rsid w:val="00B843CA"/>
    <w:rsid w:val="00B87079"/>
    <w:rsid w:val="00B90AC1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E1EB5"/>
    <w:rsid w:val="00BE4288"/>
    <w:rsid w:val="00BE6D90"/>
    <w:rsid w:val="00BF2527"/>
    <w:rsid w:val="00BF41FF"/>
    <w:rsid w:val="00BF671D"/>
    <w:rsid w:val="00BF787F"/>
    <w:rsid w:val="00C03A24"/>
    <w:rsid w:val="00C07E35"/>
    <w:rsid w:val="00C11CBA"/>
    <w:rsid w:val="00C164CA"/>
    <w:rsid w:val="00C22E24"/>
    <w:rsid w:val="00C22E5B"/>
    <w:rsid w:val="00C2534D"/>
    <w:rsid w:val="00C25366"/>
    <w:rsid w:val="00C278C7"/>
    <w:rsid w:val="00C35A02"/>
    <w:rsid w:val="00C37860"/>
    <w:rsid w:val="00C3799D"/>
    <w:rsid w:val="00C41DAC"/>
    <w:rsid w:val="00C42AA8"/>
    <w:rsid w:val="00C441DB"/>
    <w:rsid w:val="00C46D5F"/>
    <w:rsid w:val="00C473E3"/>
    <w:rsid w:val="00C47467"/>
    <w:rsid w:val="00C53885"/>
    <w:rsid w:val="00C62693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1CC8"/>
    <w:rsid w:val="00C930D8"/>
    <w:rsid w:val="00C9628A"/>
    <w:rsid w:val="00C96E5F"/>
    <w:rsid w:val="00C97AEE"/>
    <w:rsid w:val="00CA22FF"/>
    <w:rsid w:val="00CB1AAB"/>
    <w:rsid w:val="00CB1F79"/>
    <w:rsid w:val="00CB28C3"/>
    <w:rsid w:val="00CB7354"/>
    <w:rsid w:val="00CC507A"/>
    <w:rsid w:val="00CD33F7"/>
    <w:rsid w:val="00CD71B1"/>
    <w:rsid w:val="00CD7249"/>
    <w:rsid w:val="00CE1CBD"/>
    <w:rsid w:val="00CE56F0"/>
    <w:rsid w:val="00CE7723"/>
    <w:rsid w:val="00CF2B9B"/>
    <w:rsid w:val="00CF4215"/>
    <w:rsid w:val="00CF6328"/>
    <w:rsid w:val="00D011CA"/>
    <w:rsid w:val="00D0168D"/>
    <w:rsid w:val="00D12CA4"/>
    <w:rsid w:val="00D15440"/>
    <w:rsid w:val="00D2153E"/>
    <w:rsid w:val="00D243FF"/>
    <w:rsid w:val="00D24663"/>
    <w:rsid w:val="00D253C5"/>
    <w:rsid w:val="00D26605"/>
    <w:rsid w:val="00D27F04"/>
    <w:rsid w:val="00D36682"/>
    <w:rsid w:val="00D37A73"/>
    <w:rsid w:val="00D4116E"/>
    <w:rsid w:val="00D42FE1"/>
    <w:rsid w:val="00D43978"/>
    <w:rsid w:val="00D52653"/>
    <w:rsid w:val="00D55C30"/>
    <w:rsid w:val="00D60F0A"/>
    <w:rsid w:val="00D64279"/>
    <w:rsid w:val="00D66B62"/>
    <w:rsid w:val="00D721C4"/>
    <w:rsid w:val="00D773EC"/>
    <w:rsid w:val="00D8019A"/>
    <w:rsid w:val="00D87B00"/>
    <w:rsid w:val="00D906B7"/>
    <w:rsid w:val="00D91DD5"/>
    <w:rsid w:val="00D9477E"/>
    <w:rsid w:val="00D9501E"/>
    <w:rsid w:val="00D96280"/>
    <w:rsid w:val="00DA06BC"/>
    <w:rsid w:val="00DA3299"/>
    <w:rsid w:val="00DA3782"/>
    <w:rsid w:val="00DA6681"/>
    <w:rsid w:val="00DA6B1C"/>
    <w:rsid w:val="00DB0B62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E02D0"/>
    <w:rsid w:val="00DE0E6A"/>
    <w:rsid w:val="00DE3157"/>
    <w:rsid w:val="00DF598A"/>
    <w:rsid w:val="00DF7E39"/>
    <w:rsid w:val="00E01ADB"/>
    <w:rsid w:val="00E0276C"/>
    <w:rsid w:val="00E03FE0"/>
    <w:rsid w:val="00E04CCA"/>
    <w:rsid w:val="00E06A83"/>
    <w:rsid w:val="00E106B6"/>
    <w:rsid w:val="00E16516"/>
    <w:rsid w:val="00E1753F"/>
    <w:rsid w:val="00E17A4B"/>
    <w:rsid w:val="00E22988"/>
    <w:rsid w:val="00E2651C"/>
    <w:rsid w:val="00E3582F"/>
    <w:rsid w:val="00E3726E"/>
    <w:rsid w:val="00E37BC7"/>
    <w:rsid w:val="00E431B2"/>
    <w:rsid w:val="00E43C10"/>
    <w:rsid w:val="00E46A3C"/>
    <w:rsid w:val="00E50F30"/>
    <w:rsid w:val="00E5650D"/>
    <w:rsid w:val="00E621E2"/>
    <w:rsid w:val="00E65C61"/>
    <w:rsid w:val="00E66465"/>
    <w:rsid w:val="00E70BC6"/>
    <w:rsid w:val="00E7412E"/>
    <w:rsid w:val="00E75926"/>
    <w:rsid w:val="00E809ED"/>
    <w:rsid w:val="00E86970"/>
    <w:rsid w:val="00E87A13"/>
    <w:rsid w:val="00E92538"/>
    <w:rsid w:val="00E945FD"/>
    <w:rsid w:val="00E94B65"/>
    <w:rsid w:val="00E979A3"/>
    <w:rsid w:val="00EA3049"/>
    <w:rsid w:val="00EA33D8"/>
    <w:rsid w:val="00EA5BC3"/>
    <w:rsid w:val="00EA7047"/>
    <w:rsid w:val="00EA7241"/>
    <w:rsid w:val="00EB1949"/>
    <w:rsid w:val="00EB48EA"/>
    <w:rsid w:val="00EC2DD6"/>
    <w:rsid w:val="00EC5649"/>
    <w:rsid w:val="00ED1657"/>
    <w:rsid w:val="00ED413C"/>
    <w:rsid w:val="00EE209B"/>
    <w:rsid w:val="00EE29E8"/>
    <w:rsid w:val="00EF06BA"/>
    <w:rsid w:val="00F03FAD"/>
    <w:rsid w:val="00F04284"/>
    <w:rsid w:val="00F10E15"/>
    <w:rsid w:val="00F12448"/>
    <w:rsid w:val="00F13DE1"/>
    <w:rsid w:val="00F179A1"/>
    <w:rsid w:val="00F210B5"/>
    <w:rsid w:val="00F21F21"/>
    <w:rsid w:val="00F27225"/>
    <w:rsid w:val="00F27B65"/>
    <w:rsid w:val="00F30089"/>
    <w:rsid w:val="00F30A15"/>
    <w:rsid w:val="00F36643"/>
    <w:rsid w:val="00F370D7"/>
    <w:rsid w:val="00F41450"/>
    <w:rsid w:val="00F51409"/>
    <w:rsid w:val="00F526D8"/>
    <w:rsid w:val="00F552D1"/>
    <w:rsid w:val="00F5566B"/>
    <w:rsid w:val="00F55A63"/>
    <w:rsid w:val="00F57B03"/>
    <w:rsid w:val="00F57F6D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5704"/>
    <w:rsid w:val="00F8652E"/>
    <w:rsid w:val="00F875FF"/>
    <w:rsid w:val="00F97DB8"/>
    <w:rsid w:val="00F97EDE"/>
    <w:rsid w:val="00FA0386"/>
    <w:rsid w:val="00FA0EF7"/>
    <w:rsid w:val="00FA111A"/>
    <w:rsid w:val="00FA26A4"/>
    <w:rsid w:val="00FA2F5A"/>
    <w:rsid w:val="00FB1881"/>
    <w:rsid w:val="00FB7402"/>
    <w:rsid w:val="00FC5A88"/>
    <w:rsid w:val="00FC612C"/>
    <w:rsid w:val="00FC64DF"/>
    <w:rsid w:val="00FD25C7"/>
    <w:rsid w:val="00FD5D83"/>
    <w:rsid w:val="00FD635A"/>
    <w:rsid w:val="00FD6BBD"/>
    <w:rsid w:val="00FD712B"/>
    <w:rsid w:val="00FE1984"/>
    <w:rsid w:val="00FE2490"/>
    <w:rsid w:val="00FE25D9"/>
    <w:rsid w:val="00FE4B81"/>
    <w:rsid w:val="00FE5846"/>
    <w:rsid w:val="00FE6A61"/>
    <w:rsid w:val="00FF0BD9"/>
    <w:rsid w:val="00FF1E04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4C2EFE"/>
  <w15:docId w15:val="{4F949D15-51F4-6E46-A06C-92B880FF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D2447"/>
    <w:rPr>
      <w:sz w:val="24"/>
      <w:szCs w:val="24"/>
    </w:rPr>
  </w:style>
  <w:style w:type="paragraph" w:styleId="1">
    <w:name w:val="heading 1"/>
    <w:basedOn w:val="a0"/>
    <w:next w:val="a0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A105EA"/>
    <w:pPr>
      <w:keepNext/>
      <w:spacing w:before="240" w:after="60"/>
      <w:ind w:firstLine="851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2"/>
    <w:next w:val="a0"/>
    <w:link w:val="30"/>
    <w:qFormat/>
    <w:rsid w:val="00C2534D"/>
    <w:pPr>
      <w:outlineLvl w:val="2"/>
    </w:pPr>
  </w:style>
  <w:style w:type="paragraph" w:styleId="4">
    <w:name w:val="heading 4"/>
    <w:basedOn w:val="a0"/>
    <w:next w:val="a0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napToGrid w:val="0"/>
      <w:sz w:val="28"/>
    </w:rPr>
  </w:style>
  <w:style w:type="paragraph" w:styleId="5">
    <w:name w:val="heading 5"/>
    <w:basedOn w:val="a0"/>
    <w:next w:val="a0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napToGrid w:val="0"/>
      <w:sz w:val="22"/>
    </w:rPr>
  </w:style>
  <w:style w:type="paragraph" w:styleId="6">
    <w:name w:val="heading 6"/>
    <w:basedOn w:val="a0"/>
    <w:next w:val="a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 w:val="0"/>
      <w:sz w:val="20"/>
    </w:rPr>
  </w:style>
  <w:style w:type="paragraph" w:styleId="8">
    <w:name w:val="heading 8"/>
    <w:basedOn w:val="a0"/>
    <w:next w:val="a0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 w:val="0"/>
      <w:sz w:val="20"/>
    </w:rPr>
  </w:style>
  <w:style w:type="paragraph" w:styleId="9">
    <w:name w:val="heading 9"/>
    <w:basedOn w:val="a0"/>
    <w:next w:val="a0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BB089E"/>
    <w:pPr>
      <w:ind w:firstLine="851"/>
      <w:jc w:val="both"/>
    </w:pPr>
    <w:rPr>
      <w:snapToGrid w:val="0"/>
    </w:rPr>
  </w:style>
  <w:style w:type="numbering" w:customStyle="1" w:styleId="StyleBulleted">
    <w:name w:val="Style Bulleted"/>
    <w:basedOn w:val="a3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a3"/>
    <w:rsid w:val="001C3C0D"/>
    <w:pPr>
      <w:numPr>
        <w:numId w:val="2"/>
      </w:numPr>
    </w:pPr>
  </w:style>
  <w:style w:type="paragraph" w:styleId="a6">
    <w:name w:val="footer"/>
    <w:basedOn w:val="a0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a4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a7">
    <w:name w:val="page number"/>
    <w:basedOn w:val="a1"/>
    <w:rsid w:val="004B33C8"/>
  </w:style>
  <w:style w:type="paragraph" w:styleId="10">
    <w:name w:val="toc 1"/>
    <w:basedOn w:val="a0"/>
    <w:next w:val="a0"/>
    <w:autoRedefine/>
    <w:uiPriority w:val="1"/>
    <w:qFormat/>
    <w:rsid w:val="004B33C8"/>
  </w:style>
  <w:style w:type="paragraph" w:styleId="21">
    <w:name w:val="toc 2"/>
    <w:basedOn w:val="a0"/>
    <w:next w:val="a0"/>
    <w:autoRedefine/>
    <w:uiPriority w:val="1"/>
    <w:qFormat/>
    <w:rsid w:val="004B33C8"/>
    <w:pPr>
      <w:ind w:left="240"/>
    </w:pPr>
  </w:style>
  <w:style w:type="character" w:styleId="a8">
    <w:name w:val="Hyperlink"/>
    <w:rsid w:val="004B33C8"/>
    <w:rPr>
      <w:color w:val="0000FF"/>
      <w:u w:val="single"/>
    </w:rPr>
  </w:style>
  <w:style w:type="paragraph" w:customStyle="1" w:styleId="CODE">
    <w:name w:val="CODE"/>
    <w:basedOn w:val="a0"/>
    <w:rsid w:val="00840CCE"/>
    <w:rPr>
      <w:rFonts w:ascii="Courier New" w:hAnsi="Courier New" w:cs="Courier New"/>
      <w:noProof/>
      <w:sz w:val="22"/>
      <w:lang w:val="en-US"/>
    </w:rPr>
  </w:style>
  <w:style w:type="paragraph" w:customStyle="1" w:styleId="StyleBodyCentered">
    <w:name w:val="Style Body Centered"/>
    <w:basedOn w:val="a4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a3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1">
    <w:name w:val="Название1"/>
    <w:rsid w:val="004B33C8"/>
    <w:rPr>
      <w:b/>
      <w:bCs/>
      <w:sz w:val="32"/>
    </w:rPr>
  </w:style>
  <w:style w:type="paragraph" w:styleId="a9">
    <w:name w:val="Title"/>
    <w:basedOn w:val="a0"/>
    <w:link w:val="aa"/>
    <w:qFormat/>
    <w:rsid w:val="004B33C8"/>
    <w:pPr>
      <w:ind w:firstLine="567"/>
      <w:jc w:val="center"/>
    </w:pPr>
    <w:rPr>
      <w:b/>
      <w:snapToGrid w:val="0"/>
      <w:sz w:val="28"/>
    </w:rPr>
  </w:style>
  <w:style w:type="paragraph" w:styleId="22">
    <w:name w:val="Body Text Indent 2"/>
    <w:basedOn w:val="a0"/>
    <w:rsid w:val="004B33C8"/>
    <w:rPr>
      <w:sz w:val="20"/>
    </w:rPr>
  </w:style>
  <w:style w:type="character" w:customStyle="1" w:styleId="a5">
    <w:name w:val="Основной текст с отступом Знак"/>
    <w:link w:val="a4"/>
    <w:rsid w:val="004B33C8"/>
    <w:rPr>
      <w:sz w:val="24"/>
      <w:lang w:val="ru-RU" w:eastAsia="ru-RU" w:bidi="ar-SA"/>
    </w:rPr>
  </w:style>
  <w:style w:type="paragraph" w:styleId="31">
    <w:name w:val="Body Text Indent 3"/>
    <w:basedOn w:val="a0"/>
    <w:rsid w:val="004B33C8"/>
    <w:pPr>
      <w:spacing w:after="120"/>
      <w:ind w:left="283"/>
    </w:pPr>
    <w:rPr>
      <w:sz w:val="16"/>
      <w:szCs w:val="16"/>
    </w:rPr>
  </w:style>
  <w:style w:type="paragraph" w:customStyle="1" w:styleId="Style14ptCenteredFirstline1cm">
    <w:name w:val="Style 14 pt Centered First line:  1 cm"/>
    <w:basedOn w:val="a0"/>
    <w:rsid w:val="004B33C8"/>
    <w:pPr>
      <w:jc w:val="center"/>
    </w:pPr>
    <w:rPr>
      <w:sz w:val="28"/>
    </w:rPr>
  </w:style>
  <w:style w:type="character" w:customStyle="1" w:styleId="s1">
    <w:name w:val="s1"/>
    <w:basedOn w:val="a1"/>
    <w:rsid w:val="004B33C8"/>
  </w:style>
  <w:style w:type="paragraph" w:styleId="ab">
    <w:name w:val="Body Text"/>
    <w:basedOn w:val="a0"/>
    <w:uiPriority w:val="1"/>
    <w:qFormat/>
    <w:rsid w:val="004B33C8"/>
    <w:pPr>
      <w:spacing w:after="120"/>
    </w:pPr>
  </w:style>
  <w:style w:type="character" w:customStyle="1" w:styleId="s9">
    <w:name w:val="s9"/>
    <w:basedOn w:val="a1"/>
    <w:rsid w:val="004B33C8"/>
  </w:style>
  <w:style w:type="character" w:customStyle="1" w:styleId="s10">
    <w:name w:val="s10"/>
    <w:basedOn w:val="a1"/>
    <w:rsid w:val="004B33C8"/>
  </w:style>
  <w:style w:type="character" w:customStyle="1" w:styleId="s2">
    <w:name w:val="s2"/>
    <w:basedOn w:val="a1"/>
    <w:rsid w:val="004B33C8"/>
  </w:style>
  <w:style w:type="character" w:customStyle="1" w:styleId="s12">
    <w:name w:val="s12"/>
    <w:basedOn w:val="a1"/>
    <w:rsid w:val="004B33C8"/>
  </w:style>
  <w:style w:type="character" w:customStyle="1" w:styleId="s4">
    <w:name w:val="s4"/>
    <w:basedOn w:val="a1"/>
    <w:rsid w:val="004B33C8"/>
  </w:style>
  <w:style w:type="character" w:customStyle="1" w:styleId="s8">
    <w:name w:val="s8"/>
    <w:basedOn w:val="a1"/>
    <w:rsid w:val="004B33C8"/>
  </w:style>
  <w:style w:type="character" w:customStyle="1" w:styleId="s6">
    <w:name w:val="s6"/>
    <w:basedOn w:val="a1"/>
    <w:rsid w:val="004B33C8"/>
  </w:style>
  <w:style w:type="paragraph" w:styleId="ac">
    <w:name w:val="Plain Text"/>
    <w:basedOn w:val="a0"/>
    <w:rsid w:val="00607485"/>
    <w:rPr>
      <w:rFonts w:ascii="Courier New" w:hAnsi="Courier New" w:cs="Courier New"/>
      <w:snapToGrid w:val="0"/>
      <w:sz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ad">
    <w:name w:val="Table Grid"/>
    <w:basedOn w:val="a2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23">
    <w:name w:val="Body Text 2"/>
    <w:basedOn w:val="a0"/>
    <w:rsid w:val="009E1084"/>
    <w:pPr>
      <w:jc w:val="both"/>
    </w:pPr>
    <w:rPr>
      <w:snapToGrid w:val="0"/>
    </w:rPr>
  </w:style>
  <w:style w:type="paragraph" w:styleId="32">
    <w:name w:val="Body Text 3"/>
    <w:basedOn w:val="a0"/>
    <w:rsid w:val="009E1084"/>
    <w:pPr>
      <w:ind w:right="4"/>
      <w:jc w:val="both"/>
    </w:pPr>
    <w:rPr>
      <w:snapToGrid w:val="0"/>
    </w:rPr>
  </w:style>
  <w:style w:type="paragraph" w:customStyle="1" w:styleId="ae">
    <w:name w:val="Готовый"/>
    <w:basedOn w:val="a0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24">
    <w:name w:val="List Bullet 2"/>
    <w:basedOn w:val="a0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napToGrid w:val="0"/>
    </w:rPr>
  </w:style>
  <w:style w:type="paragraph" w:customStyle="1" w:styleId="af">
    <w:name w:val="вадик"/>
    <w:basedOn w:val="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 w:val="0"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3">
    <w:name w:val="toc 3"/>
    <w:basedOn w:val="a0"/>
    <w:next w:val="a0"/>
    <w:autoRedefine/>
    <w:semiHidden/>
    <w:rsid w:val="009E1084"/>
    <w:pPr>
      <w:ind w:left="400"/>
    </w:pPr>
    <w:rPr>
      <w:snapToGrid w:val="0"/>
      <w:sz w:val="20"/>
    </w:rPr>
  </w:style>
  <w:style w:type="paragraph" w:styleId="40">
    <w:name w:val="toc 4"/>
    <w:basedOn w:val="a0"/>
    <w:next w:val="a0"/>
    <w:autoRedefine/>
    <w:semiHidden/>
    <w:rsid w:val="009E1084"/>
    <w:pPr>
      <w:ind w:left="600"/>
    </w:pPr>
    <w:rPr>
      <w:snapToGrid w:val="0"/>
      <w:sz w:val="20"/>
    </w:rPr>
  </w:style>
  <w:style w:type="paragraph" w:styleId="50">
    <w:name w:val="toc 5"/>
    <w:basedOn w:val="a0"/>
    <w:next w:val="a0"/>
    <w:autoRedefine/>
    <w:semiHidden/>
    <w:rsid w:val="009E1084"/>
    <w:pPr>
      <w:ind w:left="800"/>
    </w:pPr>
    <w:rPr>
      <w:snapToGrid w:val="0"/>
      <w:sz w:val="20"/>
    </w:rPr>
  </w:style>
  <w:style w:type="paragraph" w:styleId="60">
    <w:name w:val="toc 6"/>
    <w:basedOn w:val="a0"/>
    <w:next w:val="a0"/>
    <w:autoRedefine/>
    <w:semiHidden/>
    <w:rsid w:val="009E1084"/>
    <w:pPr>
      <w:ind w:left="1000"/>
    </w:pPr>
    <w:rPr>
      <w:snapToGrid w:val="0"/>
      <w:sz w:val="20"/>
    </w:rPr>
  </w:style>
  <w:style w:type="paragraph" w:styleId="70">
    <w:name w:val="toc 7"/>
    <w:basedOn w:val="a0"/>
    <w:next w:val="a0"/>
    <w:autoRedefine/>
    <w:semiHidden/>
    <w:rsid w:val="009E1084"/>
    <w:pPr>
      <w:ind w:left="1200"/>
    </w:pPr>
    <w:rPr>
      <w:snapToGrid w:val="0"/>
      <w:sz w:val="20"/>
    </w:rPr>
  </w:style>
  <w:style w:type="paragraph" w:styleId="80">
    <w:name w:val="toc 8"/>
    <w:basedOn w:val="a0"/>
    <w:next w:val="a0"/>
    <w:autoRedefine/>
    <w:semiHidden/>
    <w:rsid w:val="009E1084"/>
    <w:pPr>
      <w:ind w:left="1400"/>
    </w:pPr>
    <w:rPr>
      <w:snapToGrid w:val="0"/>
      <w:sz w:val="20"/>
    </w:rPr>
  </w:style>
  <w:style w:type="paragraph" w:styleId="90">
    <w:name w:val="toc 9"/>
    <w:basedOn w:val="a0"/>
    <w:next w:val="a0"/>
    <w:autoRedefine/>
    <w:semiHidden/>
    <w:rsid w:val="009E1084"/>
    <w:pPr>
      <w:ind w:left="1600"/>
    </w:pPr>
    <w:rPr>
      <w:snapToGrid w:val="0"/>
      <w:sz w:val="20"/>
    </w:rPr>
  </w:style>
  <w:style w:type="paragraph" w:styleId="af0">
    <w:name w:val="Block Text"/>
    <w:basedOn w:val="a0"/>
    <w:rsid w:val="009E1084"/>
    <w:pPr>
      <w:ind w:left="440" w:right="528" w:hanging="440"/>
    </w:pPr>
    <w:rPr>
      <w:color w:val="000000"/>
      <w:sz w:val="28"/>
    </w:rPr>
  </w:style>
  <w:style w:type="paragraph" w:styleId="af1">
    <w:name w:val="header"/>
    <w:basedOn w:val="a0"/>
    <w:rsid w:val="009E1084"/>
    <w:pPr>
      <w:tabs>
        <w:tab w:val="center" w:pos="4677"/>
        <w:tab w:val="right" w:pos="9355"/>
      </w:tabs>
    </w:pPr>
    <w:rPr>
      <w:snapToGrid w:val="0"/>
      <w:sz w:val="20"/>
    </w:rPr>
  </w:style>
  <w:style w:type="character" w:styleId="af2">
    <w:name w:val="FollowedHyperlink"/>
    <w:rsid w:val="009E1084"/>
    <w:rPr>
      <w:color w:val="800080"/>
      <w:u w:val="single"/>
    </w:rPr>
  </w:style>
  <w:style w:type="paragraph" w:styleId="af3">
    <w:name w:val="footnote text"/>
    <w:basedOn w:val="a0"/>
    <w:semiHidden/>
    <w:rsid w:val="009E1084"/>
    <w:rPr>
      <w:snapToGrid w:val="0"/>
      <w:sz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af4">
    <w:name w:val="Normal (Web)"/>
    <w:basedOn w:val="a0"/>
    <w:rsid w:val="009E1084"/>
    <w:pPr>
      <w:spacing w:before="100" w:beforeAutospacing="1" w:after="100" w:afterAutospacing="1"/>
    </w:pPr>
    <w:rPr>
      <w:rFonts w:ascii="Verdana" w:hAnsi="Verdana"/>
      <w:snapToGrid w:val="0"/>
      <w:color w:val="000000"/>
      <w:sz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">
    <w:name w:val="HTML Preformatted"/>
    <w:basedOn w:val="a0"/>
    <w:link w:val="HTML0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 w:val="0"/>
      <w:sz w:val="20"/>
    </w:rPr>
  </w:style>
  <w:style w:type="character" w:customStyle="1" w:styleId="keyword">
    <w:name w:val="keyword"/>
    <w:basedOn w:val="a1"/>
    <w:rsid w:val="009E1084"/>
  </w:style>
  <w:style w:type="character" w:customStyle="1" w:styleId="keyworddef">
    <w:name w:val="keyword_def"/>
    <w:basedOn w:val="a1"/>
    <w:rsid w:val="009E1084"/>
  </w:style>
  <w:style w:type="character" w:customStyle="1" w:styleId="texample">
    <w:name w:val="texample"/>
    <w:basedOn w:val="a1"/>
    <w:rsid w:val="009E1084"/>
  </w:style>
  <w:style w:type="paragraph" w:customStyle="1" w:styleId="tita">
    <w:name w:val="tit_a"/>
    <w:basedOn w:val="a0"/>
    <w:rsid w:val="009E1084"/>
    <w:pPr>
      <w:spacing w:before="100" w:beforeAutospacing="1" w:after="100" w:afterAutospacing="1"/>
      <w:jc w:val="center"/>
    </w:pPr>
    <w:rPr>
      <w:rFonts w:ascii="Verdana" w:hAnsi="Verdana"/>
      <w:snapToGrid w:val="0"/>
      <w:color w:val="000000"/>
      <w:sz w:val="32"/>
      <w:szCs w:val="32"/>
    </w:rPr>
  </w:style>
  <w:style w:type="paragraph" w:customStyle="1" w:styleId="text">
    <w:name w:val="text"/>
    <w:basedOn w:val="a0"/>
    <w:rsid w:val="009E1084"/>
    <w:pPr>
      <w:spacing w:before="100" w:beforeAutospacing="1" w:after="100" w:afterAutospacing="1"/>
    </w:pPr>
    <w:rPr>
      <w:rFonts w:ascii="Verdana" w:hAnsi="Verdana"/>
      <w:snapToGrid w:val="0"/>
      <w:color w:val="000000"/>
    </w:rPr>
  </w:style>
  <w:style w:type="paragraph" w:customStyle="1" w:styleId="textb">
    <w:name w:val="text_b"/>
    <w:basedOn w:val="a0"/>
    <w:rsid w:val="009E1084"/>
    <w:pPr>
      <w:spacing w:before="100" w:beforeAutospacing="1" w:after="100" w:afterAutospacing="1"/>
    </w:pPr>
    <w:rPr>
      <w:rFonts w:ascii="Verdana" w:hAnsi="Verdana"/>
      <w:b/>
      <w:bCs/>
      <w:snapToGrid w:val="0"/>
      <w:color w:val="000000"/>
    </w:rPr>
  </w:style>
  <w:style w:type="paragraph" w:customStyle="1" w:styleId="code0">
    <w:name w:val="code"/>
    <w:basedOn w:val="a0"/>
    <w:rsid w:val="009E1084"/>
    <w:pPr>
      <w:spacing w:before="100" w:beforeAutospacing="1" w:after="100" w:afterAutospacing="1"/>
    </w:pPr>
    <w:rPr>
      <w:rFonts w:ascii="Verdana" w:hAnsi="Verdana"/>
      <w:i/>
      <w:iCs/>
      <w:snapToGrid w:val="0"/>
      <w:color w:val="000000"/>
      <w:sz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F813EA"/>
  </w:style>
  <w:style w:type="character" w:customStyle="1" w:styleId="wikilink">
    <w:name w:val="wikilink"/>
    <w:basedOn w:val="a1"/>
    <w:rsid w:val="00F813EA"/>
  </w:style>
  <w:style w:type="character" w:customStyle="1" w:styleId="wikigeneratedlinkcontent">
    <w:name w:val="wikigeneratedlinkcontent"/>
    <w:basedOn w:val="a1"/>
    <w:rsid w:val="00F813EA"/>
  </w:style>
  <w:style w:type="character" w:styleId="af5">
    <w:name w:val="Strong"/>
    <w:basedOn w:val="a1"/>
    <w:uiPriority w:val="22"/>
    <w:qFormat/>
    <w:rsid w:val="00EF06BA"/>
    <w:rPr>
      <w:b/>
      <w:bCs/>
    </w:rPr>
  </w:style>
  <w:style w:type="paragraph" w:styleId="a">
    <w:name w:val="List Bullet"/>
    <w:basedOn w:val="a0"/>
    <w:unhideWhenUsed/>
    <w:rsid w:val="00B21B5E"/>
    <w:pPr>
      <w:numPr>
        <w:numId w:val="4"/>
      </w:numPr>
      <w:contextualSpacing/>
    </w:pPr>
  </w:style>
  <w:style w:type="character" w:customStyle="1" w:styleId="30">
    <w:name w:val="Заголовок 3 Знак"/>
    <w:link w:val="3"/>
    <w:rsid w:val="00C2534D"/>
    <w:rPr>
      <w:rFonts w:cs="Arial"/>
      <w:b/>
      <w:bCs/>
      <w:iCs/>
      <w:snapToGrid w:val="0"/>
      <w:sz w:val="28"/>
      <w:szCs w:val="28"/>
    </w:rPr>
  </w:style>
  <w:style w:type="paragraph" w:styleId="af6">
    <w:name w:val="Balloon Text"/>
    <w:basedOn w:val="a0"/>
    <w:link w:val="af7"/>
    <w:semiHidden/>
    <w:rsid w:val="00B21B5E"/>
    <w:rPr>
      <w:rFonts w:ascii="Tahoma" w:hAnsi="Tahoma" w:cs="Tahoma"/>
      <w:snapToGrid w:val="0"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a0"/>
    <w:rsid w:val="00B21B5E"/>
    <w:pPr>
      <w:jc w:val="center"/>
    </w:pPr>
    <w:rPr>
      <w:b/>
      <w:bCs/>
    </w:rPr>
  </w:style>
  <w:style w:type="paragraph" w:customStyle="1" w:styleId="TitlePageText">
    <w:name w:val="TitlePageText"/>
    <w:basedOn w:val="a0"/>
    <w:rsid w:val="00B21B5E"/>
    <w:pPr>
      <w:spacing w:line="360" w:lineRule="auto"/>
    </w:pPr>
    <w:rPr>
      <w:sz w:val="28"/>
    </w:rPr>
  </w:style>
  <w:style w:type="paragraph" w:customStyle="1" w:styleId="SecondPageText">
    <w:name w:val="SecondPageText"/>
    <w:basedOn w:val="a0"/>
    <w:rsid w:val="00B21B5E"/>
    <w:pPr>
      <w:ind w:firstLine="567"/>
      <w:jc w:val="both"/>
    </w:pPr>
    <w:rPr>
      <w:sz w:val="28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a0"/>
    <w:rsid w:val="00B21B5E"/>
    <w:pPr>
      <w:jc w:val="center"/>
    </w:pPr>
    <w:rPr>
      <w:iCs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">
    <w:name w:val="Table Normal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0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napToGrid w:val="0"/>
      <w:sz w:val="22"/>
      <w:szCs w:val="22"/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napToGrid w:val="0"/>
      <w:sz w:val="22"/>
      <w:szCs w:val="22"/>
      <w:lang w:val="en-US" w:eastAsia="en-US"/>
    </w:rPr>
  </w:style>
  <w:style w:type="paragraph" w:customStyle="1" w:styleId="af9">
    <w:name w:val="Коды"/>
    <w:basedOn w:val="a0"/>
    <w:link w:val="afa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napToGrid w:val="0"/>
      <w:sz w:val="20"/>
      <w:lang w:val="en-US"/>
    </w:rPr>
  </w:style>
  <w:style w:type="character" w:customStyle="1" w:styleId="afa">
    <w:name w:val="Коды Знак"/>
    <w:basedOn w:val="a1"/>
    <w:link w:val="af9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a2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fb">
    <w:name w:val="Стиль (латиница) Знак"/>
    <w:basedOn w:val="a1"/>
    <w:link w:val="afc"/>
    <w:rsid w:val="00B21B5E"/>
    <w:rPr>
      <w:rFonts w:ascii="Courier New" w:eastAsia="SimSun" w:hAnsi="Courier New" w:cs="Courier New"/>
      <w:lang w:eastAsia="zh-CN"/>
    </w:rPr>
  </w:style>
  <w:style w:type="paragraph" w:customStyle="1" w:styleId="afc">
    <w:name w:val="Стиль (латиница)"/>
    <w:basedOn w:val="a0"/>
    <w:link w:val="afb"/>
    <w:autoRedefine/>
    <w:rsid w:val="00B21B5E"/>
    <w:rPr>
      <w:rFonts w:ascii="Courier New" w:eastAsia="SimSun" w:hAnsi="Courier New" w:cs="Courier New"/>
      <w:snapToGrid w:val="0"/>
      <w:sz w:val="20"/>
      <w:lang w:eastAsia="zh-CN"/>
    </w:rPr>
  </w:style>
  <w:style w:type="paragraph" w:customStyle="1" w:styleId="BLevel2">
    <w:name w:val="BLevel2"/>
    <w:basedOn w:val="a0"/>
    <w:next w:val="a0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snapToGrid w:val="0"/>
      <w:color w:val="000000"/>
      <w:sz w:val="36"/>
      <w:szCs w:val="21"/>
      <w:lang w:val="en-US"/>
    </w:rPr>
  </w:style>
  <w:style w:type="paragraph" w:customStyle="1" w:styleId="afd">
    <w:name w:val="Программный код"/>
    <w:basedOn w:val="a0"/>
    <w:link w:val="afe"/>
    <w:rsid w:val="00B21B5E"/>
    <w:pPr>
      <w:ind w:left="720" w:right="715"/>
    </w:pPr>
    <w:rPr>
      <w:rFonts w:ascii="Courier New" w:hAnsi="Courier New" w:cs="Courier New"/>
      <w:b/>
      <w:bCs/>
      <w:snapToGrid w:val="0"/>
      <w:color w:val="333399"/>
      <w:lang w:val="en-US"/>
    </w:rPr>
  </w:style>
  <w:style w:type="character" w:customStyle="1" w:styleId="afe">
    <w:name w:val="Программный код Знак"/>
    <w:basedOn w:val="a1"/>
    <w:link w:val="afd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a0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snapToGrid w:val="0"/>
      <w:color w:val="000000"/>
      <w:sz w:val="22"/>
      <w:szCs w:val="22"/>
    </w:rPr>
  </w:style>
  <w:style w:type="paragraph" w:customStyle="1" w:styleId="BListing">
    <w:name w:val="BListing"/>
    <w:basedOn w:val="a0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napToGrid w:val="0"/>
      <w:sz w:val="20"/>
      <w:lang w:eastAsia="en-US"/>
    </w:rPr>
  </w:style>
  <w:style w:type="character" w:customStyle="1" w:styleId="BText10">
    <w:name w:val="BText1 Знак"/>
    <w:basedOn w:val="a1"/>
    <w:link w:val="BText1"/>
    <w:rsid w:val="00B21B5E"/>
    <w:rPr>
      <w:iCs/>
      <w:color w:val="000000"/>
      <w:sz w:val="22"/>
      <w:szCs w:val="22"/>
    </w:rPr>
  </w:style>
  <w:style w:type="character" w:styleId="aff">
    <w:name w:val="Placeholder Text"/>
    <w:basedOn w:val="a1"/>
    <w:uiPriority w:val="99"/>
    <w:semiHidden/>
    <w:rsid w:val="00B21B5E"/>
    <w:rPr>
      <w:color w:val="808080"/>
    </w:rPr>
  </w:style>
  <w:style w:type="character" w:customStyle="1" w:styleId="20">
    <w:name w:val="Заголовок 2 Знак"/>
    <w:basedOn w:val="a1"/>
    <w:link w:val="2"/>
    <w:rsid w:val="00A105EA"/>
    <w:rPr>
      <w:rFonts w:cs="Arial"/>
      <w:b/>
      <w:bCs/>
      <w:iCs/>
      <w:snapToGrid w:val="0"/>
      <w:sz w:val="28"/>
      <w:szCs w:val="28"/>
    </w:rPr>
  </w:style>
  <w:style w:type="character" w:styleId="aff0">
    <w:name w:val="Book Title"/>
    <w:basedOn w:val="a1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0">
    <w:name w:val="Стандартный HTML Знак"/>
    <w:basedOn w:val="a1"/>
    <w:link w:val="HTML"/>
    <w:uiPriority w:val="99"/>
    <w:rsid w:val="00E3726E"/>
    <w:rPr>
      <w:rFonts w:ascii="Courier New" w:hAnsi="Courier New" w:cs="Courier New"/>
    </w:rPr>
  </w:style>
  <w:style w:type="character" w:customStyle="1" w:styleId="aa">
    <w:name w:val="Заголовок Знак"/>
    <w:basedOn w:val="a1"/>
    <w:link w:val="a9"/>
    <w:rsid w:val="00954BDA"/>
    <w:rPr>
      <w:b/>
      <w:sz w:val="28"/>
    </w:rPr>
  </w:style>
  <w:style w:type="paragraph" w:customStyle="1" w:styleId="paragraph">
    <w:name w:val="paragraph"/>
    <w:basedOn w:val="a0"/>
    <w:rsid w:val="00CE1CBD"/>
    <w:pPr>
      <w:spacing w:before="100" w:beforeAutospacing="1" w:after="100" w:afterAutospacing="1"/>
    </w:pPr>
    <w:rPr>
      <w:snapToGrid w:val="0"/>
    </w:rPr>
  </w:style>
  <w:style w:type="character" w:customStyle="1" w:styleId="normaltextrun">
    <w:name w:val="normaltextrun"/>
    <w:basedOn w:val="a1"/>
    <w:rsid w:val="00CE1CBD"/>
  </w:style>
  <w:style w:type="character" w:customStyle="1" w:styleId="eop">
    <w:name w:val="eop"/>
    <w:basedOn w:val="a1"/>
    <w:rsid w:val="00CE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463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343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uperuser/kostyA/Uni/&#1055;&#1080;&#1054;&#1040;/C++/&#1054;&#1090;&#1095;&#1077;&#1090;&#1099;/&#1055;&#1080;&#1086;&#1072;%20&#1057;++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44d743-39a1-474f-a6dc-e073f0f6d12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418E8B04D93D4AABD2AB577D0337DA" ma:contentTypeVersion="4" ma:contentTypeDescription="Создание документа." ma:contentTypeScope="" ma:versionID="45335bbf206d3b27cee84441b84a41d6">
  <xsd:schema xmlns:xsd="http://www.w3.org/2001/XMLSchema" xmlns:xs="http://www.w3.org/2001/XMLSchema" xmlns:p="http://schemas.microsoft.com/office/2006/metadata/properties" xmlns:ns2="6444d743-39a1-474f-a6dc-e073f0f6d12d" targetNamespace="http://schemas.microsoft.com/office/2006/metadata/properties" ma:root="true" ma:fieldsID="f96221262372b9f62db6e24c27708058" ns2:_="">
    <xsd:import namespace="6444d743-39a1-474f-a6dc-e073f0f6d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d743-39a1-474f-a6dc-e073f0f6d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6444d743-39a1-474f-a6dc-e073f0f6d12d"/>
  </ds:schemaRefs>
</ds:datastoreItem>
</file>

<file path=customXml/itemProps3.xml><?xml version="1.0" encoding="utf-8"?>
<ds:datastoreItem xmlns:ds="http://schemas.openxmlformats.org/officeDocument/2006/customXml" ds:itemID="{8BE77CA6-A774-40CA-9174-C359046888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6BDF80-3F6F-4367-AC3E-246ED366E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d743-39a1-474f-a6dc-e073f0f6d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Пиоа С++ шаблон.dotx</Template>
  <TotalTime>59</TotalTime>
  <Pages>7</Pages>
  <Words>996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№6</vt:lpstr>
      <vt:lpstr>Лабораторная работа №6</vt:lpstr>
    </vt:vector>
  </TitlesOfParts>
  <Company>rooch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Microsoft Office User</dc:creator>
  <cp:lastModifiedBy>Герасимов Константин Сергеевич</cp:lastModifiedBy>
  <cp:revision>6</cp:revision>
  <cp:lastPrinted>2019-09-10T01:19:00Z</cp:lastPrinted>
  <dcterms:created xsi:type="dcterms:W3CDTF">2023-04-24T16:16:00Z</dcterms:created>
  <dcterms:modified xsi:type="dcterms:W3CDTF">2023-05-01T16:33:00Z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0x01010031418E8B04D93D4AABD2AB577D0337DA</vt:lpwstr>
  </property>
</Properties>
</file>